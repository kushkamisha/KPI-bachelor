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A86D15" w14:textId="77777777" w:rsidR="004A4E6E" w:rsidRPr="00931B7F" w:rsidRDefault="004A4E6E" w:rsidP="004A4E6E">
      <w:pPr>
        <w:pStyle w:val="10"/>
        <w:ind w:firstLine="720"/>
        <w:jc w:val="center"/>
        <w:rPr>
          <w:sz w:val="28"/>
          <w:szCs w:val="28"/>
          <w:lang w:val="uk-UA"/>
        </w:rPr>
      </w:pPr>
      <w:bookmarkStart w:id="0" w:name="_Toc480701817"/>
      <w:bookmarkStart w:id="1" w:name="_Toc480701657"/>
      <w:bookmarkStart w:id="2" w:name="_Toc480701493"/>
      <w:r>
        <w:rPr>
          <w:sz w:val="28"/>
          <w:szCs w:val="28"/>
          <w:lang w:val="uk-UA"/>
        </w:rPr>
        <w:t>МІНІСТЕРСТВО ОСВІТИ І</w:t>
      </w:r>
      <w:r w:rsidRPr="00931B7F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НАУКИ </w:t>
      </w:r>
      <w:r w:rsidRPr="00931B7F">
        <w:rPr>
          <w:sz w:val="28"/>
          <w:szCs w:val="28"/>
          <w:lang w:val="uk-UA"/>
        </w:rPr>
        <w:t>УКРАЇНИ</w:t>
      </w:r>
    </w:p>
    <w:p w14:paraId="2D6D9522" w14:textId="77777777" w:rsidR="004A4E6E" w:rsidRPr="00931B7F" w:rsidRDefault="004A4E6E" w:rsidP="004A4E6E">
      <w:pPr>
        <w:pStyle w:val="10"/>
        <w:jc w:val="center"/>
        <w:rPr>
          <w:sz w:val="28"/>
          <w:szCs w:val="28"/>
          <w:lang w:val="uk-UA"/>
        </w:rPr>
      </w:pPr>
      <w:r w:rsidRPr="00931B7F">
        <w:rPr>
          <w:sz w:val="28"/>
          <w:szCs w:val="28"/>
          <w:lang w:val="uk-UA"/>
        </w:rPr>
        <w:t>НАЦІОНАЛЬНИЙ ТЕХНІЧНИЙ УНІВЕРСИТЕТ УКРАЇНИ «КПІ»</w:t>
      </w:r>
    </w:p>
    <w:p w14:paraId="5FFF040E" w14:textId="77777777" w:rsidR="004A4E6E" w:rsidRPr="00931B7F" w:rsidRDefault="004A4E6E" w:rsidP="004A4E6E">
      <w:pPr>
        <w:pStyle w:val="10"/>
        <w:jc w:val="center"/>
        <w:rPr>
          <w:sz w:val="28"/>
          <w:szCs w:val="28"/>
          <w:lang w:val="uk-UA"/>
        </w:rPr>
      </w:pPr>
    </w:p>
    <w:p w14:paraId="554B6A98" w14:textId="77777777" w:rsidR="004A4E6E" w:rsidRPr="00931B7F" w:rsidRDefault="004A4E6E" w:rsidP="004A4E6E">
      <w:pPr>
        <w:pStyle w:val="10"/>
        <w:jc w:val="center"/>
        <w:rPr>
          <w:sz w:val="28"/>
          <w:szCs w:val="28"/>
          <w:lang w:val="uk-UA"/>
        </w:rPr>
      </w:pPr>
      <w:r w:rsidRPr="00931B7F">
        <w:rPr>
          <w:sz w:val="28"/>
          <w:szCs w:val="28"/>
          <w:lang w:val="uk-UA"/>
        </w:rPr>
        <w:t>Кафедра</w:t>
      </w:r>
    </w:p>
    <w:p w14:paraId="49453D6F" w14:textId="77777777" w:rsidR="004A4E6E" w:rsidRPr="00931B7F" w:rsidRDefault="004A4E6E" w:rsidP="004A4E6E">
      <w:pPr>
        <w:pStyle w:val="10"/>
        <w:jc w:val="center"/>
        <w:rPr>
          <w:sz w:val="28"/>
          <w:szCs w:val="28"/>
          <w:lang w:val="uk-UA"/>
        </w:rPr>
      </w:pPr>
      <w:r w:rsidRPr="00931B7F">
        <w:rPr>
          <w:sz w:val="28"/>
          <w:szCs w:val="28"/>
          <w:lang w:val="uk-UA"/>
        </w:rPr>
        <w:t xml:space="preserve">автоматизованих систем обробки інформації та управління </w:t>
      </w:r>
    </w:p>
    <w:p w14:paraId="6A35EA44" w14:textId="77777777" w:rsidR="004A4E6E" w:rsidRDefault="004A4E6E" w:rsidP="004A4E6E">
      <w:pPr>
        <w:pStyle w:val="10"/>
        <w:rPr>
          <w:b/>
          <w:sz w:val="28"/>
          <w:lang w:val="uk-UA"/>
        </w:rPr>
      </w:pPr>
    </w:p>
    <w:p w14:paraId="38BE4782" w14:textId="77777777" w:rsidR="004A4E6E" w:rsidRDefault="004A4E6E" w:rsidP="004A4E6E">
      <w:pPr>
        <w:pStyle w:val="10"/>
        <w:rPr>
          <w:b/>
          <w:sz w:val="36"/>
          <w:lang w:val="uk-UA"/>
        </w:rPr>
      </w:pPr>
    </w:p>
    <w:p w14:paraId="31692738" w14:textId="77777777" w:rsidR="004A4E6E" w:rsidRDefault="004A4E6E" w:rsidP="004A4E6E">
      <w:pPr>
        <w:pStyle w:val="10"/>
        <w:jc w:val="center"/>
        <w:rPr>
          <w:b/>
          <w:sz w:val="36"/>
          <w:lang w:val="uk-UA"/>
        </w:rPr>
      </w:pPr>
    </w:p>
    <w:p w14:paraId="2A125421" w14:textId="77777777" w:rsidR="004A4E6E" w:rsidRDefault="004A4E6E" w:rsidP="004A4E6E">
      <w:pPr>
        <w:pStyle w:val="10"/>
        <w:jc w:val="center"/>
        <w:rPr>
          <w:b/>
          <w:sz w:val="36"/>
          <w:lang w:val="uk-UA"/>
        </w:rPr>
      </w:pPr>
    </w:p>
    <w:p w14:paraId="1C324617" w14:textId="77777777" w:rsidR="004A4E6E" w:rsidRDefault="004A4E6E" w:rsidP="004A4E6E">
      <w:pPr>
        <w:pStyle w:val="10"/>
        <w:jc w:val="center"/>
        <w:rPr>
          <w:b/>
          <w:sz w:val="36"/>
          <w:lang w:val="uk-UA"/>
        </w:rPr>
      </w:pPr>
    </w:p>
    <w:p w14:paraId="4FB79A80" w14:textId="77777777" w:rsidR="004A4E6E" w:rsidRDefault="004A4E6E" w:rsidP="004A4E6E">
      <w:pPr>
        <w:pStyle w:val="10"/>
        <w:jc w:val="center"/>
        <w:rPr>
          <w:b/>
          <w:sz w:val="36"/>
          <w:lang w:val="uk-UA"/>
        </w:rPr>
      </w:pPr>
    </w:p>
    <w:p w14:paraId="51AEF88A" w14:textId="77777777" w:rsidR="004A4E6E" w:rsidRDefault="004A4E6E" w:rsidP="004A4E6E">
      <w:pPr>
        <w:pStyle w:val="10"/>
        <w:jc w:val="center"/>
        <w:rPr>
          <w:b/>
          <w:sz w:val="36"/>
          <w:lang w:val="uk-UA"/>
        </w:rPr>
      </w:pPr>
    </w:p>
    <w:p w14:paraId="4081B062" w14:textId="77777777" w:rsidR="004A4E6E" w:rsidRDefault="004A4E6E" w:rsidP="004A4E6E">
      <w:pPr>
        <w:pStyle w:val="10"/>
        <w:spacing w:after="120"/>
        <w:jc w:val="center"/>
        <w:rPr>
          <w:b/>
          <w:sz w:val="36"/>
          <w:lang w:val="uk-UA"/>
        </w:rPr>
      </w:pPr>
      <w:r>
        <w:rPr>
          <w:b/>
          <w:sz w:val="36"/>
          <w:lang w:val="uk-UA"/>
        </w:rPr>
        <w:t>КУРСОВА РОБОТА</w:t>
      </w:r>
    </w:p>
    <w:p w14:paraId="4A5868CE" w14:textId="77777777" w:rsidR="004A4E6E" w:rsidRPr="00A63EF4" w:rsidRDefault="004A4E6E" w:rsidP="004A4E6E">
      <w:pPr>
        <w:pStyle w:val="10"/>
        <w:jc w:val="center"/>
        <w:rPr>
          <w:sz w:val="28"/>
          <w:lang w:val="ru-RU"/>
        </w:rPr>
      </w:pPr>
    </w:p>
    <w:p w14:paraId="3CB9926F" w14:textId="77777777" w:rsidR="004A4E6E" w:rsidRPr="00931B7F" w:rsidRDefault="004A4E6E" w:rsidP="004A4E6E">
      <w:pPr>
        <w:pStyle w:val="10"/>
        <w:jc w:val="center"/>
        <w:rPr>
          <w:sz w:val="28"/>
          <w:lang w:val="uk-UA"/>
        </w:rPr>
      </w:pPr>
      <w:r w:rsidRPr="00931B7F">
        <w:rPr>
          <w:sz w:val="28"/>
          <w:lang w:val="uk-UA"/>
        </w:rPr>
        <w:t>з дисципліни</w:t>
      </w:r>
    </w:p>
    <w:p w14:paraId="36337FDF" w14:textId="1EB55290" w:rsidR="004A4E6E" w:rsidRPr="00931B7F" w:rsidRDefault="004A4E6E" w:rsidP="004A4E6E">
      <w:pPr>
        <w:pStyle w:val="10"/>
        <w:jc w:val="center"/>
        <w:rPr>
          <w:sz w:val="32"/>
          <w:lang w:val="uk-UA"/>
        </w:rPr>
      </w:pPr>
      <w:r w:rsidRPr="00931B7F">
        <w:rPr>
          <w:sz w:val="32"/>
          <w:lang w:val="uk-UA"/>
        </w:rPr>
        <w:t>“</w:t>
      </w:r>
      <w:r w:rsidRPr="00A63EF4">
        <w:rPr>
          <w:bCs/>
          <w:sz w:val="28"/>
          <w:szCs w:val="28"/>
          <w:lang w:val="ru-RU"/>
        </w:rPr>
        <w:t xml:space="preserve"> Об'єктно</w:t>
      </w:r>
      <w:r w:rsidR="002F10A9" w:rsidRPr="00F95563">
        <w:rPr>
          <w:bCs/>
          <w:sz w:val="28"/>
          <w:szCs w:val="28"/>
          <w:lang w:val="ru-RU"/>
        </w:rPr>
        <w:t xml:space="preserve"> </w:t>
      </w:r>
      <w:r w:rsidRPr="00A63EF4">
        <w:rPr>
          <w:bCs/>
          <w:sz w:val="28"/>
          <w:szCs w:val="28"/>
          <w:lang w:val="ru-RU"/>
        </w:rPr>
        <w:t>орієнтоване програмування</w:t>
      </w:r>
      <w:r w:rsidRPr="00931B7F">
        <w:rPr>
          <w:sz w:val="32"/>
          <w:lang w:val="uk-UA"/>
        </w:rPr>
        <w:t xml:space="preserve"> ”</w:t>
      </w:r>
    </w:p>
    <w:p w14:paraId="70BD55CA" w14:textId="77777777" w:rsidR="004A4E6E" w:rsidRPr="00931B7F" w:rsidRDefault="004A4E6E" w:rsidP="004A4E6E">
      <w:pPr>
        <w:pStyle w:val="10"/>
        <w:jc w:val="center"/>
        <w:rPr>
          <w:sz w:val="32"/>
          <w:lang w:val="uk-UA"/>
        </w:rPr>
      </w:pPr>
      <w:r w:rsidRPr="00931B7F">
        <w:rPr>
          <w:sz w:val="32"/>
          <w:lang w:val="uk-UA"/>
        </w:rPr>
        <w:t>на тему</w:t>
      </w:r>
    </w:p>
    <w:p w14:paraId="1170C572" w14:textId="745FC6CE" w:rsidR="00FD0393" w:rsidRDefault="004A4E6E" w:rsidP="004A4E6E">
      <w:pPr>
        <w:pStyle w:val="10"/>
        <w:jc w:val="center"/>
        <w:rPr>
          <w:sz w:val="28"/>
          <w:szCs w:val="28"/>
          <w:lang w:val="ru-RU"/>
        </w:rPr>
      </w:pPr>
      <w:r w:rsidRPr="00931B7F">
        <w:rPr>
          <w:sz w:val="32"/>
          <w:lang w:val="uk-UA"/>
        </w:rPr>
        <w:t xml:space="preserve"> </w:t>
      </w:r>
      <w:r w:rsidRPr="00FD0393">
        <w:rPr>
          <w:sz w:val="28"/>
          <w:szCs w:val="28"/>
          <w:lang w:val="uk-UA"/>
        </w:rPr>
        <w:t>"</w:t>
      </w:r>
      <w:r w:rsidR="00FD0393" w:rsidRPr="00FD0393">
        <w:rPr>
          <w:sz w:val="28"/>
          <w:szCs w:val="28"/>
          <w:lang w:val="ru-RU"/>
        </w:rPr>
        <w:t>Використання концепції ООП для створення гри</w:t>
      </w:r>
    </w:p>
    <w:p w14:paraId="2A912709" w14:textId="4947F5CF" w:rsidR="004A4E6E" w:rsidRPr="00FD0393" w:rsidRDefault="00FD0393" w:rsidP="004A4E6E">
      <w:pPr>
        <w:pStyle w:val="10"/>
        <w:jc w:val="center"/>
        <w:rPr>
          <w:sz w:val="28"/>
          <w:szCs w:val="28"/>
          <w:lang w:val="uk-UA"/>
        </w:rPr>
      </w:pPr>
      <w:r w:rsidRPr="00FD0393">
        <w:rPr>
          <w:sz w:val="28"/>
          <w:szCs w:val="28"/>
          <w:lang w:val="ru-RU"/>
        </w:rPr>
        <w:t>на мові програмування Python</w:t>
      </w:r>
      <w:r w:rsidR="004A4E6E" w:rsidRPr="00FD0393">
        <w:rPr>
          <w:sz w:val="28"/>
          <w:szCs w:val="28"/>
          <w:lang w:val="uk-UA"/>
        </w:rPr>
        <w:t>"</w:t>
      </w:r>
    </w:p>
    <w:p w14:paraId="1D935977" w14:textId="77777777" w:rsidR="004A4E6E" w:rsidRDefault="004A4E6E" w:rsidP="004A4E6E">
      <w:pPr>
        <w:pStyle w:val="10"/>
        <w:rPr>
          <w:lang w:val="uk-UA"/>
        </w:rPr>
      </w:pPr>
    </w:p>
    <w:p w14:paraId="38DBF1DD" w14:textId="77777777" w:rsidR="004A4E6E" w:rsidRDefault="004A4E6E" w:rsidP="004A4E6E">
      <w:pPr>
        <w:pStyle w:val="10"/>
        <w:rPr>
          <w:lang w:val="uk-UA"/>
        </w:rPr>
      </w:pPr>
    </w:p>
    <w:p w14:paraId="68DA77A3" w14:textId="77777777" w:rsidR="004A4E6E" w:rsidRDefault="004A4E6E" w:rsidP="004A4E6E">
      <w:pPr>
        <w:pStyle w:val="10"/>
        <w:rPr>
          <w:lang w:val="uk-UA"/>
        </w:rPr>
      </w:pPr>
    </w:p>
    <w:p w14:paraId="202C8594" w14:textId="77777777" w:rsidR="004A4E6E" w:rsidRDefault="004A4E6E" w:rsidP="004A4E6E">
      <w:pPr>
        <w:pStyle w:val="10"/>
        <w:rPr>
          <w:lang w:val="uk-UA"/>
        </w:rPr>
      </w:pPr>
    </w:p>
    <w:p w14:paraId="670D3EAD" w14:textId="77777777" w:rsidR="004A4E6E" w:rsidRDefault="004A4E6E" w:rsidP="004A4E6E">
      <w:pPr>
        <w:pStyle w:val="10"/>
        <w:rPr>
          <w:lang w:val="uk-UA"/>
        </w:rPr>
      </w:pPr>
    </w:p>
    <w:p w14:paraId="022A70BB" w14:textId="77777777" w:rsidR="004A4E6E" w:rsidRDefault="004A4E6E" w:rsidP="004A4E6E">
      <w:pPr>
        <w:pStyle w:val="10"/>
        <w:rPr>
          <w:lang w:val="uk-UA"/>
        </w:rPr>
      </w:pPr>
    </w:p>
    <w:p w14:paraId="31336F68" w14:textId="77777777" w:rsidR="004A4E6E" w:rsidRDefault="004A4E6E" w:rsidP="004A4E6E">
      <w:pPr>
        <w:pStyle w:val="10"/>
        <w:rPr>
          <w:lang w:val="uk-UA"/>
        </w:rPr>
      </w:pPr>
    </w:p>
    <w:tbl>
      <w:tblPr>
        <w:tblW w:w="978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3686"/>
        <w:gridCol w:w="2693"/>
        <w:gridCol w:w="3402"/>
      </w:tblGrid>
      <w:tr w:rsidR="004A4E6E" w:rsidRPr="0026600C" w14:paraId="050AE661" w14:textId="77777777" w:rsidTr="00BA05D5">
        <w:tc>
          <w:tcPr>
            <w:tcW w:w="3686" w:type="dxa"/>
          </w:tcPr>
          <w:p w14:paraId="1D45A87A" w14:textId="77777777" w:rsidR="004A4E6E" w:rsidRPr="0026600C" w:rsidRDefault="004A4E6E" w:rsidP="00BA05D5">
            <w:pPr>
              <w:pStyle w:val="10"/>
              <w:rPr>
                <w:sz w:val="28"/>
                <w:szCs w:val="28"/>
                <w:lang w:val="uk-UA"/>
              </w:rPr>
            </w:pPr>
            <w:r w:rsidRPr="0026600C">
              <w:rPr>
                <w:sz w:val="28"/>
                <w:szCs w:val="28"/>
                <w:lang w:val="uk-UA"/>
              </w:rPr>
              <w:t xml:space="preserve">Керівник :  </w:t>
            </w:r>
            <w:r w:rsidRPr="00A63EF4">
              <w:rPr>
                <w:sz w:val="28"/>
                <w:szCs w:val="28"/>
                <w:lang w:val="uk-UA"/>
              </w:rPr>
              <w:t>доц. Муха І</w:t>
            </w:r>
            <w:r w:rsidRPr="00A63EF4">
              <w:rPr>
                <w:sz w:val="28"/>
                <w:szCs w:val="28"/>
                <w:lang w:val="uk-UA"/>
              </w:rPr>
              <w:fldChar w:fldCharType="begin"/>
            </w:r>
            <w:r w:rsidRPr="00A63EF4">
              <w:rPr>
                <w:sz w:val="28"/>
                <w:szCs w:val="28"/>
                <w:lang w:val="uk-UA"/>
              </w:rPr>
              <w:instrText>SYMBOL 46 \f "Symbol" \s 12</w:instrText>
            </w:r>
            <w:r w:rsidRPr="00A63EF4">
              <w:rPr>
                <w:sz w:val="28"/>
                <w:szCs w:val="28"/>
                <w:lang w:val="uk-UA"/>
              </w:rPr>
              <w:fldChar w:fldCharType="separate"/>
            </w:r>
            <w:r w:rsidRPr="00A63EF4">
              <w:rPr>
                <w:sz w:val="28"/>
                <w:szCs w:val="28"/>
                <w:lang w:val="uk-UA"/>
              </w:rPr>
              <w:t>.</w:t>
            </w:r>
            <w:r w:rsidRPr="00A63EF4">
              <w:rPr>
                <w:sz w:val="28"/>
                <w:szCs w:val="28"/>
                <w:lang w:val="uk-UA"/>
              </w:rPr>
              <w:fldChar w:fldCharType="end"/>
            </w:r>
            <w:r w:rsidRPr="00A63EF4">
              <w:rPr>
                <w:sz w:val="28"/>
                <w:szCs w:val="28"/>
                <w:lang w:val="uk-UA"/>
              </w:rPr>
              <w:t>П</w:t>
            </w:r>
          </w:p>
        </w:tc>
        <w:tc>
          <w:tcPr>
            <w:tcW w:w="2693" w:type="dxa"/>
          </w:tcPr>
          <w:p w14:paraId="145D0393" w14:textId="77777777" w:rsidR="004A4E6E" w:rsidRPr="0026600C" w:rsidRDefault="004A4E6E" w:rsidP="00BA05D5">
            <w:pPr>
              <w:pStyle w:val="10"/>
              <w:rPr>
                <w:sz w:val="28"/>
                <w:szCs w:val="28"/>
                <w:lang w:val="uk-UA"/>
              </w:rPr>
            </w:pPr>
          </w:p>
        </w:tc>
        <w:tc>
          <w:tcPr>
            <w:tcW w:w="3402" w:type="dxa"/>
          </w:tcPr>
          <w:p w14:paraId="4F5EDB2B" w14:textId="77777777" w:rsidR="004A4E6E" w:rsidRPr="0026600C" w:rsidRDefault="004A4E6E" w:rsidP="00BA05D5">
            <w:pPr>
              <w:pStyle w:val="10"/>
              <w:rPr>
                <w:sz w:val="28"/>
                <w:szCs w:val="28"/>
                <w:lang w:val="uk-UA"/>
              </w:rPr>
            </w:pPr>
            <w:r w:rsidRPr="0026600C">
              <w:rPr>
                <w:sz w:val="28"/>
                <w:szCs w:val="28"/>
                <w:lang w:val="uk-UA"/>
              </w:rPr>
              <w:t xml:space="preserve">Виконав : </w:t>
            </w:r>
            <w:r>
              <w:rPr>
                <w:sz w:val="28"/>
                <w:szCs w:val="28"/>
                <w:lang w:val="uk-UA"/>
              </w:rPr>
              <w:t>Кушка М. О.</w:t>
            </w:r>
          </w:p>
        </w:tc>
      </w:tr>
      <w:tr w:rsidR="004A4E6E" w:rsidRPr="0026600C" w14:paraId="53BBE6B4" w14:textId="77777777" w:rsidTr="00BA05D5">
        <w:tc>
          <w:tcPr>
            <w:tcW w:w="3686" w:type="dxa"/>
          </w:tcPr>
          <w:p w14:paraId="0E34BDFB" w14:textId="77777777" w:rsidR="004A4E6E" w:rsidRPr="0026600C" w:rsidRDefault="004A4E6E" w:rsidP="00BA05D5">
            <w:pPr>
              <w:pStyle w:val="10"/>
              <w:rPr>
                <w:sz w:val="28"/>
                <w:szCs w:val="28"/>
                <w:lang w:val="uk-UA"/>
              </w:rPr>
            </w:pPr>
            <w:r w:rsidRPr="0026600C">
              <w:rPr>
                <w:sz w:val="28"/>
                <w:szCs w:val="28"/>
                <w:lang w:val="uk-UA"/>
              </w:rPr>
              <w:t>Допущений до захисту</w:t>
            </w:r>
          </w:p>
        </w:tc>
        <w:tc>
          <w:tcPr>
            <w:tcW w:w="2693" w:type="dxa"/>
          </w:tcPr>
          <w:p w14:paraId="1868F624" w14:textId="77777777" w:rsidR="004A4E6E" w:rsidRPr="0026600C" w:rsidRDefault="004A4E6E" w:rsidP="00BA05D5">
            <w:pPr>
              <w:pStyle w:val="10"/>
              <w:rPr>
                <w:sz w:val="28"/>
                <w:szCs w:val="28"/>
                <w:lang w:val="uk-UA"/>
              </w:rPr>
            </w:pPr>
          </w:p>
        </w:tc>
        <w:tc>
          <w:tcPr>
            <w:tcW w:w="3402" w:type="dxa"/>
          </w:tcPr>
          <w:p w14:paraId="0DB78026" w14:textId="77777777" w:rsidR="004A4E6E" w:rsidRPr="0026600C" w:rsidRDefault="004A4E6E" w:rsidP="00BA05D5">
            <w:pPr>
              <w:pStyle w:val="10"/>
              <w:rPr>
                <w:sz w:val="28"/>
                <w:szCs w:val="28"/>
                <w:lang w:val="uk-UA"/>
              </w:rPr>
            </w:pPr>
            <w:r w:rsidRPr="0026600C">
              <w:rPr>
                <w:sz w:val="28"/>
                <w:szCs w:val="28"/>
                <w:lang w:val="uk-UA"/>
              </w:rPr>
              <w:t>студент гр</w:t>
            </w:r>
            <w:r w:rsidRPr="0026600C">
              <w:rPr>
                <w:sz w:val="28"/>
                <w:szCs w:val="28"/>
                <w:lang w:val="uk-UA"/>
              </w:rPr>
              <w:fldChar w:fldCharType="begin"/>
            </w:r>
            <w:r w:rsidRPr="0026600C">
              <w:rPr>
                <w:sz w:val="28"/>
                <w:szCs w:val="28"/>
                <w:lang w:val="uk-UA"/>
              </w:rPr>
              <w:instrText>SYMBOL 46 \f "Symbol" \s 12</w:instrText>
            </w:r>
            <w:r w:rsidRPr="0026600C">
              <w:rPr>
                <w:sz w:val="28"/>
                <w:szCs w:val="28"/>
                <w:lang w:val="uk-UA"/>
              </w:rPr>
              <w:fldChar w:fldCharType="separate"/>
            </w:r>
            <w:r w:rsidRPr="0026600C">
              <w:rPr>
                <w:sz w:val="28"/>
                <w:szCs w:val="28"/>
                <w:lang w:val="uk-UA"/>
              </w:rPr>
              <w:t>.</w:t>
            </w:r>
            <w:r w:rsidRPr="0026600C">
              <w:rPr>
                <w:sz w:val="28"/>
                <w:szCs w:val="28"/>
                <w:lang w:val="uk-UA"/>
              </w:rPr>
              <w:fldChar w:fldCharType="end"/>
            </w:r>
            <w:r w:rsidRPr="0026600C">
              <w:rPr>
                <w:sz w:val="28"/>
                <w:szCs w:val="28"/>
                <w:lang w:val="uk-UA"/>
              </w:rPr>
              <w:t xml:space="preserve"> ІП-</w:t>
            </w:r>
            <w:r>
              <w:rPr>
                <w:sz w:val="28"/>
                <w:szCs w:val="28"/>
                <w:lang w:val="uk-UA"/>
              </w:rPr>
              <w:t>61</w:t>
            </w:r>
            <w:r w:rsidRPr="0026600C">
              <w:rPr>
                <w:sz w:val="28"/>
                <w:szCs w:val="28"/>
                <w:lang w:val="uk-UA"/>
              </w:rPr>
              <w:fldChar w:fldCharType="begin"/>
            </w:r>
            <w:r w:rsidRPr="0026600C">
              <w:rPr>
                <w:sz w:val="28"/>
                <w:szCs w:val="28"/>
                <w:lang w:val="uk-UA"/>
              </w:rPr>
              <w:instrText>SYMBOL 44 \f "Symbol" \s 12</w:instrText>
            </w:r>
            <w:r w:rsidRPr="0026600C">
              <w:rPr>
                <w:sz w:val="28"/>
                <w:szCs w:val="28"/>
                <w:lang w:val="uk-UA"/>
              </w:rPr>
              <w:fldChar w:fldCharType="separate"/>
            </w:r>
            <w:r w:rsidRPr="0026600C">
              <w:rPr>
                <w:sz w:val="28"/>
                <w:szCs w:val="28"/>
                <w:lang w:val="uk-UA"/>
              </w:rPr>
              <w:t>,</w:t>
            </w:r>
            <w:r w:rsidRPr="0026600C">
              <w:rPr>
                <w:sz w:val="28"/>
                <w:szCs w:val="28"/>
                <w:lang w:val="uk-UA"/>
              </w:rPr>
              <w:fldChar w:fldCharType="end"/>
            </w:r>
            <w:r>
              <w:rPr>
                <w:sz w:val="28"/>
                <w:szCs w:val="28"/>
                <w:lang w:val="uk-UA"/>
              </w:rPr>
              <w:t xml:space="preserve"> </w:t>
            </w:r>
            <w:r w:rsidRPr="0026600C">
              <w:rPr>
                <w:sz w:val="28"/>
                <w:szCs w:val="28"/>
                <w:lang w:val="uk-UA"/>
              </w:rPr>
              <w:t>ФІОТ</w:t>
            </w:r>
          </w:p>
        </w:tc>
      </w:tr>
      <w:tr w:rsidR="004A4E6E" w14:paraId="12AF991B" w14:textId="77777777" w:rsidTr="00BA05D5">
        <w:trPr>
          <w:trHeight w:val="630"/>
        </w:trPr>
        <w:tc>
          <w:tcPr>
            <w:tcW w:w="3686" w:type="dxa"/>
          </w:tcPr>
          <w:p w14:paraId="6A8E6A5E" w14:textId="77777777" w:rsidR="004A4E6E" w:rsidRPr="0026600C" w:rsidRDefault="004A4E6E" w:rsidP="00BA05D5">
            <w:pPr>
              <w:pStyle w:val="10"/>
              <w:rPr>
                <w:sz w:val="28"/>
                <w:szCs w:val="28"/>
                <w:lang w:val="uk-UA"/>
              </w:rPr>
            </w:pPr>
            <w:r w:rsidRPr="0026600C">
              <w:rPr>
                <w:sz w:val="28"/>
                <w:szCs w:val="28"/>
                <w:lang w:val="uk-UA"/>
              </w:rPr>
              <w:fldChar w:fldCharType="begin"/>
            </w:r>
            <w:r w:rsidRPr="0026600C">
              <w:rPr>
                <w:sz w:val="28"/>
                <w:szCs w:val="28"/>
                <w:lang w:val="uk-UA"/>
              </w:rPr>
              <w:instrText>SYMBOL 178 \f "Symbol" \s 12</w:instrText>
            </w:r>
            <w:r w:rsidRPr="0026600C">
              <w:rPr>
                <w:sz w:val="28"/>
                <w:szCs w:val="28"/>
                <w:lang w:val="uk-UA"/>
              </w:rPr>
              <w:fldChar w:fldCharType="separate"/>
            </w:r>
            <w:r w:rsidRPr="0026600C">
              <w:rPr>
                <w:sz w:val="28"/>
                <w:szCs w:val="28"/>
                <w:lang w:val="uk-UA"/>
              </w:rPr>
              <w:t>І</w:t>
            </w:r>
            <w:r w:rsidRPr="0026600C">
              <w:rPr>
                <w:sz w:val="28"/>
                <w:szCs w:val="28"/>
                <w:lang w:val="uk-UA"/>
              </w:rPr>
              <w:fldChar w:fldCharType="end"/>
            </w:r>
            <w:r w:rsidRPr="0026600C">
              <w:rPr>
                <w:sz w:val="28"/>
                <w:szCs w:val="28"/>
                <w:lang w:val="uk-UA"/>
              </w:rPr>
              <w:t>___</w:t>
            </w:r>
            <w:r w:rsidRPr="0026600C">
              <w:rPr>
                <w:sz w:val="28"/>
                <w:szCs w:val="28"/>
                <w:lang w:val="uk-UA"/>
              </w:rPr>
              <w:fldChar w:fldCharType="begin"/>
            </w:r>
            <w:r w:rsidRPr="0026600C">
              <w:rPr>
                <w:sz w:val="28"/>
                <w:szCs w:val="28"/>
                <w:lang w:val="uk-UA"/>
              </w:rPr>
              <w:instrText>SYMBOL 178 \f "Symbol" \s 12</w:instrText>
            </w:r>
            <w:r w:rsidRPr="0026600C">
              <w:rPr>
                <w:sz w:val="28"/>
                <w:szCs w:val="28"/>
                <w:lang w:val="uk-UA"/>
              </w:rPr>
              <w:fldChar w:fldCharType="separate"/>
            </w:r>
            <w:r w:rsidRPr="0026600C">
              <w:rPr>
                <w:sz w:val="28"/>
                <w:szCs w:val="28"/>
                <w:lang w:val="uk-UA"/>
              </w:rPr>
              <w:t>І</w:t>
            </w:r>
            <w:r w:rsidRPr="0026600C">
              <w:rPr>
                <w:sz w:val="28"/>
                <w:szCs w:val="28"/>
                <w:lang w:val="uk-UA"/>
              </w:rPr>
              <w:fldChar w:fldCharType="end"/>
            </w:r>
            <w:r>
              <w:rPr>
                <w:sz w:val="28"/>
                <w:szCs w:val="28"/>
                <w:lang w:val="uk-UA"/>
              </w:rPr>
              <w:t xml:space="preserve"> ________ 2017  ____</w:t>
            </w:r>
            <w:r w:rsidRPr="0026600C">
              <w:rPr>
                <w:sz w:val="28"/>
                <w:szCs w:val="28"/>
                <w:lang w:val="uk-UA"/>
              </w:rPr>
              <w:t>__</w:t>
            </w:r>
          </w:p>
          <w:p w14:paraId="74939653" w14:textId="77777777" w:rsidR="004A4E6E" w:rsidRDefault="004A4E6E" w:rsidP="00BA05D5">
            <w:pPr>
              <w:pStyle w:val="10"/>
              <w:rPr>
                <w:lang w:val="uk-UA"/>
              </w:rPr>
            </w:pPr>
            <w:r>
              <w:rPr>
                <w:sz w:val="16"/>
                <w:lang w:val="uk-UA"/>
              </w:rPr>
              <w:t xml:space="preserve">                                                                  </w:t>
            </w:r>
            <w:r>
              <w:rPr>
                <w:sz w:val="16"/>
              </w:rPr>
              <w:t xml:space="preserve">    </w:t>
            </w:r>
            <w:r>
              <w:rPr>
                <w:sz w:val="16"/>
                <w:lang w:val="uk-UA"/>
              </w:rPr>
              <w:t>підпис</w:t>
            </w:r>
          </w:p>
        </w:tc>
        <w:tc>
          <w:tcPr>
            <w:tcW w:w="2693" w:type="dxa"/>
          </w:tcPr>
          <w:p w14:paraId="5CFAE9DC" w14:textId="77777777" w:rsidR="004A4E6E" w:rsidRDefault="004A4E6E" w:rsidP="00BA05D5">
            <w:pPr>
              <w:pStyle w:val="10"/>
              <w:rPr>
                <w:lang w:val="uk-UA"/>
              </w:rPr>
            </w:pPr>
          </w:p>
        </w:tc>
        <w:tc>
          <w:tcPr>
            <w:tcW w:w="3402" w:type="dxa"/>
          </w:tcPr>
          <w:p w14:paraId="20EA7291" w14:textId="77777777" w:rsidR="004A4E6E" w:rsidRPr="0026600C" w:rsidRDefault="004A4E6E" w:rsidP="00BA05D5">
            <w:pPr>
              <w:pStyle w:val="1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</w:t>
            </w:r>
            <w:r w:rsidRPr="0026600C">
              <w:rPr>
                <w:sz w:val="28"/>
                <w:szCs w:val="28"/>
                <w:lang w:val="uk-UA"/>
              </w:rPr>
              <w:t xml:space="preserve"> курс</w:t>
            </w:r>
          </w:p>
          <w:p w14:paraId="5D39EFC1" w14:textId="77777777" w:rsidR="004A4E6E" w:rsidRPr="0026600C" w:rsidRDefault="004A4E6E" w:rsidP="00BA05D5">
            <w:pPr>
              <w:pStyle w:val="10"/>
              <w:rPr>
                <w:sz w:val="28"/>
                <w:szCs w:val="28"/>
                <w:lang w:val="uk-UA"/>
              </w:rPr>
            </w:pPr>
            <w:r w:rsidRPr="0026600C">
              <w:rPr>
                <w:sz w:val="28"/>
                <w:szCs w:val="28"/>
                <w:lang w:val="uk-UA"/>
              </w:rPr>
              <w:t>№ IП-</w:t>
            </w:r>
            <w:r>
              <w:rPr>
                <w:sz w:val="28"/>
                <w:szCs w:val="28"/>
                <w:lang w:val="uk-UA"/>
              </w:rPr>
              <w:t>6116</w:t>
            </w:r>
          </w:p>
        </w:tc>
      </w:tr>
      <w:tr w:rsidR="004A4E6E" w14:paraId="101484CA" w14:textId="77777777" w:rsidTr="00BA05D5">
        <w:trPr>
          <w:trHeight w:val="926"/>
        </w:trPr>
        <w:tc>
          <w:tcPr>
            <w:tcW w:w="3686" w:type="dxa"/>
          </w:tcPr>
          <w:p w14:paraId="75915A0D" w14:textId="77777777" w:rsidR="004A4E6E" w:rsidRPr="0026600C" w:rsidRDefault="004A4E6E" w:rsidP="00BA05D5">
            <w:pPr>
              <w:pStyle w:val="10"/>
              <w:rPr>
                <w:sz w:val="28"/>
                <w:szCs w:val="28"/>
                <w:lang w:val="uk-UA"/>
              </w:rPr>
            </w:pPr>
            <w:r w:rsidRPr="0026600C">
              <w:rPr>
                <w:sz w:val="28"/>
                <w:szCs w:val="28"/>
                <w:lang w:val="uk-UA"/>
              </w:rPr>
              <w:t>Захистив з оцінкою</w:t>
            </w:r>
          </w:p>
          <w:p w14:paraId="64389C3B" w14:textId="77777777" w:rsidR="004A4E6E" w:rsidRDefault="004A4E6E" w:rsidP="00BA05D5">
            <w:pPr>
              <w:pStyle w:val="10"/>
              <w:rPr>
                <w:sz w:val="24"/>
                <w:lang w:val="uk-UA"/>
              </w:rPr>
            </w:pPr>
            <w:r>
              <w:rPr>
                <w:sz w:val="24"/>
                <w:lang w:val="uk-UA"/>
              </w:rPr>
              <w:t>___________       _____________</w:t>
            </w:r>
          </w:p>
          <w:p w14:paraId="6ACE78D8" w14:textId="77777777" w:rsidR="004A4E6E" w:rsidRDefault="004A4E6E" w:rsidP="00BA05D5">
            <w:pPr>
              <w:pStyle w:val="10"/>
              <w:rPr>
                <w:sz w:val="16"/>
                <w:lang w:val="uk-UA"/>
              </w:rPr>
            </w:pPr>
            <w:r>
              <w:rPr>
                <w:sz w:val="24"/>
                <w:lang w:val="uk-UA"/>
              </w:rPr>
              <w:t xml:space="preserve">      </w:t>
            </w:r>
            <w:r>
              <w:rPr>
                <w:sz w:val="16"/>
                <w:lang w:val="uk-UA"/>
              </w:rPr>
              <w:t xml:space="preserve"> оцінка                              підпис</w:t>
            </w:r>
          </w:p>
          <w:p w14:paraId="0DFEE883" w14:textId="77777777" w:rsidR="004A4E6E" w:rsidRPr="0026600C" w:rsidRDefault="004A4E6E" w:rsidP="00BA05D5">
            <w:pPr>
              <w:pStyle w:val="10"/>
              <w:rPr>
                <w:sz w:val="28"/>
                <w:szCs w:val="28"/>
                <w:lang w:val="uk-UA"/>
              </w:rPr>
            </w:pPr>
            <w:r w:rsidRPr="0026600C">
              <w:rPr>
                <w:sz w:val="28"/>
                <w:szCs w:val="28"/>
                <w:lang w:val="uk-UA"/>
              </w:rPr>
              <w:fldChar w:fldCharType="begin"/>
            </w:r>
            <w:r w:rsidRPr="0026600C">
              <w:rPr>
                <w:sz w:val="28"/>
                <w:szCs w:val="28"/>
                <w:lang w:val="uk-UA"/>
              </w:rPr>
              <w:instrText>SYMBOL 178 \f "Symbol" \s 12</w:instrText>
            </w:r>
            <w:r w:rsidRPr="0026600C">
              <w:rPr>
                <w:sz w:val="28"/>
                <w:szCs w:val="28"/>
                <w:lang w:val="uk-UA"/>
              </w:rPr>
              <w:fldChar w:fldCharType="separate"/>
            </w:r>
            <w:r w:rsidRPr="0026600C">
              <w:rPr>
                <w:sz w:val="28"/>
                <w:szCs w:val="28"/>
                <w:lang w:val="uk-UA"/>
              </w:rPr>
              <w:t>І</w:t>
            </w:r>
            <w:r w:rsidRPr="0026600C">
              <w:rPr>
                <w:sz w:val="28"/>
                <w:szCs w:val="28"/>
                <w:lang w:val="uk-UA"/>
              </w:rPr>
              <w:fldChar w:fldCharType="end"/>
            </w:r>
            <w:r w:rsidRPr="0026600C">
              <w:rPr>
                <w:sz w:val="28"/>
                <w:szCs w:val="28"/>
                <w:lang w:val="uk-UA"/>
              </w:rPr>
              <w:t>___</w:t>
            </w:r>
            <w:r w:rsidRPr="0026600C">
              <w:rPr>
                <w:sz w:val="28"/>
                <w:szCs w:val="28"/>
                <w:lang w:val="uk-UA"/>
              </w:rPr>
              <w:fldChar w:fldCharType="begin"/>
            </w:r>
            <w:r w:rsidRPr="0026600C">
              <w:rPr>
                <w:sz w:val="28"/>
                <w:szCs w:val="28"/>
                <w:lang w:val="uk-UA"/>
              </w:rPr>
              <w:instrText>SYMBOL 178 \f "Symbol" \s 12</w:instrText>
            </w:r>
            <w:r w:rsidRPr="0026600C">
              <w:rPr>
                <w:sz w:val="28"/>
                <w:szCs w:val="28"/>
                <w:lang w:val="uk-UA"/>
              </w:rPr>
              <w:fldChar w:fldCharType="separate"/>
            </w:r>
            <w:r w:rsidRPr="0026600C">
              <w:rPr>
                <w:sz w:val="28"/>
                <w:szCs w:val="28"/>
                <w:lang w:val="uk-UA"/>
              </w:rPr>
              <w:t>І</w:t>
            </w:r>
            <w:r w:rsidRPr="0026600C">
              <w:rPr>
                <w:sz w:val="28"/>
                <w:szCs w:val="28"/>
                <w:lang w:val="uk-UA"/>
              </w:rPr>
              <w:fldChar w:fldCharType="end"/>
            </w:r>
            <w:r w:rsidRPr="0026600C">
              <w:rPr>
                <w:sz w:val="28"/>
                <w:szCs w:val="28"/>
                <w:lang w:val="uk-UA"/>
              </w:rPr>
              <w:t xml:space="preserve"> _________ 201</w:t>
            </w:r>
            <w:r>
              <w:rPr>
                <w:sz w:val="28"/>
                <w:szCs w:val="28"/>
                <w:lang w:val="uk-UA"/>
              </w:rPr>
              <w:t>7</w:t>
            </w:r>
          </w:p>
          <w:p w14:paraId="072AAEC1" w14:textId="77777777" w:rsidR="004A4E6E" w:rsidRDefault="004A4E6E" w:rsidP="00BA05D5">
            <w:pPr>
              <w:pStyle w:val="10"/>
              <w:rPr>
                <w:lang w:val="uk-UA"/>
              </w:rPr>
            </w:pPr>
          </w:p>
        </w:tc>
        <w:tc>
          <w:tcPr>
            <w:tcW w:w="2693" w:type="dxa"/>
          </w:tcPr>
          <w:p w14:paraId="0B7EC855" w14:textId="77777777" w:rsidR="004A4E6E" w:rsidRDefault="004A4E6E" w:rsidP="00BA05D5">
            <w:pPr>
              <w:pStyle w:val="10"/>
              <w:rPr>
                <w:lang w:val="uk-UA"/>
              </w:rPr>
            </w:pPr>
          </w:p>
        </w:tc>
        <w:tc>
          <w:tcPr>
            <w:tcW w:w="3402" w:type="dxa"/>
          </w:tcPr>
          <w:p w14:paraId="19D80A6C" w14:textId="77777777" w:rsidR="004A4E6E" w:rsidRDefault="004A4E6E" w:rsidP="00BA05D5">
            <w:pPr>
              <w:pStyle w:val="10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Підпис:</w:t>
            </w:r>
          </w:p>
        </w:tc>
      </w:tr>
    </w:tbl>
    <w:p w14:paraId="7E36EBA8" w14:textId="77777777" w:rsidR="004A4E6E" w:rsidRDefault="004A4E6E" w:rsidP="004A4E6E">
      <w:pPr>
        <w:pStyle w:val="10"/>
        <w:rPr>
          <w:lang w:val="uk-UA"/>
        </w:rPr>
      </w:pPr>
    </w:p>
    <w:p w14:paraId="1BFB87AA" w14:textId="77777777" w:rsidR="004A4E6E" w:rsidRDefault="004A4E6E" w:rsidP="004A4E6E">
      <w:pPr>
        <w:pStyle w:val="10"/>
        <w:jc w:val="center"/>
        <w:rPr>
          <w:sz w:val="24"/>
          <w:lang w:val="uk-UA"/>
        </w:rPr>
      </w:pPr>
    </w:p>
    <w:p w14:paraId="1B905383" w14:textId="77777777" w:rsidR="004A4E6E" w:rsidRDefault="004A4E6E" w:rsidP="004A4E6E">
      <w:pPr>
        <w:pStyle w:val="10"/>
        <w:jc w:val="center"/>
        <w:rPr>
          <w:sz w:val="24"/>
          <w:lang w:val="uk-UA"/>
        </w:rPr>
      </w:pPr>
    </w:p>
    <w:p w14:paraId="0AE07866" w14:textId="77777777" w:rsidR="004A4E6E" w:rsidRDefault="004A4E6E" w:rsidP="004A4E6E">
      <w:pPr>
        <w:pStyle w:val="10"/>
        <w:jc w:val="center"/>
        <w:rPr>
          <w:sz w:val="24"/>
          <w:lang w:val="uk-UA"/>
        </w:rPr>
      </w:pPr>
    </w:p>
    <w:p w14:paraId="65E33E94" w14:textId="36958688" w:rsidR="004A4E6E" w:rsidRDefault="004A4E6E" w:rsidP="006F50BD">
      <w:pPr>
        <w:pStyle w:val="10"/>
        <w:rPr>
          <w:sz w:val="24"/>
          <w:lang w:val="uk-UA"/>
        </w:rPr>
      </w:pPr>
    </w:p>
    <w:p w14:paraId="59E495FF" w14:textId="77777777" w:rsidR="004A4E6E" w:rsidRDefault="004A4E6E" w:rsidP="004A4E6E">
      <w:pPr>
        <w:pStyle w:val="10"/>
        <w:jc w:val="center"/>
        <w:rPr>
          <w:sz w:val="24"/>
          <w:lang w:val="uk-UA"/>
        </w:rPr>
      </w:pPr>
    </w:p>
    <w:p w14:paraId="315B367F" w14:textId="77777777" w:rsidR="004A4E6E" w:rsidRDefault="004A4E6E" w:rsidP="004A4E6E">
      <w:pPr>
        <w:pStyle w:val="10"/>
        <w:jc w:val="center"/>
        <w:rPr>
          <w:sz w:val="24"/>
          <w:lang w:val="uk-UA"/>
        </w:rPr>
      </w:pPr>
    </w:p>
    <w:p w14:paraId="13467E55" w14:textId="77777777" w:rsidR="004A4E6E" w:rsidRDefault="004A4E6E" w:rsidP="004A4E6E">
      <w:pPr>
        <w:pStyle w:val="10"/>
        <w:jc w:val="center"/>
        <w:rPr>
          <w:sz w:val="24"/>
          <w:lang w:val="uk-UA"/>
        </w:rPr>
      </w:pPr>
    </w:p>
    <w:p w14:paraId="12692E57" w14:textId="77777777" w:rsidR="004A4E6E" w:rsidRDefault="004A4E6E" w:rsidP="004A4E6E">
      <w:pPr>
        <w:pStyle w:val="10"/>
        <w:jc w:val="center"/>
        <w:rPr>
          <w:sz w:val="24"/>
          <w:lang w:val="uk-UA"/>
        </w:rPr>
      </w:pPr>
    </w:p>
    <w:p w14:paraId="68238091" w14:textId="77777777" w:rsidR="004A4E6E" w:rsidRDefault="004A4E6E" w:rsidP="004A4E6E">
      <w:pPr>
        <w:pStyle w:val="10"/>
        <w:jc w:val="center"/>
        <w:rPr>
          <w:sz w:val="24"/>
          <w:lang w:val="uk-UA"/>
        </w:rPr>
      </w:pPr>
    </w:p>
    <w:p w14:paraId="35082706" w14:textId="77777777" w:rsidR="004A4E6E" w:rsidRDefault="004A4E6E" w:rsidP="004A4E6E">
      <w:pPr>
        <w:pStyle w:val="10"/>
        <w:jc w:val="center"/>
        <w:rPr>
          <w:sz w:val="24"/>
          <w:lang w:val="uk-UA"/>
        </w:rPr>
      </w:pPr>
    </w:p>
    <w:p w14:paraId="79500A9F" w14:textId="478756D6" w:rsidR="008652CF" w:rsidRPr="00B501E2" w:rsidRDefault="004A4E6E" w:rsidP="00B501E2">
      <w:pPr>
        <w:pStyle w:val="10"/>
        <w:jc w:val="center"/>
        <w:rPr>
          <w:sz w:val="28"/>
          <w:szCs w:val="28"/>
          <w:lang w:val="uk-UA"/>
        </w:rPr>
      </w:pPr>
      <w:r w:rsidRPr="0026600C">
        <w:rPr>
          <w:sz w:val="28"/>
          <w:szCs w:val="28"/>
          <w:lang w:val="uk-UA"/>
        </w:rPr>
        <w:t>Київ 201</w:t>
      </w:r>
      <w:r w:rsidRPr="00A63EF4">
        <w:rPr>
          <w:sz w:val="28"/>
          <w:szCs w:val="28"/>
          <w:lang w:val="uk-UA"/>
        </w:rPr>
        <w:t>7</w:t>
      </w:r>
    </w:p>
    <w:p w14:paraId="0EB477B1" w14:textId="77777777" w:rsidR="008652CF" w:rsidRPr="00931B7F" w:rsidRDefault="008652CF" w:rsidP="008652CF">
      <w:pPr>
        <w:ind w:firstLine="0"/>
        <w:jc w:val="center"/>
      </w:pPr>
      <w:r w:rsidRPr="00931B7F">
        <w:lastRenderedPageBreak/>
        <w:t>Національний технічний університет України “КПІ”</w:t>
      </w:r>
    </w:p>
    <w:p w14:paraId="3C607394" w14:textId="77777777" w:rsidR="008652CF" w:rsidRPr="00931B7F" w:rsidRDefault="008652CF" w:rsidP="008652CF">
      <w:pPr>
        <w:ind w:firstLine="0"/>
        <w:jc w:val="center"/>
        <w:rPr>
          <w:sz w:val="24"/>
          <w:szCs w:val="24"/>
          <w:vertAlign w:val="subscript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0" allowOverlap="1" wp14:anchorId="291FE334" wp14:editId="475C1B6E">
                <wp:simplePos x="0" y="0"/>
                <wp:positionH relativeFrom="column">
                  <wp:posOffset>102870</wp:posOffset>
                </wp:positionH>
                <wp:positionV relativeFrom="paragraph">
                  <wp:posOffset>17145</wp:posOffset>
                </wp:positionV>
                <wp:extent cx="6035040" cy="0"/>
                <wp:effectExtent l="11430" t="8255" r="11430" b="10795"/>
                <wp:wrapNone/>
                <wp:docPr id="22" name="Прямая соединительная линия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3504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D89EB0" id="Прямая соединительная линия 22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.1pt,1.35pt" to="483.3pt,1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" o:allowincell="f"/>
            </w:pict>
          </mc:Fallback>
        </mc:AlternateContent>
      </w:r>
      <w:r w:rsidRPr="00931B7F">
        <w:rPr>
          <w:sz w:val="24"/>
          <w:szCs w:val="24"/>
          <w:vertAlign w:val="subscript"/>
        </w:rPr>
        <w:t>(назва вищого навчального закладу)</w:t>
      </w:r>
    </w:p>
    <w:p w14:paraId="5B3ECA08" w14:textId="77777777" w:rsidR="008652CF" w:rsidRPr="00E019A5" w:rsidRDefault="008652CF" w:rsidP="008652CF">
      <w:pPr>
        <w:ind w:firstLine="0"/>
        <w:jc w:val="center"/>
        <w:rPr>
          <w:b/>
          <w:bCs/>
          <w:sz w:val="24"/>
          <w:szCs w:val="24"/>
        </w:rPr>
      </w:pPr>
      <w:r w:rsidRPr="00E019A5">
        <w:rPr>
          <w:sz w:val="24"/>
          <w:szCs w:val="24"/>
        </w:rPr>
        <w:t xml:space="preserve">Кафедра </w:t>
      </w:r>
      <w:r w:rsidRPr="00E019A5">
        <w:rPr>
          <w:sz w:val="24"/>
          <w:szCs w:val="24"/>
          <w:u w:val="single"/>
        </w:rPr>
        <w:t>автоматизованих систем обробки інформації і управління</w:t>
      </w:r>
    </w:p>
    <w:p w14:paraId="12D989DF" w14:textId="77777777" w:rsidR="008652CF" w:rsidRPr="00E019A5" w:rsidRDefault="008652CF" w:rsidP="008652CF">
      <w:pPr>
        <w:jc w:val="center"/>
        <w:rPr>
          <w:sz w:val="24"/>
          <w:szCs w:val="24"/>
          <w:u w:val="single"/>
        </w:rPr>
      </w:pPr>
      <w:r w:rsidRPr="00E019A5">
        <w:rPr>
          <w:sz w:val="24"/>
          <w:szCs w:val="24"/>
        </w:rPr>
        <w:t xml:space="preserve">Дисципліна  </w:t>
      </w:r>
      <w:r w:rsidRPr="00E019A5">
        <w:rPr>
          <w:sz w:val="24"/>
          <w:szCs w:val="24"/>
          <w:u w:val="single"/>
        </w:rPr>
        <w:t>Основи програмування</w:t>
      </w:r>
    </w:p>
    <w:p w14:paraId="3E8AF83E" w14:textId="77777777" w:rsidR="008652CF" w:rsidRPr="00E019A5" w:rsidRDefault="008652CF" w:rsidP="008652CF">
      <w:pPr>
        <w:jc w:val="center"/>
        <w:rPr>
          <w:sz w:val="24"/>
          <w:szCs w:val="24"/>
        </w:rPr>
      </w:pPr>
      <w:r w:rsidRPr="00E019A5">
        <w:rPr>
          <w:sz w:val="24"/>
          <w:szCs w:val="24"/>
        </w:rPr>
        <w:t>Напрям "Програмна інженерія"</w:t>
      </w:r>
    </w:p>
    <w:p w14:paraId="74624041" w14:textId="77777777" w:rsidR="008652CF" w:rsidRPr="00931B7F" w:rsidRDefault="008652CF" w:rsidP="008652CF">
      <w:pPr>
        <w:jc w:val="center"/>
        <w:rPr>
          <w:sz w:val="24"/>
          <w:szCs w:val="24"/>
        </w:rPr>
      </w:pPr>
    </w:p>
    <w:p w14:paraId="784806BB" w14:textId="78E5EABC" w:rsidR="008652CF" w:rsidRPr="00931B7F" w:rsidRDefault="008652CF" w:rsidP="008652CF">
      <w:pPr>
        <w:jc w:val="center"/>
        <w:rPr>
          <w:sz w:val="24"/>
          <w:szCs w:val="24"/>
          <w:u w:val="single"/>
        </w:rPr>
      </w:pPr>
      <w:r w:rsidRPr="00931B7F">
        <w:rPr>
          <w:sz w:val="24"/>
          <w:szCs w:val="24"/>
        </w:rPr>
        <w:t xml:space="preserve">Курс </w:t>
      </w:r>
      <w:r w:rsidRPr="00931B7F">
        <w:rPr>
          <w:sz w:val="24"/>
          <w:szCs w:val="24"/>
          <w:u w:val="single"/>
        </w:rPr>
        <w:t xml:space="preserve"> </w:t>
      </w:r>
      <w:r w:rsidR="00B501E2">
        <w:rPr>
          <w:sz w:val="24"/>
          <w:szCs w:val="24"/>
          <w:u w:val="single"/>
        </w:rPr>
        <w:t>2</w:t>
      </w:r>
      <w:r w:rsidRPr="00931B7F">
        <w:rPr>
          <w:sz w:val="24"/>
          <w:szCs w:val="24"/>
          <w:u w:val="single"/>
        </w:rPr>
        <w:t xml:space="preserve">          </w:t>
      </w:r>
      <w:r>
        <w:rPr>
          <w:sz w:val="24"/>
          <w:szCs w:val="24"/>
        </w:rPr>
        <w:t xml:space="preserve">Група </w:t>
      </w:r>
      <w:r>
        <w:rPr>
          <w:sz w:val="24"/>
          <w:szCs w:val="24"/>
          <w:u w:val="single"/>
        </w:rPr>
        <w:t xml:space="preserve">         </w:t>
      </w:r>
      <w:r w:rsidRPr="00B159DD">
        <w:rPr>
          <w:sz w:val="24"/>
          <w:szCs w:val="24"/>
          <w:u w:val="single"/>
        </w:rPr>
        <w:t>ІП-</w:t>
      </w:r>
      <w:r w:rsidRPr="008B1DDB">
        <w:rPr>
          <w:sz w:val="24"/>
          <w:szCs w:val="24"/>
          <w:u w:val="single"/>
        </w:rPr>
        <w:t>61</w:t>
      </w:r>
      <w:r w:rsidRPr="00B159DD">
        <w:rPr>
          <w:sz w:val="24"/>
          <w:szCs w:val="24"/>
          <w:u w:val="single"/>
        </w:rPr>
        <w:t xml:space="preserve">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931B7F">
        <w:rPr>
          <w:sz w:val="24"/>
          <w:szCs w:val="24"/>
        </w:rPr>
        <w:t xml:space="preserve">Семестр </w:t>
      </w:r>
      <w:r w:rsidRPr="00931B7F">
        <w:rPr>
          <w:sz w:val="24"/>
          <w:szCs w:val="24"/>
          <w:u w:val="single"/>
        </w:rPr>
        <w:t xml:space="preserve">  </w:t>
      </w:r>
      <w:r w:rsidR="00820CC5">
        <w:rPr>
          <w:sz w:val="24"/>
          <w:szCs w:val="24"/>
          <w:u w:val="single"/>
        </w:rPr>
        <w:t>1</w:t>
      </w:r>
    </w:p>
    <w:p w14:paraId="7E371D5B" w14:textId="77777777" w:rsidR="008652CF" w:rsidRDefault="008652CF" w:rsidP="008652CF">
      <w:pPr>
        <w:rPr>
          <w:sz w:val="22"/>
          <w:u w:val="single"/>
        </w:rPr>
      </w:pPr>
    </w:p>
    <w:p w14:paraId="236E1BC7" w14:textId="77777777" w:rsidR="008652CF" w:rsidRPr="00E019A5" w:rsidRDefault="008652CF" w:rsidP="008652CF">
      <w:pPr>
        <w:ind w:hanging="142"/>
        <w:jc w:val="center"/>
        <w:rPr>
          <w:b/>
        </w:rPr>
      </w:pPr>
      <w:r w:rsidRPr="00E019A5">
        <w:rPr>
          <w:b/>
        </w:rPr>
        <w:t>ЗАВДАННЯ</w:t>
      </w:r>
    </w:p>
    <w:p w14:paraId="522C748A" w14:textId="77777777" w:rsidR="008652CF" w:rsidRPr="00E019A5" w:rsidRDefault="008652CF" w:rsidP="008652CF">
      <w:pPr>
        <w:ind w:hanging="142"/>
        <w:jc w:val="center"/>
        <w:rPr>
          <w:b/>
        </w:rPr>
      </w:pPr>
      <w:r w:rsidRPr="00E019A5">
        <w:rPr>
          <w:b/>
        </w:rPr>
        <w:t>на курсову роботу студента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8652CF" w14:paraId="51D2EE31" w14:textId="77777777" w:rsidTr="00DC71E5">
        <w:tc>
          <w:tcPr>
            <w:tcW w:w="10421" w:type="dxa"/>
          </w:tcPr>
          <w:p w14:paraId="0E7FA468" w14:textId="77777777" w:rsidR="008652CF" w:rsidRDefault="008652CF" w:rsidP="00DC71E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Кушки Михайла Олександровича</w:t>
            </w:r>
          </w:p>
        </w:tc>
      </w:tr>
    </w:tbl>
    <w:p w14:paraId="2408A16C" w14:textId="77777777" w:rsidR="008652CF" w:rsidRDefault="008652CF" w:rsidP="008652CF">
      <w:pPr>
        <w:ind w:firstLine="0"/>
        <w:jc w:val="center"/>
        <w:rPr>
          <w:b/>
          <w:sz w:val="22"/>
          <w:vertAlign w:val="subscript"/>
        </w:rPr>
      </w:pPr>
      <w:r>
        <w:rPr>
          <w:sz w:val="24"/>
          <w:vertAlign w:val="subscript"/>
        </w:rPr>
        <w:t>(прізвище, ім’я, по батькові</w:t>
      </w:r>
      <w:r>
        <w:rPr>
          <w:sz w:val="22"/>
          <w:vertAlign w:val="subscript"/>
        </w:rPr>
        <w:t>)</w:t>
      </w:r>
    </w:p>
    <w:p w14:paraId="7A257AFB" w14:textId="77777777" w:rsidR="008652CF" w:rsidRDefault="008652CF" w:rsidP="008652CF">
      <w:pPr>
        <w:rPr>
          <w:sz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3"/>
        <w:gridCol w:w="8168"/>
      </w:tblGrid>
      <w:tr w:rsidR="008652CF" w14:paraId="073813B5" w14:textId="77777777" w:rsidTr="00DC71E5"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</w:tcPr>
          <w:p w14:paraId="0AEBEBB8" w14:textId="77777777" w:rsidR="008652CF" w:rsidRPr="00F622B9" w:rsidRDefault="008652CF" w:rsidP="00DC71E5">
            <w:pPr>
              <w:pStyle w:val="BlockText"/>
              <w:ind w:left="0" w:right="0"/>
              <w:rPr>
                <w:u w:val="none"/>
              </w:rPr>
            </w:pPr>
            <w:r w:rsidRPr="00F622B9">
              <w:rPr>
                <w:u w:val="none"/>
              </w:rPr>
              <w:t>1. Тема роботи</w:t>
            </w:r>
          </w:p>
        </w:tc>
        <w:tc>
          <w:tcPr>
            <w:tcW w:w="8612" w:type="dxa"/>
            <w:tcBorders>
              <w:top w:val="nil"/>
              <w:left w:val="nil"/>
              <w:right w:val="nil"/>
            </w:tcBorders>
          </w:tcPr>
          <w:p w14:paraId="17BEA120" w14:textId="4DFCED16" w:rsidR="008652CF" w:rsidRPr="00F622B9" w:rsidRDefault="00C1055B" w:rsidP="000B76F0">
            <w:pPr>
              <w:pStyle w:val="BlockText"/>
              <w:ind w:left="0" w:right="0"/>
              <w:rPr>
                <w:u w:val="none"/>
              </w:rPr>
            </w:pPr>
            <w:r>
              <w:rPr>
                <w:u w:val="none"/>
              </w:rPr>
              <w:t xml:space="preserve">Використання концепції ООП для створення гри на мові </w:t>
            </w:r>
          </w:p>
        </w:tc>
      </w:tr>
      <w:tr w:rsidR="008652CF" w14:paraId="1FF2FAD9" w14:textId="77777777" w:rsidTr="00DC71E5">
        <w:tc>
          <w:tcPr>
            <w:tcW w:w="1042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D58BA62" w14:textId="00890C09" w:rsidR="008652CF" w:rsidRPr="00F622B9" w:rsidRDefault="00C1055B" w:rsidP="00DC71E5">
            <w:pPr>
              <w:pStyle w:val="BlockText"/>
              <w:ind w:left="0" w:right="0"/>
              <w:rPr>
                <w:u w:val="none"/>
              </w:rPr>
            </w:pPr>
            <w:r>
              <w:rPr>
                <w:u w:val="none"/>
              </w:rPr>
              <w:t>програмування Python</w:t>
            </w:r>
          </w:p>
        </w:tc>
      </w:tr>
      <w:tr w:rsidR="008652CF" w14:paraId="33A09729" w14:textId="77777777" w:rsidTr="00DC71E5">
        <w:tc>
          <w:tcPr>
            <w:tcW w:w="10421" w:type="dxa"/>
            <w:gridSpan w:val="2"/>
            <w:tcBorders>
              <w:top w:val="single" w:sz="4" w:space="0" w:color="auto"/>
              <w:left w:val="nil"/>
              <w:right w:val="nil"/>
            </w:tcBorders>
          </w:tcPr>
          <w:p w14:paraId="478E27FB" w14:textId="77777777" w:rsidR="008652CF" w:rsidRPr="00F622B9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</w:tr>
    </w:tbl>
    <w:p w14:paraId="32D3C49B" w14:textId="77777777" w:rsidR="008652CF" w:rsidRDefault="008652CF" w:rsidP="008652CF">
      <w:pPr>
        <w:ind w:firstLine="0"/>
        <w:rPr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724"/>
        <w:gridCol w:w="5197"/>
      </w:tblGrid>
      <w:tr w:rsidR="008652CF" w:rsidRPr="00F622B9" w14:paraId="7A4F0317" w14:textId="77777777" w:rsidTr="00DC71E5">
        <w:tc>
          <w:tcPr>
            <w:tcW w:w="4928" w:type="dxa"/>
            <w:tcBorders>
              <w:top w:val="nil"/>
              <w:bottom w:val="nil"/>
              <w:right w:val="nil"/>
            </w:tcBorders>
          </w:tcPr>
          <w:p w14:paraId="012A3771" w14:textId="77777777" w:rsidR="008652CF" w:rsidRPr="00F622B9" w:rsidRDefault="008652CF" w:rsidP="00DC71E5">
            <w:pPr>
              <w:pStyle w:val="BlockText"/>
              <w:ind w:left="0" w:right="0"/>
              <w:rPr>
                <w:u w:val="none"/>
              </w:rPr>
            </w:pPr>
            <w:r w:rsidRPr="00F622B9">
              <w:rPr>
                <w:u w:val="none"/>
              </w:rPr>
              <w:t xml:space="preserve">2. Строк здачі студентом закінченої роботи </w:t>
            </w:r>
          </w:p>
        </w:tc>
        <w:tc>
          <w:tcPr>
            <w:tcW w:w="5493" w:type="dxa"/>
            <w:tcBorders>
              <w:left w:val="nil"/>
            </w:tcBorders>
          </w:tcPr>
          <w:p w14:paraId="4B9DA851" w14:textId="77777777" w:rsidR="008652CF" w:rsidRPr="00F622B9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</w:tr>
    </w:tbl>
    <w:p w14:paraId="44368297" w14:textId="77777777" w:rsidR="008652CF" w:rsidRPr="00F622B9" w:rsidRDefault="008652CF" w:rsidP="008652CF">
      <w:pPr>
        <w:pStyle w:val="BlockText"/>
        <w:ind w:left="0" w:right="0"/>
        <w:rPr>
          <w:u w:val="none"/>
        </w:rPr>
      </w:pPr>
    </w:p>
    <w:tbl>
      <w:tblPr>
        <w:tblStyle w:val="TableGrid"/>
        <w:tblW w:w="9926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27"/>
        <w:gridCol w:w="6999"/>
      </w:tblGrid>
      <w:tr w:rsidR="008652CF" w14:paraId="05665479" w14:textId="77777777" w:rsidTr="0055632A">
        <w:trPr>
          <w:trHeight w:val="275"/>
        </w:trPr>
        <w:tc>
          <w:tcPr>
            <w:tcW w:w="2927" w:type="dxa"/>
            <w:tcBorders>
              <w:bottom w:val="nil"/>
            </w:tcBorders>
          </w:tcPr>
          <w:p w14:paraId="7A3CB0CC" w14:textId="77777777" w:rsidR="008652CF" w:rsidRPr="00F622B9" w:rsidRDefault="008652CF" w:rsidP="00DC71E5">
            <w:pPr>
              <w:pStyle w:val="BlockText"/>
              <w:ind w:left="0" w:right="0"/>
              <w:rPr>
                <w:u w:val="none"/>
              </w:rPr>
            </w:pPr>
            <w:r w:rsidRPr="00F622B9">
              <w:rPr>
                <w:u w:val="none"/>
              </w:rPr>
              <w:t>3. Вихідні дані до роботи</w:t>
            </w:r>
          </w:p>
        </w:tc>
        <w:tc>
          <w:tcPr>
            <w:tcW w:w="6999" w:type="dxa"/>
            <w:tcBorders>
              <w:bottom w:val="single" w:sz="4" w:space="0" w:color="auto"/>
            </w:tcBorders>
          </w:tcPr>
          <w:p w14:paraId="05576911" w14:textId="6C01BD00" w:rsidR="008652CF" w:rsidRPr="00C1055B" w:rsidRDefault="00C1055B" w:rsidP="00C1055B">
            <w:pPr>
              <w:pStyle w:val="BlockText"/>
              <w:ind w:left="0" w:right="0"/>
              <w:rPr>
                <w:u w:val="none"/>
              </w:rPr>
            </w:pPr>
            <w:r>
              <w:rPr>
                <w:u w:val="none"/>
              </w:rPr>
              <w:t xml:space="preserve">Оскільки дана робота є написанням гри, то жодних вхідних даних </w:t>
            </w:r>
          </w:p>
        </w:tc>
      </w:tr>
      <w:tr w:rsidR="008652CF" w14:paraId="7BB8869C" w14:textId="77777777" w:rsidTr="0055632A">
        <w:trPr>
          <w:trHeight w:val="259"/>
        </w:trPr>
        <w:tc>
          <w:tcPr>
            <w:tcW w:w="9926" w:type="dxa"/>
            <w:gridSpan w:val="2"/>
            <w:tcBorders>
              <w:bottom w:val="single" w:sz="4" w:space="0" w:color="auto"/>
            </w:tcBorders>
          </w:tcPr>
          <w:p w14:paraId="41C34846" w14:textId="6EE4D4A5" w:rsidR="008652CF" w:rsidRPr="00F622B9" w:rsidRDefault="00C1055B" w:rsidP="00DC71E5">
            <w:pPr>
              <w:pStyle w:val="BlockText"/>
              <w:ind w:left="0" w:right="0"/>
              <w:rPr>
                <w:u w:val="none"/>
              </w:rPr>
            </w:pPr>
            <w:r>
              <w:rPr>
                <w:u w:val="none"/>
              </w:rPr>
              <w:t>для старту програми не передбачається</w:t>
            </w:r>
          </w:p>
        </w:tc>
      </w:tr>
      <w:tr w:rsidR="008652CF" w14:paraId="3415F456" w14:textId="77777777" w:rsidTr="0055632A">
        <w:trPr>
          <w:trHeight w:val="299"/>
        </w:trPr>
        <w:tc>
          <w:tcPr>
            <w:tcW w:w="9926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110FF10" w14:textId="77777777" w:rsidR="008652CF" w:rsidRPr="00F622B9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</w:tr>
      <w:tr w:rsidR="008652CF" w14:paraId="69DE4B0F" w14:textId="77777777" w:rsidTr="0055632A">
        <w:trPr>
          <w:trHeight w:val="241"/>
        </w:trPr>
        <w:tc>
          <w:tcPr>
            <w:tcW w:w="9926" w:type="dxa"/>
            <w:gridSpan w:val="2"/>
            <w:tcBorders>
              <w:top w:val="single" w:sz="4" w:space="0" w:color="auto"/>
            </w:tcBorders>
          </w:tcPr>
          <w:p w14:paraId="494B53E5" w14:textId="77777777" w:rsidR="008652CF" w:rsidRPr="00F622B9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</w:tr>
    </w:tbl>
    <w:p w14:paraId="0FF27A9C" w14:textId="77777777" w:rsidR="008652CF" w:rsidRDefault="008652CF" w:rsidP="008652CF">
      <w:pPr>
        <w:rPr>
          <w:sz w:val="24"/>
        </w:rPr>
      </w:pPr>
    </w:p>
    <w:p w14:paraId="64566552" w14:textId="77777777" w:rsidR="008652CF" w:rsidRDefault="008652CF" w:rsidP="008652CF">
      <w:pPr>
        <w:ind w:firstLine="0"/>
        <w:rPr>
          <w:sz w:val="24"/>
        </w:rPr>
      </w:pPr>
      <w:r>
        <w:rPr>
          <w:sz w:val="24"/>
        </w:rPr>
        <w:t>4. Зміст розрахунково-пояснювальної записки (перелік питань, які підлягають розробці)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8652CF" w14:paraId="1E6841EA" w14:textId="77777777" w:rsidTr="00DC71E5">
        <w:tc>
          <w:tcPr>
            <w:tcW w:w="10421" w:type="dxa"/>
          </w:tcPr>
          <w:p w14:paraId="6179F2E6" w14:textId="10055B3E" w:rsidR="008652CF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</w:tr>
      <w:tr w:rsidR="008652CF" w14:paraId="6CCDBCA9" w14:textId="77777777" w:rsidTr="00DC71E5">
        <w:tc>
          <w:tcPr>
            <w:tcW w:w="10421" w:type="dxa"/>
          </w:tcPr>
          <w:p w14:paraId="20B5781D" w14:textId="77777777" w:rsidR="008652CF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</w:tr>
      <w:tr w:rsidR="008652CF" w14:paraId="3B1BA055" w14:textId="77777777" w:rsidTr="00DC71E5">
        <w:tc>
          <w:tcPr>
            <w:tcW w:w="10421" w:type="dxa"/>
          </w:tcPr>
          <w:p w14:paraId="2BCB8E37" w14:textId="77777777" w:rsidR="008652CF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</w:tr>
      <w:tr w:rsidR="008652CF" w14:paraId="6E0F9C6F" w14:textId="77777777" w:rsidTr="00DC71E5">
        <w:tc>
          <w:tcPr>
            <w:tcW w:w="10421" w:type="dxa"/>
          </w:tcPr>
          <w:p w14:paraId="2DE2BA3E" w14:textId="77777777" w:rsidR="008652CF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</w:tr>
    </w:tbl>
    <w:p w14:paraId="67F14C34" w14:textId="77777777" w:rsidR="008652CF" w:rsidRDefault="008652CF" w:rsidP="008652CF">
      <w:pPr>
        <w:pStyle w:val="BlockText"/>
        <w:ind w:left="0" w:right="0"/>
        <w:rPr>
          <w:u w:val="none"/>
        </w:rPr>
      </w:pPr>
    </w:p>
    <w:p w14:paraId="2F0546BA" w14:textId="77777777" w:rsidR="008652CF" w:rsidRDefault="008652CF" w:rsidP="008652CF">
      <w:pPr>
        <w:pStyle w:val="BlockText"/>
        <w:spacing w:before="120"/>
        <w:ind w:left="0" w:right="0"/>
        <w:rPr>
          <w:u w:val="none"/>
        </w:rPr>
      </w:pPr>
      <w:r>
        <w:rPr>
          <w:u w:val="none"/>
        </w:rPr>
        <w:t>5. Перелік графічного матеріалу ( з точним зазначенням обов’язкових креслень 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8652CF" w14:paraId="0A4485F4" w14:textId="77777777" w:rsidTr="00DC71E5">
        <w:tc>
          <w:tcPr>
            <w:tcW w:w="10421" w:type="dxa"/>
          </w:tcPr>
          <w:p w14:paraId="78770D42" w14:textId="77777777" w:rsidR="008652CF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</w:tr>
      <w:tr w:rsidR="008652CF" w14:paraId="2FCF91C2" w14:textId="77777777" w:rsidTr="00DC71E5">
        <w:tc>
          <w:tcPr>
            <w:tcW w:w="10421" w:type="dxa"/>
          </w:tcPr>
          <w:p w14:paraId="01D3A78E" w14:textId="77777777" w:rsidR="008652CF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</w:tr>
      <w:tr w:rsidR="008652CF" w14:paraId="26DDBE12" w14:textId="77777777" w:rsidTr="00DC71E5">
        <w:tc>
          <w:tcPr>
            <w:tcW w:w="10421" w:type="dxa"/>
          </w:tcPr>
          <w:p w14:paraId="49178889" w14:textId="77777777" w:rsidR="008652CF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</w:tr>
      <w:tr w:rsidR="008652CF" w14:paraId="38D85132" w14:textId="77777777" w:rsidTr="00DC71E5">
        <w:tc>
          <w:tcPr>
            <w:tcW w:w="10421" w:type="dxa"/>
          </w:tcPr>
          <w:p w14:paraId="23D18B43" w14:textId="77777777" w:rsidR="008652CF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</w:tr>
    </w:tbl>
    <w:p w14:paraId="5DAFCC6B" w14:textId="77777777" w:rsidR="008652CF" w:rsidRDefault="008652CF" w:rsidP="008652CF">
      <w:pPr>
        <w:pStyle w:val="BlockText"/>
        <w:spacing w:line="480" w:lineRule="auto"/>
        <w:ind w:left="0" w:right="0"/>
        <w:rPr>
          <w:u w:val="none"/>
        </w:rPr>
      </w:pPr>
    </w:p>
    <w:tbl>
      <w:tblPr>
        <w:tblStyle w:val="TableGrid"/>
        <w:tblW w:w="10456" w:type="dxa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943"/>
        <w:gridCol w:w="7513"/>
      </w:tblGrid>
      <w:tr w:rsidR="008652CF" w:rsidRPr="00F622B9" w14:paraId="2EDAE0B2" w14:textId="77777777" w:rsidTr="00DC71E5">
        <w:tc>
          <w:tcPr>
            <w:tcW w:w="2943" w:type="dxa"/>
            <w:tcBorders>
              <w:top w:val="nil"/>
              <w:bottom w:val="nil"/>
              <w:right w:val="nil"/>
            </w:tcBorders>
          </w:tcPr>
          <w:p w14:paraId="3C421C3B" w14:textId="77777777" w:rsidR="008652CF" w:rsidRPr="00F622B9" w:rsidRDefault="008652CF" w:rsidP="00DC71E5">
            <w:pPr>
              <w:pStyle w:val="BlockText"/>
              <w:ind w:left="0" w:right="0"/>
            </w:pPr>
            <w:r>
              <w:rPr>
                <w:u w:val="none"/>
              </w:rPr>
              <w:t>6. Дата видачі завдання</w:t>
            </w:r>
            <w:r>
              <w:t xml:space="preserve"> </w:t>
            </w:r>
          </w:p>
        </w:tc>
        <w:tc>
          <w:tcPr>
            <w:tcW w:w="7513" w:type="dxa"/>
            <w:tcBorders>
              <w:left w:val="nil"/>
            </w:tcBorders>
          </w:tcPr>
          <w:p w14:paraId="4F41EAD6" w14:textId="77777777" w:rsidR="008652CF" w:rsidRPr="00F622B9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</w:tr>
    </w:tbl>
    <w:p w14:paraId="1DEAD50C" w14:textId="77777777" w:rsidR="008652CF" w:rsidRDefault="008652CF" w:rsidP="008652CF">
      <w:pPr>
        <w:pStyle w:val="BlockText"/>
        <w:spacing w:line="480" w:lineRule="auto"/>
        <w:ind w:left="0" w:right="0"/>
        <w:rPr>
          <w:u w:val="none"/>
        </w:rPr>
      </w:pPr>
    </w:p>
    <w:p w14:paraId="54FBF2AB" w14:textId="77777777" w:rsidR="008652CF" w:rsidRPr="002D0978" w:rsidRDefault="008652CF" w:rsidP="008652CF">
      <w:pPr>
        <w:pStyle w:val="Title"/>
        <w:rPr>
          <w:sz w:val="32"/>
          <w:szCs w:val="32"/>
        </w:rPr>
      </w:pPr>
      <w:r w:rsidRPr="002D0978">
        <w:rPr>
          <w:sz w:val="32"/>
          <w:szCs w:val="32"/>
        </w:rPr>
        <w:lastRenderedPageBreak/>
        <w:t>КАЛЕНДАРНИЙ ПЛАН</w:t>
      </w:r>
    </w:p>
    <w:p w14:paraId="609964A2" w14:textId="77777777" w:rsidR="008652CF" w:rsidRDefault="008652CF" w:rsidP="008652CF">
      <w:pPr>
        <w:pStyle w:val="Title"/>
        <w:spacing w:before="0" w:line="240" w:lineRule="auto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750"/>
        <w:gridCol w:w="6180"/>
        <w:gridCol w:w="1560"/>
        <w:gridCol w:w="1421"/>
      </w:tblGrid>
      <w:tr w:rsidR="008652CF" w14:paraId="401F55B0" w14:textId="77777777" w:rsidTr="00DC71E5">
        <w:trPr>
          <w:trHeight w:val="734"/>
        </w:trPr>
        <w:tc>
          <w:tcPr>
            <w:tcW w:w="378" w:type="pct"/>
          </w:tcPr>
          <w:p w14:paraId="77B684DF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№ п/п</w:t>
            </w:r>
          </w:p>
        </w:tc>
        <w:tc>
          <w:tcPr>
            <w:tcW w:w="3118" w:type="pct"/>
          </w:tcPr>
          <w:p w14:paraId="3014600A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Назва етапів курсової роботи</w:t>
            </w:r>
          </w:p>
        </w:tc>
        <w:tc>
          <w:tcPr>
            <w:tcW w:w="787" w:type="pct"/>
          </w:tcPr>
          <w:p w14:paraId="18B53162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Термін виконання етапів роботи</w:t>
            </w:r>
          </w:p>
        </w:tc>
        <w:tc>
          <w:tcPr>
            <w:tcW w:w="717" w:type="pct"/>
          </w:tcPr>
          <w:p w14:paraId="7A343698" w14:textId="77777777" w:rsidR="008652CF" w:rsidRDefault="008652CF" w:rsidP="00DC71E5">
            <w:pPr>
              <w:ind w:hanging="7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Підписи керівника, студента</w:t>
            </w:r>
          </w:p>
        </w:tc>
      </w:tr>
      <w:tr w:rsidR="008652CF" w14:paraId="470E1F28" w14:textId="77777777" w:rsidTr="00DC71E5">
        <w:trPr>
          <w:trHeight w:val="394"/>
        </w:trPr>
        <w:tc>
          <w:tcPr>
            <w:tcW w:w="378" w:type="pct"/>
          </w:tcPr>
          <w:p w14:paraId="0D270D25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1.</w:t>
            </w:r>
          </w:p>
        </w:tc>
        <w:tc>
          <w:tcPr>
            <w:tcW w:w="3118" w:type="pct"/>
          </w:tcPr>
          <w:p w14:paraId="2E2FED81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Отримання теми курсової роботи</w:t>
            </w:r>
          </w:p>
        </w:tc>
        <w:tc>
          <w:tcPr>
            <w:tcW w:w="787" w:type="pct"/>
          </w:tcPr>
          <w:p w14:paraId="7FB73604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32A03496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6F72B734" w14:textId="77777777" w:rsidTr="00DC71E5">
        <w:trPr>
          <w:trHeight w:val="499"/>
        </w:trPr>
        <w:tc>
          <w:tcPr>
            <w:tcW w:w="378" w:type="pct"/>
          </w:tcPr>
          <w:p w14:paraId="03CE1202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2.</w:t>
            </w:r>
          </w:p>
        </w:tc>
        <w:tc>
          <w:tcPr>
            <w:tcW w:w="3118" w:type="pct"/>
          </w:tcPr>
          <w:p w14:paraId="13958D5A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 xml:space="preserve">Підготовка ТЗ </w:t>
            </w:r>
          </w:p>
        </w:tc>
        <w:tc>
          <w:tcPr>
            <w:tcW w:w="787" w:type="pct"/>
          </w:tcPr>
          <w:p w14:paraId="6B5C7921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559FD31C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120325F4" w14:textId="77777777" w:rsidTr="00DC71E5">
        <w:trPr>
          <w:trHeight w:val="499"/>
        </w:trPr>
        <w:tc>
          <w:tcPr>
            <w:tcW w:w="378" w:type="pct"/>
          </w:tcPr>
          <w:p w14:paraId="1EEB4486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3.</w:t>
            </w:r>
          </w:p>
        </w:tc>
        <w:tc>
          <w:tcPr>
            <w:tcW w:w="3118" w:type="pct"/>
          </w:tcPr>
          <w:p w14:paraId="42B07B42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Пошук та вивчення літератури з питань курсової роботи</w:t>
            </w:r>
          </w:p>
        </w:tc>
        <w:tc>
          <w:tcPr>
            <w:tcW w:w="787" w:type="pct"/>
          </w:tcPr>
          <w:p w14:paraId="07755DC2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3C9A9998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2557D402" w14:textId="77777777" w:rsidTr="00DC71E5">
        <w:trPr>
          <w:trHeight w:val="499"/>
        </w:trPr>
        <w:tc>
          <w:tcPr>
            <w:tcW w:w="378" w:type="pct"/>
          </w:tcPr>
          <w:p w14:paraId="1DD3AAEE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4.</w:t>
            </w:r>
          </w:p>
        </w:tc>
        <w:tc>
          <w:tcPr>
            <w:tcW w:w="3118" w:type="pct"/>
          </w:tcPr>
          <w:p w14:paraId="5C512328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Розробка алгоритму вирішення задачі</w:t>
            </w:r>
          </w:p>
        </w:tc>
        <w:tc>
          <w:tcPr>
            <w:tcW w:w="787" w:type="pct"/>
          </w:tcPr>
          <w:p w14:paraId="2FBEA64D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3FFE999C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320CF3AB" w14:textId="77777777" w:rsidTr="00DC71E5">
        <w:trPr>
          <w:trHeight w:val="499"/>
        </w:trPr>
        <w:tc>
          <w:tcPr>
            <w:tcW w:w="378" w:type="pct"/>
          </w:tcPr>
          <w:p w14:paraId="356D1E81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6.</w:t>
            </w:r>
          </w:p>
        </w:tc>
        <w:tc>
          <w:tcPr>
            <w:tcW w:w="3118" w:type="pct"/>
          </w:tcPr>
          <w:p w14:paraId="3638032C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Узгодження алгоритму з керівником</w:t>
            </w:r>
          </w:p>
        </w:tc>
        <w:tc>
          <w:tcPr>
            <w:tcW w:w="787" w:type="pct"/>
          </w:tcPr>
          <w:p w14:paraId="1DDE6D54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7914E7C9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1FB34BAD" w14:textId="77777777" w:rsidTr="00DC71E5">
        <w:trPr>
          <w:trHeight w:val="499"/>
        </w:trPr>
        <w:tc>
          <w:tcPr>
            <w:tcW w:w="378" w:type="pct"/>
          </w:tcPr>
          <w:p w14:paraId="35ECC575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5.</w:t>
            </w:r>
          </w:p>
        </w:tc>
        <w:tc>
          <w:tcPr>
            <w:tcW w:w="3118" w:type="pct"/>
          </w:tcPr>
          <w:p w14:paraId="575FE747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 xml:space="preserve">Розробка сценарію роботи програми </w:t>
            </w:r>
          </w:p>
        </w:tc>
        <w:tc>
          <w:tcPr>
            <w:tcW w:w="787" w:type="pct"/>
          </w:tcPr>
          <w:p w14:paraId="15387D77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3331FC92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45E08951" w14:textId="77777777" w:rsidTr="00DC71E5">
        <w:trPr>
          <w:trHeight w:val="499"/>
        </w:trPr>
        <w:tc>
          <w:tcPr>
            <w:tcW w:w="378" w:type="pct"/>
          </w:tcPr>
          <w:p w14:paraId="3C6AEF22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6.</w:t>
            </w:r>
          </w:p>
        </w:tc>
        <w:tc>
          <w:tcPr>
            <w:tcW w:w="3118" w:type="pct"/>
          </w:tcPr>
          <w:p w14:paraId="6D64C989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Узгодження сценарію роботи програми з керівником</w:t>
            </w:r>
          </w:p>
        </w:tc>
        <w:tc>
          <w:tcPr>
            <w:tcW w:w="787" w:type="pct"/>
          </w:tcPr>
          <w:p w14:paraId="4E9472F9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300B8B02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42E13084" w14:textId="77777777" w:rsidTr="00DC71E5">
        <w:trPr>
          <w:trHeight w:val="499"/>
        </w:trPr>
        <w:tc>
          <w:tcPr>
            <w:tcW w:w="378" w:type="pct"/>
          </w:tcPr>
          <w:p w14:paraId="5200CE1A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7.</w:t>
            </w:r>
          </w:p>
        </w:tc>
        <w:tc>
          <w:tcPr>
            <w:tcW w:w="3118" w:type="pct"/>
          </w:tcPr>
          <w:p w14:paraId="03EFA7F2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Узгодження з керівником інтерфейсу користувача</w:t>
            </w:r>
          </w:p>
        </w:tc>
        <w:tc>
          <w:tcPr>
            <w:tcW w:w="787" w:type="pct"/>
          </w:tcPr>
          <w:p w14:paraId="1C0AA2FE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5F1BA6F7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7D69C2FE" w14:textId="77777777" w:rsidTr="00DC71E5">
        <w:trPr>
          <w:trHeight w:val="499"/>
        </w:trPr>
        <w:tc>
          <w:tcPr>
            <w:tcW w:w="378" w:type="pct"/>
          </w:tcPr>
          <w:p w14:paraId="540F092D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8.</w:t>
            </w:r>
          </w:p>
        </w:tc>
        <w:tc>
          <w:tcPr>
            <w:tcW w:w="3118" w:type="pct"/>
          </w:tcPr>
          <w:p w14:paraId="5FDFD94A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Розробка програмного забезпечення</w:t>
            </w:r>
          </w:p>
        </w:tc>
        <w:tc>
          <w:tcPr>
            <w:tcW w:w="787" w:type="pct"/>
          </w:tcPr>
          <w:p w14:paraId="299FD2D6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7368253E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62930253" w14:textId="77777777" w:rsidTr="00DC71E5">
        <w:trPr>
          <w:trHeight w:val="499"/>
        </w:trPr>
        <w:tc>
          <w:tcPr>
            <w:tcW w:w="378" w:type="pct"/>
          </w:tcPr>
          <w:p w14:paraId="5D6A73B2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9.</w:t>
            </w:r>
          </w:p>
        </w:tc>
        <w:tc>
          <w:tcPr>
            <w:tcW w:w="3118" w:type="pct"/>
          </w:tcPr>
          <w:p w14:paraId="57E56362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Налагодження розрахункової частини програми</w:t>
            </w:r>
          </w:p>
        </w:tc>
        <w:tc>
          <w:tcPr>
            <w:tcW w:w="787" w:type="pct"/>
          </w:tcPr>
          <w:p w14:paraId="162279C6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43A66C3C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09747786" w14:textId="77777777" w:rsidTr="00DC71E5">
        <w:trPr>
          <w:trHeight w:val="250"/>
        </w:trPr>
        <w:tc>
          <w:tcPr>
            <w:tcW w:w="378" w:type="pct"/>
          </w:tcPr>
          <w:p w14:paraId="3CCD23C3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10.</w:t>
            </w:r>
          </w:p>
        </w:tc>
        <w:tc>
          <w:tcPr>
            <w:tcW w:w="3118" w:type="pct"/>
          </w:tcPr>
          <w:p w14:paraId="24E1C21D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Розробка та налагодження інтерфейсної частини програми</w:t>
            </w:r>
          </w:p>
        </w:tc>
        <w:tc>
          <w:tcPr>
            <w:tcW w:w="787" w:type="pct"/>
          </w:tcPr>
          <w:p w14:paraId="03E096F3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5A0B9588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350CC146" w14:textId="77777777" w:rsidTr="00DC71E5">
        <w:trPr>
          <w:trHeight w:val="499"/>
        </w:trPr>
        <w:tc>
          <w:tcPr>
            <w:tcW w:w="378" w:type="pct"/>
          </w:tcPr>
          <w:p w14:paraId="5419FF7C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11.</w:t>
            </w:r>
          </w:p>
        </w:tc>
        <w:tc>
          <w:tcPr>
            <w:tcW w:w="3118" w:type="pct"/>
          </w:tcPr>
          <w:p w14:paraId="046B0D8B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Узгодження з керівником набору тестів для контрольного прикладу</w:t>
            </w:r>
          </w:p>
        </w:tc>
        <w:tc>
          <w:tcPr>
            <w:tcW w:w="787" w:type="pct"/>
          </w:tcPr>
          <w:p w14:paraId="19F34AA4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25833173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3C5A5BC8" w14:textId="77777777" w:rsidTr="00DC71E5">
        <w:trPr>
          <w:trHeight w:val="499"/>
        </w:trPr>
        <w:tc>
          <w:tcPr>
            <w:tcW w:w="378" w:type="pct"/>
          </w:tcPr>
          <w:p w14:paraId="455F729F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12.</w:t>
            </w:r>
          </w:p>
        </w:tc>
        <w:tc>
          <w:tcPr>
            <w:tcW w:w="3118" w:type="pct"/>
          </w:tcPr>
          <w:p w14:paraId="79BD0F95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Тестування програми</w:t>
            </w:r>
          </w:p>
        </w:tc>
        <w:tc>
          <w:tcPr>
            <w:tcW w:w="787" w:type="pct"/>
          </w:tcPr>
          <w:p w14:paraId="650BAE74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0C308491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30AB4010" w14:textId="77777777" w:rsidTr="00DC71E5">
        <w:trPr>
          <w:trHeight w:val="250"/>
        </w:trPr>
        <w:tc>
          <w:tcPr>
            <w:tcW w:w="378" w:type="pct"/>
          </w:tcPr>
          <w:p w14:paraId="717FEED4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13.</w:t>
            </w:r>
          </w:p>
        </w:tc>
        <w:tc>
          <w:tcPr>
            <w:tcW w:w="3118" w:type="pct"/>
          </w:tcPr>
          <w:p w14:paraId="53FA3FCA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Підготовка пояснювальної записки</w:t>
            </w:r>
          </w:p>
        </w:tc>
        <w:tc>
          <w:tcPr>
            <w:tcW w:w="787" w:type="pct"/>
          </w:tcPr>
          <w:p w14:paraId="426DFD20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10949F2D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0CFC0450" w14:textId="77777777" w:rsidTr="00DC71E5">
        <w:trPr>
          <w:trHeight w:val="250"/>
        </w:trPr>
        <w:tc>
          <w:tcPr>
            <w:tcW w:w="378" w:type="pct"/>
          </w:tcPr>
          <w:p w14:paraId="34C580ED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14.</w:t>
            </w:r>
          </w:p>
        </w:tc>
        <w:tc>
          <w:tcPr>
            <w:tcW w:w="3118" w:type="pct"/>
          </w:tcPr>
          <w:p w14:paraId="17EFD925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Здача курсової роботи  на перевірку</w:t>
            </w:r>
          </w:p>
        </w:tc>
        <w:tc>
          <w:tcPr>
            <w:tcW w:w="787" w:type="pct"/>
          </w:tcPr>
          <w:p w14:paraId="676A1A22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6C79854E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005E654E" w14:textId="77777777" w:rsidTr="00DC71E5">
        <w:trPr>
          <w:trHeight w:val="383"/>
        </w:trPr>
        <w:tc>
          <w:tcPr>
            <w:tcW w:w="378" w:type="pct"/>
          </w:tcPr>
          <w:p w14:paraId="3B3E3805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15.</w:t>
            </w:r>
          </w:p>
        </w:tc>
        <w:tc>
          <w:tcPr>
            <w:tcW w:w="3118" w:type="pct"/>
          </w:tcPr>
          <w:p w14:paraId="5CF7F22E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Захист курсової роботи</w:t>
            </w:r>
          </w:p>
        </w:tc>
        <w:tc>
          <w:tcPr>
            <w:tcW w:w="787" w:type="pct"/>
          </w:tcPr>
          <w:p w14:paraId="2F12AACD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7A2F3703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5B420A0A" w14:textId="77777777" w:rsidTr="00DC71E5">
        <w:trPr>
          <w:trHeight w:val="250"/>
        </w:trPr>
        <w:tc>
          <w:tcPr>
            <w:tcW w:w="378" w:type="pct"/>
          </w:tcPr>
          <w:p w14:paraId="40611483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3118" w:type="pct"/>
          </w:tcPr>
          <w:p w14:paraId="675CC1C0" w14:textId="77777777" w:rsidR="008652CF" w:rsidRDefault="008652CF" w:rsidP="00DC71E5">
            <w:pPr>
              <w:ind w:firstLine="0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87" w:type="pct"/>
          </w:tcPr>
          <w:p w14:paraId="6C81DB02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4CBBCA05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8652CF" w14:paraId="4F237DA6" w14:textId="77777777" w:rsidTr="00DC71E5">
        <w:trPr>
          <w:trHeight w:val="250"/>
        </w:trPr>
        <w:tc>
          <w:tcPr>
            <w:tcW w:w="378" w:type="pct"/>
          </w:tcPr>
          <w:p w14:paraId="0F8814E0" w14:textId="77777777" w:rsidR="008652CF" w:rsidRDefault="008652CF" w:rsidP="00DC71E5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3118" w:type="pct"/>
          </w:tcPr>
          <w:p w14:paraId="729596C9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87" w:type="pct"/>
          </w:tcPr>
          <w:p w14:paraId="6FC68CCF" w14:textId="77777777" w:rsidR="008652CF" w:rsidRDefault="008652CF" w:rsidP="00DC71E5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14:paraId="2F14E1B4" w14:textId="77777777" w:rsidR="008652CF" w:rsidRDefault="008652CF" w:rsidP="00DC71E5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</w:tbl>
    <w:p w14:paraId="1F98192E" w14:textId="77777777" w:rsidR="008652CF" w:rsidRDefault="008652CF" w:rsidP="008652CF">
      <w:pPr>
        <w:rPr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58"/>
        <w:gridCol w:w="2633"/>
        <w:gridCol w:w="1452"/>
        <w:gridCol w:w="3678"/>
      </w:tblGrid>
      <w:tr w:rsidR="008652CF" w:rsidRPr="00F622B9" w14:paraId="0208E7B5" w14:textId="77777777" w:rsidTr="00DC71E5">
        <w:tc>
          <w:tcPr>
            <w:tcW w:w="2176" w:type="dxa"/>
            <w:tcBorders>
              <w:top w:val="nil"/>
              <w:bottom w:val="nil"/>
              <w:right w:val="nil"/>
            </w:tcBorders>
          </w:tcPr>
          <w:p w14:paraId="290AC551" w14:textId="77777777" w:rsidR="008652CF" w:rsidRPr="00F622B9" w:rsidRDefault="008652CF" w:rsidP="00DC71E5">
            <w:pPr>
              <w:rPr>
                <w:sz w:val="24"/>
              </w:rPr>
            </w:pPr>
            <w:r>
              <w:t>Студент</w:t>
            </w:r>
          </w:p>
        </w:tc>
        <w:tc>
          <w:tcPr>
            <w:tcW w:w="2769" w:type="dxa"/>
            <w:tcBorders>
              <w:left w:val="nil"/>
              <w:right w:val="nil"/>
            </w:tcBorders>
          </w:tcPr>
          <w:p w14:paraId="1D407278" w14:textId="77777777" w:rsidR="008652CF" w:rsidRPr="00F622B9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</w:tcPr>
          <w:p w14:paraId="4C74285B" w14:textId="77777777" w:rsidR="008652CF" w:rsidRPr="00F622B9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  <w:tc>
          <w:tcPr>
            <w:tcW w:w="3827" w:type="dxa"/>
            <w:tcBorders>
              <w:left w:val="nil"/>
            </w:tcBorders>
          </w:tcPr>
          <w:p w14:paraId="1F3CFED5" w14:textId="6D0AA84B" w:rsidR="008652CF" w:rsidRPr="00F622B9" w:rsidRDefault="00310DD7" w:rsidP="00310DD7">
            <w:pPr>
              <w:pStyle w:val="BlockText"/>
              <w:ind w:left="0" w:right="0"/>
              <w:jc w:val="center"/>
              <w:rPr>
                <w:u w:val="none"/>
              </w:rPr>
            </w:pPr>
            <w:r>
              <w:rPr>
                <w:u w:val="none"/>
                <w:lang w:val="ru-RU"/>
              </w:rPr>
              <w:t>К</w:t>
            </w:r>
            <w:r>
              <w:rPr>
                <w:u w:val="none"/>
              </w:rPr>
              <w:t>ушка М. О.</w:t>
            </w:r>
          </w:p>
        </w:tc>
      </w:tr>
      <w:tr w:rsidR="008652CF" w:rsidRPr="00F622B9" w14:paraId="6D2192A0" w14:textId="77777777" w:rsidTr="00DC71E5">
        <w:tc>
          <w:tcPr>
            <w:tcW w:w="2176" w:type="dxa"/>
            <w:tcBorders>
              <w:top w:val="nil"/>
              <w:bottom w:val="nil"/>
              <w:right w:val="nil"/>
            </w:tcBorders>
          </w:tcPr>
          <w:p w14:paraId="2AADB251" w14:textId="77777777" w:rsidR="008652CF" w:rsidRPr="00F622B9" w:rsidRDefault="008652CF" w:rsidP="00DC71E5">
            <w:pPr>
              <w:pStyle w:val="BlockText"/>
              <w:ind w:left="0" w:right="0"/>
              <w:jc w:val="center"/>
              <w:rPr>
                <w:u w:val="none"/>
              </w:rPr>
            </w:pPr>
          </w:p>
        </w:tc>
        <w:tc>
          <w:tcPr>
            <w:tcW w:w="2769" w:type="dxa"/>
            <w:tcBorders>
              <w:top w:val="nil"/>
              <w:left w:val="nil"/>
              <w:bottom w:val="nil"/>
              <w:right w:val="nil"/>
            </w:tcBorders>
          </w:tcPr>
          <w:p w14:paraId="649EA3AB" w14:textId="77777777" w:rsidR="008652CF" w:rsidRPr="00F622B9" w:rsidRDefault="008652CF" w:rsidP="00DC71E5">
            <w:pPr>
              <w:pStyle w:val="BlockText"/>
              <w:ind w:left="0" w:right="0"/>
              <w:jc w:val="center"/>
              <w:rPr>
                <w:u w:val="none"/>
              </w:rPr>
            </w:pPr>
            <w:r>
              <w:rPr>
                <w:vertAlign w:val="subscript"/>
              </w:rPr>
              <w:t>(підпис)</w:t>
            </w: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</w:tcPr>
          <w:p w14:paraId="34F9CA96" w14:textId="77777777" w:rsidR="008652CF" w:rsidRDefault="008652CF" w:rsidP="00DC71E5">
            <w:pPr>
              <w:pStyle w:val="BlockText"/>
              <w:ind w:left="0" w:right="0"/>
              <w:jc w:val="center"/>
              <w:rPr>
                <w:vertAlign w:val="subscript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nil"/>
            </w:tcBorders>
          </w:tcPr>
          <w:p w14:paraId="6DDDB2CF" w14:textId="77777777" w:rsidR="008652CF" w:rsidRDefault="008652CF" w:rsidP="00DC71E5">
            <w:pPr>
              <w:rPr>
                <w:vertAlign w:val="subscript"/>
              </w:rPr>
            </w:pPr>
            <w:r>
              <w:rPr>
                <w:sz w:val="24"/>
                <w:vertAlign w:val="subscript"/>
              </w:rPr>
              <w:t>(прізвище, ім’я, по батькові)</w:t>
            </w:r>
          </w:p>
        </w:tc>
      </w:tr>
    </w:tbl>
    <w:p w14:paraId="3C0305D4" w14:textId="77777777" w:rsidR="008652CF" w:rsidRDefault="008652CF" w:rsidP="008652CF">
      <w:pPr>
        <w:rPr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66"/>
        <w:gridCol w:w="2630"/>
        <w:gridCol w:w="1450"/>
        <w:gridCol w:w="3675"/>
      </w:tblGrid>
      <w:tr w:rsidR="008652CF" w:rsidRPr="00F622B9" w14:paraId="170AB845" w14:textId="77777777" w:rsidTr="00DC71E5">
        <w:tc>
          <w:tcPr>
            <w:tcW w:w="2176" w:type="dxa"/>
            <w:tcBorders>
              <w:top w:val="nil"/>
              <w:bottom w:val="nil"/>
              <w:right w:val="nil"/>
            </w:tcBorders>
          </w:tcPr>
          <w:p w14:paraId="5B0359AD" w14:textId="77777777" w:rsidR="008652CF" w:rsidRPr="00F622B9" w:rsidRDefault="008652CF" w:rsidP="00DC71E5">
            <w:pPr>
              <w:rPr>
                <w:sz w:val="24"/>
              </w:rPr>
            </w:pPr>
            <w:r>
              <w:t>Керівник</w:t>
            </w:r>
          </w:p>
        </w:tc>
        <w:tc>
          <w:tcPr>
            <w:tcW w:w="2769" w:type="dxa"/>
            <w:tcBorders>
              <w:left w:val="nil"/>
              <w:right w:val="nil"/>
            </w:tcBorders>
          </w:tcPr>
          <w:p w14:paraId="2A941C83" w14:textId="77777777" w:rsidR="008652CF" w:rsidRPr="00F622B9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</w:tcPr>
          <w:p w14:paraId="0F169F31" w14:textId="77777777" w:rsidR="008652CF" w:rsidRPr="00F622B9" w:rsidRDefault="008652CF" w:rsidP="00DC71E5">
            <w:pPr>
              <w:pStyle w:val="BlockText"/>
              <w:ind w:left="0" w:right="0"/>
              <w:rPr>
                <w:u w:val="none"/>
              </w:rPr>
            </w:pPr>
          </w:p>
        </w:tc>
        <w:tc>
          <w:tcPr>
            <w:tcW w:w="3827" w:type="dxa"/>
            <w:tcBorders>
              <w:left w:val="nil"/>
            </w:tcBorders>
          </w:tcPr>
          <w:p w14:paraId="71E5C6DB" w14:textId="77777777" w:rsidR="008652CF" w:rsidRPr="007C0DD7" w:rsidRDefault="008652CF" w:rsidP="00DC71E5">
            <w:pPr>
              <w:pStyle w:val="BlockText"/>
              <w:ind w:left="0" w:right="0"/>
              <w:jc w:val="center"/>
              <w:rPr>
                <w:u w:val="none"/>
              </w:rPr>
            </w:pPr>
            <w:r w:rsidRPr="00860E03">
              <w:rPr>
                <w:u w:val="none"/>
              </w:rPr>
              <w:t>Муха І. П.</w:t>
            </w:r>
          </w:p>
        </w:tc>
      </w:tr>
      <w:tr w:rsidR="008652CF" w:rsidRPr="00F622B9" w14:paraId="2F5B6542" w14:textId="77777777" w:rsidTr="00DC71E5">
        <w:tc>
          <w:tcPr>
            <w:tcW w:w="2176" w:type="dxa"/>
            <w:tcBorders>
              <w:top w:val="nil"/>
              <w:bottom w:val="nil"/>
              <w:right w:val="nil"/>
            </w:tcBorders>
          </w:tcPr>
          <w:p w14:paraId="114BFA86" w14:textId="77777777" w:rsidR="008652CF" w:rsidRPr="00F622B9" w:rsidRDefault="008652CF" w:rsidP="00DC71E5">
            <w:pPr>
              <w:pStyle w:val="BlockText"/>
              <w:ind w:left="0" w:right="0"/>
              <w:jc w:val="center"/>
              <w:rPr>
                <w:u w:val="none"/>
              </w:rPr>
            </w:pPr>
          </w:p>
        </w:tc>
        <w:tc>
          <w:tcPr>
            <w:tcW w:w="2769" w:type="dxa"/>
            <w:tcBorders>
              <w:top w:val="nil"/>
              <w:left w:val="nil"/>
              <w:bottom w:val="nil"/>
              <w:right w:val="nil"/>
            </w:tcBorders>
          </w:tcPr>
          <w:p w14:paraId="2AD696C9" w14:textId="77777777" w:rsidR="008652CF" w:rsidRPr="00F622B9" w:rsidRDefault="008652CF" w:rsidP="00DC71E5">
            <w:pPr>
              <w:pStyle w:val="BlockText"/>
              <w:ind w:left="0" w:right="0"/>
              <w:jc w:val="center"/>
              <w:rPr>
                <w:u w:val="none"/>
              </w:rPr>
            </w:pPr>
            <w:r>
              <w:rPr>
                <w:vertAlign w:val="subscript"/>
              </w:rPr>
              <w:t>(підпис)</w:t>
            </w: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</w:tcPr>
          <w:p w14:paraId="05636807" w14:textId="77777777" w:rsidR="008652CF" w:rsidRDefault="008652CF" w:rsidP="00DC71E5">
            <w:pPr>
              <w:pStyle w:val="BlockText"/>
              <w:ind w:left="0" w:right="0"/>
              <w:jc w:val="center"/>
              <w:rPr>
                <w:vertAlign w:val="subscript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nil"/>
            </w:tcBorders>
          </w:tcPr>
          <w:p w14:paraId="519A8133" w14:textId="77777777" w:rsidR="008652CF" w:rsidRDefault="008652CF" w:rsidP="00DC71E5">
            <w:pPr>
              <w:rPr>
                <w:vertAlign w:val="subscript"/>
              </w:rPr>
            </w:pPr>
            <w:r>
              <w:rPr>
                <w:sz w:val="24"/>
                <w:vertAlign w:val="subscript"/>
              </w:rPr>
              <w:t>(прізвище, ім’я, по батькові)</w:t>
            </w:r>
          </w:p>
        </w:tc>
      </w:tr>
    </w:tbl>
    <w:p w14:paraId="604865BF" w14:textId="77777777" w:rsidR="008652CF" w:rsidRDefault="008652CF" w:rsidP="008652CF">
      <w:pPr>
        <w:pStyle w:val="BlockText"/>
        <w:ind w:left="0" w:right="0" w:firstLine="709"/>
      </w:pPr>
    </w:p>
    <w:p w14:paraId="0C2ACF34" w14:textId="63282DDE" w:rsidR="008652CF" w:rsidRPr="00D65E58" w:rsidRDefault="008652CF" w:rsidP="00D65E58">
      <w:pPr>
        <w:pStyle w:val="BlockText"/>
        <w:ind w:left="0" w:right="0" w:firstLine="709"/>
        <w:rPr>
          <w:u w:val="none"/>
        </w:rPr>
      </w:pPr>
      <w:r>
        <w:t>"___</w:t>
      </w:r>
      <w:r>
        <w:rPr>
          <w:u w:val="none"/>
        </w:rPr>
        <w:t>" __________________ 20</w:t>
      </w:r>
      <w:r>
        <w:rPr>
          <w:u w:val="none"/>
          <w:lang w:val="ru-RU"/>
        </w:rPr>
        <w:t>__</w:t>
      </w:r>
      <w:r>
        <w:rPr>
          <w:u w:val="none"/>
        </w:rPr>
        <w:t xml:space="preserve"> р.</w:t>
      </w:r>
    </w:p>
    <w:p w14:paraId="615BC525" w14:textId="1E658403" w:rsidR="008652CF" w:rsidRPr="00B424B5" w:rsidRDefault="002F0DA4" w:rsidP="00B424B5">
      <w:pPr>
        <w:pStyle w:val="Heading1"/>
        <w:numPr>
          <w:ilvl w:val="0"/>
          <w:numId w:val="0"/>
        </w:numPr>
      </w:pPr>
      <w:bookmarkStart w:id="3" w:name="_Toc502185109"/>
      <w:r>
        <w:lastRenderedPageBreak/>
        <w:t>Анотація</w:t>
      </w:r>
      <w:bookmarkEnd w:id="3"/>
    </w:p>
    <w:p w14:paraId="18A712AE" w14:textId="605033A9" w:rsidR="008652CF" w:rsidRPr="008A5DDC" w:rsidRDefault="008652CF" w:rsidP="008652CF">
      <w:pPr>
        <w:rPr>
          <w:szCs w:val="28"/>
        </w:rPr>
      </w:pPr>
      <w:r w:rsidRPr="008A5DDC">
        <w:rPr>
          <w:szCs w:val="28"/>
        </w:rPr>
        <w:t xml:space="preserve">Пояснювальна записка до курсової роботи: </w:t>
      </w:r>
      <w:r w:rsidR="006F5785" w:rsidRPr="00536BD1">
        <w:rPr>
          <w:szCs w:val="28"/>
        </w:rPr>
        <w:t>41</w:t>
      </w:r>
      <w:r w:rsidRPr="00536BD1">
        <w:rPr>
          <w:szCs w:val="28"/>
        </w:rPr>
        <w:t xml:space="preserve"> сто</w:t>
      </w:r>
      <w:r w:rsidR="006F5785" w:rsidRPr="00536BD1">
        <w:rPr>
          <w:szCs w:val="28"/>
        </w:rPr>
        <w:t>рінка, 4 рисунки, 2 таблиці, 4</w:t>
      </w:r>
      <w:r w:rsidRPr="00536BD1">
        <w:rPr>
          <w:szCs w:val="28"/>
        </w:rPr>
        <w:t> посилання.</w:t>
      </w:r>
    </w:p>
    <w:p w14:paraId="5C8468D0" w14:textId="7AD635B8" w:rsidR="008652CF" w:rsidRPr="008A5DDC" w:rsidRDefault="008652CF" w:rsidP="008652CF">
      <w:pPr>
        <w:rPr>
          <w:spacing w:val="-20"/>
          <w:szCs w:val="28"/>
        </w:rPr>
      </w:pPr>
      <w:r w:rsidRPr="008A5DDC">
        <w:rPr>
          <w:szCs w:val="28"/>
        </w:rPr>
        <w:t xml:space="preserve">Об’єкт дослідження: </w:t>
      </w:r>
      <w:r w:rsidR="00A45E07">
        <w:rPr>
          <w:szCs w:val="28"/>
        </w:rPr>
        <w:t>концепція ООП в мові програмування Python</w:t>
      </w:r>
    </w:p>
    <w:p w14:paraId="01637CAD" w14:textId="0C92899E" w:rsidR="008652CF" w:rsidRDefault="008652CF" w:rsidP="00F95563">
      <w:pPr>
        <w:rPr>
          <w:szCs w:val="28"/>
        </w:rPr>
      </w:pPr>
      <w:r w:rsidRPr="008A5DDC">
        <w:rPr>
          <w:szCs w:val="28"/>
        </w:rPr>
        <w:t>Мета роботи:</w:t>
      </w:r>
      <w:r w:rsidR="005A7270" w:rsidRPr="005A7270">
        <w:rPr>
          <w:szCs w:val="28"/>
        </w:rPr>
        <w:t xml:space="preserve"> </w:t>
      </w:r>
      <w:r w:rsidR="005A7270">
        <w:rPr>
          <w:szCs w:val="28"/>
        </w:rPr>
        <w:t>розробити гру на мові програмування Python, представивши основні ігрові об’єкти і компоненти у вигляді класів. Організувати наслідування та взаємодію класів між собою для полегшення розробки та підтримки коду даної програми.</w:t>
      </w:r>
    </w:p>
    <w:p w14:paraId="429F0433" w14:textId="46F4733F" w:rsidR="002B656C" w:rsidRDefault="002B656C" w:rsidP="00F95563">
      <w:pPr>
        <w:rPr>
          <w:szCs w:val="28"/>
        </w:rPr>
      </w:pPr>
      <w:r>
        <w:rPr>
          <w:szCs w:val="28"/>
        </w:rPr>
        <w:t>В розділі “Теоретичні викладки” описано основні теоретичні засади для написання гри, а також її жанр, тип, особливості.</w:t>
      </w:r>
    </w:p>
    <w:p w14:paraId="67CB1509" w14:textId="69C00EDF" w:rsidR="002B656C" w:rsidRDefault="002B656C" w:rsidP="002B656C">
      <w:pPr>
        <w:rPr>
          <w:szCs w:val="28"/>
        </w:rPr>
      </w:pPr>
      <w:r>
        <w:rPr>
          <w:szCs w:val="28"/>
        </w:rPr>
        <w:t>В “описі алгоритмів” був описаний основний алгоритм ігрового процесу та деякі допоміжні алгоритми, що уточнюють деякі пункти з основного.</w:t>
      </w:r>
    </w:p>
    <w:p w14:paraId="6CAAA670" w14:textId="18809D85" w:rsidR="002B656C" w:rsidRDefault="002B656C" w:rsidP="002B656C">
      <w:pPr>
        <w:ind w:firstLine="0"/>
        <w:rPr>
          <w:szCs w:val="28"/>
        </w:rPr>
      </w:pPr>
      <w:r>
        <w:rPr>
          <w:szCs w:val="28"/>
        </w:rPr>
        <w:tab/>
        <w:t>“Опис програмного забезпечення” дає детальну інформацію щодо класів, присутніх в коді основної та допоміжних програм, їх методів та деталі щодо використання у програмі; зображена діаграма класів для усієї ієрархії класів.</w:t>
      </w:r>
    </w:p>
    <w:p w14:paraId="6A2B419A" w14:textId="4173FCFF" w:rsidR="002B656C" w:rsidRDefault="002B656C" w:rsidP="002B656C">
      <w:pPr>
        <w:ind w:firstLine="0"/>
        <w:rPr>
          <w:szCs w:val="28"/>
        </w:rPr>
      </w:pPr>
      <w:r>
        <w:rPr>
          <w:szCs w:val="28"/>
        </w:rPr>
        <w:tab/>
        <w:t xml:space="preserve">Розділ “Тестування програмного забезпечення” розкриває основні </w:t>
      </w:r>
      <w:r w:rsidR="003C68CD">
        <w:rPr>
          <w:szCs w:val="28"/>
        </w:rPr>
        <w:t>аспекти реалізації суттєві з точки зору користувача, а саме: при натисканні клавіші “пробіл” корабель випускає ракету тощо. Також були перевірені комбінації, що теоретично можуть призвести до некоректної чи нелогічної поведінки програми.</w:t>
      </w:r>
    </w:p>
    <w:p w14:paraId="4E04F04A" w14:textId="77777777" w:rsidR="003B2D81" w:rsidRDefault="000B3494" w:rsidP="002B656C">
      <w:pPr>
        <w:ind w:firstLine="0"/>
        <w:rPr>
          <w:szCs w:val="28"/>
        </w:rPr>
        <w:sectPr w:rsidR="003B2D81" w:rsidSect="003276B4">
          <w:headerReference w:type="even" r:id="rId8"/>
          <w:headerReference w:type="default" r:id="rId9"/>
          <w:pgSz w:w="11906" w:h="16838"/>
          <w:pgMar w:top="1134" w:right="851" w:bottom="1134" w:left="1134" w:header="709" w:footer="709" w:gutter="0"/>
          <w:pgNumType w:start="1"/>
          <w:cols w:space="708"/>
          <w:titlePg/>
          <w:docGrid w:linePitch="381"/>
        </w:sectPr>
      </w:pPr>
      <w:r>
        <w:rPr>
          <w:szCs w:val="28"/>
        </w:rPr>
        <w:tab/>
        <w:t>В “інструкції користувача” подані основна суть гри та інструкція щодо гри, а саме як нею користуват</w:t>
      </w:r>
      <w:r w:rsidR="003B2D81">
        <w:rPr>
          <w:szCs w:val="28"/>
        </w:rPr>
        <w:t>и</w:t>
      </w:r>
      <w:r>
        <w:rPr>
          <w:szCs w:val="28"/>
        </w:rPr>
        <w:t>ся, тобто грати.</w:t>
      </w:r>
    </w:p>
    <w:p w14:paraId="79A7D462" w14:textId="77777777" w:rsidR="00EA6ED9" w:rsidRPr="00891357" w:rsidRDefault="00EA6ED9" w:rsidP="00EA6ED9">
      <w:pPr>
        <w:ind w:firstLine="0"/>
        <w:jc w:val="center"/>
        <w:rPr>
          <w:bCs/>
          <w:caps/>
          <w:szCs w:val="28"/>
          <w:lang w:eastAsia="uk-UA"/>
        </w:rPr>
      </w:pPr>
      <w:r w:rsidRPr="00891357">
        <w:rPr>
          <w:bCs/>
          <w:caps/>
          <w:szCs w:val="28"/>
          <w:lang w:eastAsia="uk-UA"/>
        </w:rPr>
        <w:lastRenderedPageBreak/>
        <w:t>Національний технічний університет України</w:t>
      </w:r>
    </w:p>
    <w:p w14:paraId="368BB8FA" w14:textId="77777777" w:rsidR="00EA6ED9" w:rsidRPr="00891357" w:rsidRDefault="00EA6ED9" w:rsidP="00EA6ED9">
      <w:pPr>
        <w:ind w:firstLine="0"/>
        <w:jc w:val="center"/>
        <w:rPr>
          <w:bCs/>
          <w:caps/>
          <w:szCs w:val="28"/>
          <w:lang w:eastAsia="uk-UA"/>
        </w:rPr>
      </w:pPr>
      <w:r w:rsidRPr="00891357">
        <w:rPr>
          <w:bCs/>
          <w:caps/>
          <w:szCs w:val="28"/>
          <w:lang w:eastAsia="uk-UA"/>
        </w:rPr>
        <w:t>“Київський політехнічний інститут”</w:t>
      </w:r>
    </w:p>
    <w:p w14:paraId="29440E96" w14:textId="77777777" w:rsidR="00EA6ED9" w:rsidRPr="00891357" w:rsidRDefault="00EA6ED9" w:rsidP="00EA6ED9">
      <w:pPr>
        <w:ind w:firstLine="0"/>
        <w:jc w:val="center"/>
        <w:rPr>
          <w:iCs/>
          <w:szCs w:val="28"/>
          <w:lang w:eastAsia="uk-UA"/>
        </w:rPr>
      </w:pPr>
      <w:r w:rsidRPr="00891357">
        <w:rPr>
          <w:iCs/>
          <w:szCs w:val="28"/>
          <w:lang w:eastAsia="uk-UA"/>
        </w:rPr>
        <w:t>Кафедра автоматизованих систем обробки інформації та управління</w:t>
      </w:r>
    </w:p>
    <w:p w14:paraId="32F05A13" w14:textId="77777777" w:rsidR="00EA6ED9" w:rsidRPr="00891357" w:rsidRDefault="00EA6ED9" w:rsidP="00EA6ED9">
      <w:pPr>
        <w:ind w:firstLine="0"/>
        <w:jc w:val="center"/>
        <w:rPr>
          <w:iCs/>
          <w:szCs w:val="28"/>
          <w:lang w:eastAsia="uk-UA"/>
        </w:rPr>
      </w:pPr>
    </w:p>
    <w:p w14:paraId="49BC4C9D" w14:textId="77777777" w:rsidR="00EA6ED9" w:rsidRPr="00891357" w:rsidRDefault="00EA6ED9" w:rsidP="00EA6ED9">
      <w:pPr>
        <w:ind w:firstLine="0"/>
        <w:jc w:val="center"/>
        <w:rPr>
          <w:noProof/>
        </w:rPr>
      </w:pPr>
    </w:p>
    <w:p w14:paraId="57D40856" w14:textId="77777777" w:rsidR="00EA6ED9" w:rsidRPr="00891357" w:rsidRDefault="00EA6ED9" w:rsidP="00EA6ED9">
      <w:pPr>
        <w:ind w:firstLine="0"/>
      </w:pPr>
    </w:p>
    <w:p w14:paraId="7C50BB42" w14:textId="77777777" w:rsidR="00EA6ED9" w:rsidRPr="00891357" w:rsidRDefault="00EA6ED9" w:rsidP="00EA6ED9">
      <w:pPr>
        <w:pStyle w:val="Header"/>
        <w:spacing w:line="360" w:lineRule="auto"/>
        <w:jc w:val="right"/>
        <w:rPr>
          <w:sz w:val="20"/>
        </w:rPr>
      </w:pPr>
    </w:p>
    <w:p w14:paraId="402CC205" w14:textId="77777777" w:rsidR="00EA6ED9" w:rsidRPr="00891357" w:rsidRDefault="00EA6ED9" w:rsidP="00EA6ED9">
      <w:pPr>
        <w:pStyle w:val="Header"/>
        <w:spacing w:line="360" w:lineRule="auto"/>
        <w:jc w:val="right"/>
        <w:rPr>
          <w:sz w:val="20"/>
        </w:rPr>
      </w:pPr>
    </w:p>
    <w:tbl>
      <w:tblPr>
        <w:tblW w:w="0" w:type="auto"/>
        <w:tblInd w:w="675" w:type="dxa"/>
        <w:tblLayout w:type="fixed"/>
        <w:tblLook w:val="0000" w:firstRow="0" w:lastRow="0" w:firstColumn="0" w:lastColumn="0" w:noHBand="0" w:noVBand="0"/>
      </w:tblPr>
      <w:tblGrid>
        <w:gridCol w:w="4590"/>
        <w:gridCol w:w="424"/>
        <w:gridCol w:w="4729"/>
      </w:tblGrid>
      <w:tr w:rsidR="00EA6ED9" w:rsidRPr="00891357" w14:paraId="735C3228" w14:textId="77777777" w:rsidTr="008954B9">
        <w:trPr>
          <w:trHeight w:val="385"/>
        </w:trPr>
        <w:tc>
          <w:tcPr>
            <w:tcW w:w="4590" w:type="dxa"/>
            <w:tcBorders>
              <w:top w:val="nil"/>
              <w:left w:val="nil"/>
              <w:bottom w:val="nil"/>
              <w:right w:val="nil"/>
            </w:tcBorders>
          </w:tcPr>
          <w:p w14:paraId="101C1B27" w14:textId="77777777" w:rsidR="00EA6ED9" w:rsidRPr="00891357" w:rsidRDefault="00EA6ED9" w:rsidP="008954B9">
            <w:pPr>
              <w:ind w:left="279" w:hanging="279"/>
              <w:rPr>
                <w:b/>
              </w:rPr>
            </w:pPr>
            <w:r w:rsidRPr="00891357">
              <w:rPr>
                <w:b/>
              </w:rPr>
              <w:t xml:space="preserve">        </w:t>
            </w:r>
            <w:r>
              <w:rPr>
                <w:b/>
              </w:rPr>
              <w:t>РОЗРОБИВ</w:t>
            </w:r>
          </w:p>
        </w:tc>
        <w:tc>
          <w:tcPr>
            <w:tcW w:w="424" w:type="dxa"/>
            <w:tcBorders>
              <w:top w:val="nil"/>
              <w:left w:val="nil"/>
              <w:bottom w:val="nil"/>
              <w:right w:val="nil"/>
            </w:tcBorders>
          </w:tcPr>
          <w:p w14:paraId="214A58C6" w14:textId="77777777" w:rsidR="00EA6ED9" w:rsidRPr="00891357" w:rsidRDefault="00EA6ED9" w:rsidP="008954B9">
            <w:pPr>
              <w:rPr>
                <w:b/>
              </w:rPr>
            </w:pPr>
          </w:p>
        </w:tc>
        <w:tc>
          <w:tcPr>
            <w:tcW w:w="4729" w:type="dxa"/>
            <w:tcBorders>
              <w:top w:val="nil"/>
              <w:left w:val="nil"/>
              <w:bottom w:val="nil"/>
              <w:right w:val="nil"/>
            </w:tcBorders>
          </w:tcPr>
          <w:p w14:paraId="3C3C60D9" w14:textId="77777777" w:rsidR="00EA6ED9" w:rsidRPr="00891357" w:rsidRDefault="00EA6ED9" w:rsidP="008954B9">
            <w:pPr>
              <w:ind w:firstLine="510"/>
              <w:rPr>
                <w:b/>
              </w:rPr>
            </w:pPr>
            <w:r w:rsidRPr="00891357">
              <w:rPr>
                <w:b/>
              </w:rPr>
              <w:t>ЗАТВЕРД</w:t>
            </w:r>
            <w:r>
              <w:rPr>
                <w:b/>
              </w:rPr>
              <w:t>ИВ</w:t>
            </w:r>
          </w:p>
        </w:tc>
      </w:tr>
      <w:tr w:rsidR="00EA6ED9" w:rsidRPr="00891357" w14:paraId="4EA391DA" w14:textId="77777777" w:rsidTr="008954B9">
        <w:trPr>
          <w:trHeight w:val="2060"/>
        </w:trPr>
        <w:tc>
          <w:tcPr>
            <w:tcW w:w="4590" w:type="dxa"/>
            <w:tcBorders>
              <w:top w:val="nil"/>
              <w:left w:val="nil"/>
              <w:bottom w:val="nil"/>
              <w:right w:val="nil"/>
            </w:tcBorders>
          </w:tcPr>
          <w:p w14:paraId="32FD13C1" w14:textId="77777777" w:rsidR="00EA6ED9" w:rsidRPr="00891357" w:rsidRDefault="00EA6ED9" w:rsidP="008954B9">
            <w:pPr>
              <w:pStyle w:val="3"/>
              <w:keepNext w:val="0"/>
              <w:spacing w:line="360" w:lineRule="auto"/>
              <w:rPr>
                <w:b/>
                <w:sz w:val="26"/>
                <w:szCs w:val="26"/>
              </w:rPr>
            </w:pPr>
            <w:r w:rsidRPr="00891357">
              <w:rPr>
                <w:b/>
                <w:sz w:val="26"/>
                <w:szCs w:val="26"/>
              </w:rPr>
              <w:t xml:space="preserve">        </w:t>
            </w:r>
            <w:r>
              <w:rPr>
                <w:b/>
                <w:sz w:val="26"/>
                <w:szCs w:val="26"/>
              </w:rPr>
              <w:t>Студент</w:t>
            </w:r>
          </w:p>
          <w:p w14:paraId="31EBAA42" w14:textId="6AB61D6C" w:rsidR="00EA6ED9" w:rsidRPr="00891357" w:rsidRDefault="00EA6ED9" w:rsidP="008954B9">
            <w:pPr>
              <w:pStyle w:val="BodyTextIndent3"/>
              <w:tabs>
                <w:tab w:val="left" w:pos="180"/>
                <w:tab w:val="left" w:pos="3060"/>
              </w:tabs>
              <w:spacing w:line="360" w:lineRule="auto"/>
              <w:ind w:firstLine="0"/>
              <w:rPr>
                <w:sz w:val="26"/>
              </w:rPr>
            </w:pPr>
            <w:r w:rsidRPr="00891357">
              <w:rPr>
                <w:sz w:val="26"/>
              </w:rPr>
              <w:t xml:space="preserve">        __________</w:t>
            </w:r>
            <w:r>
              <w:rPr>
                <w:i/>
                <w:sz w:val="26"/>
                <w:u w:val="single"/>
              </w:rPr>
              <w:t>Кушка М. О.</w:t>
            </w:r>
            <w:r w:rsidRPr="00891357">
              <w:rPr>
                <w:i/>
                <w:sz w:val="26"/>
                <w:u w:val="single"/>
              </w:rPr>
              <w:tab/>
            </w:r>
          </w:p>
          <w:p w14:paraId="38EF62F8" w14:textId="77777777" w:rsidR="00EA6ED9" w:rsidRPr="00891357" w:rsidRDefault="00EA6ED9" w:rsidP="008954B9">
            <w:pPr>
              <w:pStyle w:val="BodyTextIndent3"/>
              <w:tabs>
                <w:tab w:val="left" w:pos="720"/>
              </w:tabs>
              <w:spacing w:line="360" w:lineRule="auto"/>
              <w:ind w:firstLine="0"/>
              <w:jc w:val="center"/>
              <w:rPr>
                <w:sz w:val="26"/>
                <w:vertAlign w:val="superscript"/>
              </w:rPr>
            </w:pPr>
            <w:r w:rsidRPr="00891357">
              <w:rPr>
                <w:sz w:val="26"/>
                <w:vertAlign w:val="superscript"/>
              </w:rPr>
              <w:t xml:space="preserve">     (підпис)                (ініціали, прізвище)</w:t>
            </w:r>
          </w:p>
          <w:p w14:paraId="52B49863" w14:textId="51D708C6" w:rsidR="00EA6ED9" w:rsidRPr="00891357" w:rsidRDefault="00EA6ED9" w:rsidP="00EA6ED9">
            <w:pPr>
              <w:ind w:hanging="4"/>
            </w:pPr>
            <w:r w:rsidRPr="00891357">
              <w:rPr>
                <w:sz w:val="26"/>
              </w:rPr>
              <w:t xml:space="preserve">       “</w:t>
            </w:r>
            <w:r>
              <w:rPr>
                <w:sz w:val="26"/>
                <w:u w:val="single"/>
              </w:rPr>
              <w:t xml:space="preserve">    </w:t>
            </w:r>
            <w:r w:rsidRPr="00891357">
              <w:rPr>
                <w:sz w:val="26"/>
              </w:rPr>
              <w:t xml:space="preserve">”  </w:t>
            </w:r>
            <w:r w:rsidRPr="006A53D6">
              <w:rPr>
                <w:sz w:val="26"/>
                <w:u w:val="single"/>
              </w:rPr>
              <w:t xml:space="preserve">  </w:t>
            </w:r>
            <w:r>
              <w:rPr>
                <w:sz w:val="26"/>
                <w:u w:val="single"/>
                <w:lang w:val="ru-RU"/>
              </w:rPr>
              <w:t xml:space="preserve">            </w:t>
            </w:r>
            <w:r w:rsidRPr="00891357">
              <w:rPr>
                <w:sz w:val="26"/>
                <w:u w:val="single"/>
              </w:rPr>
              <w:t xml:space="preserve">   </w:t>
            </w:r>
            <w:r w:rsidRPr="00891357">
              <w:rPr>
                <w:sz w:val="26"/>
              </w:rPr>
              <w:t>201</w:t>
            </w:r>
            <w:r>
              <w:rPr>
                <w:sz w:val="26"/>
                <w:lang w:val="ru-RU"/>
              </w:rPr>
              <w:t>7</w:t>
            </w:r>
            <w:r w:rsidRPr="00891357">
              <w:rPr>
                <w:sz w:val="26"/>
              </w:rPr>
              <w:t xml:space="preserve"> р.</w:t>
            </w:r>
          </w:p>
        </w:tc>
        <w:tc>
          <w:tcPr>
            <w:tcW w:w="424" w:type="dxa"/>
            <w:tcBorders>
              <w:top w:val="nil"/>
              <w:left w:val="nil"/>
              <w:bottom w:val="nil"/>
              <w:right w:val="nil"/>
            </w:tcBorders>
          </w:tcPr>
          <w:p w14:paraId="7546F510" w14:textId="77777777" w:rsidR="00EA6ED9" w:rsidRPr="00891357" w:rsidRDefault="00EA6ED9" w:rsidP="008954B9"/>
        </w:tc>
        <w:tc>
          <w:tcPr>
            <w:tcW w:w="4729" w:type="dxa"/>
            <w:tcBorders>
              <w:top w:val="nil"/>
              <w:left w:val="nil"/>
              <w:bottom w:val="nil"/>
              <w:right w:val="nil"/>
            </w:tcBorders>
          </w:tcPr>
          <w:p w14:paraId="3E34649E" w14:textId="77777777" w:rsidR="00EA6ED9" w:rsidRPr="00891357" w:rsidRDefault="00EA6ED9" w:rsidP="008954B9">
            <w:pPr>
              <w:pStyle w:val="BodyTextIndent3"/>
              <w:tabs>
                <w:tab w:val="left" w:pos="720"/>
              </w:tabs>
              <w:spacing w:line="360" w:lineRule="auto"/>
              <w:ind w:firstLine="0"/>
              <w:rPr>
                <w:b/>
                <w:bCs/>
                <w:sz w:val="26"/>
              </w:rPr>
            </w:pPr>
            <w:r w:rsidRPr="00891357">
              <w:rPr>
                <w:b/>
                <w:bCs/>
                <w:sz w:val="26"/>
              </w:rPr>
              <w:t xml:space="preserve">        </w:t>
            </w:r>
            <w:r w:rsidRPr="00891357">
              <w:rPr>
                <w:b/>
                <w:sz w:val="26"/>
                <w:szCs w:val="26"/>
              </w:rPr>
              <w:t>Керівник</w:t>
            </w:r>
          </w:p>
          <w:p w14:paraId="7B04DA56" w14:textId="77777777" w:rsidR="00EA6ED9" w:rsidRPr="00891357" w:rsidRDefault="00EA6ED9" w:rsidP="008954B9">
            <w:pPr>
              <w:pStyle w:val="BodyTextIndent3"/>
              <w:tabs>
                <w:tab w:val="left" w:pos="180"/>
                <w:tab w:val="left" w:pos="3060"/>
              </w:tabs>
              <w:spacing w:line="360" w:lineRule="auto"/>
              <w:ind w:firstLine="0"/>
              <w:jc w:val="center"/>
              <w:rPr>
                <w:sz w:val="26"/>
              </w:rPr>
            </w:pPr>
            <w:r w:rsidRPr="00891357">
              <w:rPr>
                <w:sz w:val="26"/>
              </w:rPr>
              <w:t xml:space="preserve">__________  </w:t>
            </w:r>
            <w:r w:rsidRPr="00891357">
              <w:rPr>
                <w:sz w:val="26"/>
                <w:u w:val="single"/>
              </w:rPr>
              <w:t xml:space="preserve">   </w:t>
            </w:r>
            <w:r w:rsidRPr="00EA6ED9">
              <w:rPr>
                <w:i/>
                <w:sz w:val="26"/>
                <w:u w:val="single"/>
              </w:rPr>
              <w:t>І.П.Муха</w:t>
            </w:r>
            <w:r w:rsidRPr="00891357">
              <w:rPr>
                <w:i/>
                <w:sz w:val="26"/>
                <w:u w:val="single"/>
              </w:rPr>
              <w:tab/>
            </w:r>
          </w:p>
          <w:p w14:paraId="04390663" w14:textId="77777777" w:rsidR="00EA6ED9" w:rsidRPr="00891357" w:rsidRDefault="00EA6ED9" w:rsidP="008954B9">
            <w:pPr>
              <w:pStyle w:val="BodyTextIndent3"/>
              <w:tabs>
                <w:tab w:val="left" w:pos="720"/>
              </w:tabs>
              <w:spacing w:line="360" w:lineRule="auto"/>
              <w:ind w:firstLine="0"/>
              <w:jc w:val="center"/>
              <w:rPr>
                <w:sz w:val="26"/>
                <w:vertAlign w:val="superscript"/>
              </w:rPr>
            </w:pPr>
            <w:r w:rsidRPr="00891357">
              <w:rPr>
                <w:sz w:val="26"/>
                <w:vertAlign w:val="superscript"/>
              </w:rPr>
              <w:t xml:space="preserve">     (підпис)                (ініціали, прізвище)</w:t>
            </w:r>
          </w:p>
          <w:p w14:paraId="1AB6C23C" w14:textId="38046AF2" w:rsidR="00EA6ED9" w:rsidRPr="00891357" w:rsidRDefault="00EA6ED9" w:rsidP="008954B9">
            <w:r w:rsidRPr="00891357">
              <w:rPr>
                <w:sz w:val="26"/>
              </w:rPr>
              <w:t>“</w:t>
            </w:r>
            <w:r>
              <w:rPr>
                <w:sz w:val="26"/>
                <w:u w:val="single"/>
              </w:rPr>
              <w:t xml:space="preserve">    </w:t>
            </w:r>
            <w:r w:rsidRPr="00891357">
              <w:rPr>
                <w:sz w:val="26"/>
              </w:rPr>
              <w:t xml:space="preserve">”  </w:t>
            </w:r>
            <w:r w:rsidRPr="006A53D6">
              <w:rPr>
                <w:sz w:val="26"/>
                <w:u w:val="single"/>
              </w:rPr>
              <w:t xml:space="preserve">  </w:t>
            </w:r>
            <w:r>
              <w:rPr>
                <w:sz w:val="26"/>
                <w:u w:val="single"/>
                <w:lang w:val="ru-RU"/>
              </w:rPr>
              <w:t xml:space="preserve">             </w:t>
            </w:r>
            <w:r w:rsidRPr="00891357">
              <w:rPr>
                <w:sz w:val="26"/>
                <w:u w:val="single"/>
              </w:rPr>
              <w:t xml:space="preserve">   </w:t>
            </w:r>
            <w:r w:rsidRPr="00891357">
              <w:rPr>
                <w:sz w:val="26"/>
              </w:rPr>
              <w:t>201</w:t>
            </w:r>
            <w:r>
              <w:rPr>
                <w:sz w:val="26"/>
                <w:lang w:val="ru-RU"/>
              </w:rPr>
              <w:t>7</w:t>
            </w:r>
            <w:r w:rsidRPr="00891357">
              <w:rPr>
                <w:sz w:val="26"/>
              </w:rPr>
              <w:t xml:space="preserve"> р.</w:t>
            </w:r>
          </w:p>
          <w:p w14:paraId="70462919" w14:textId="77777777" w:rsidR="00EA6ED9" w:rsidRPr="00891357" w:rsidRDefault="00EA6ED9" w:rsidP="008954B9">
            <w:pPr>
              <w:pStyle w:val="3"/>
              <w:keepNext w:val="0"/>
              <w:spacing w:line="360" w:lineRule="auto"/>
            </w:pPr>
          </w:p>
        </w:tc>
      </w:tr>
    </w:tbl>
    <w:p w14:paraId="741F3614" w14:textId="77777777" w:rsidR="00EA6ED9" w:rsidRPr="00891357" w:rsidRDefault="00EA6ED9" w:rsidP="00EA6ED9">
      <w:pPr>
        <w:rPr>
          <w:sz w:val="36"/>
          <w:szCs w:val="36"/>
        </w:rPr>
      </w:pPr>
    </w:p>
    <w:p w14:paraId="2D15966F" w14:textId="77777777" w:rsidR="00EA6ED9" w:rsidRDefault="00EA6ED9" w:rsidP="00EA6ED9">
      <w:pPr>
        <w:pStyle w:val="a4"/>
        <w:spacing w:before="0" w:after="0" w:line="360" w:lineRule="auto"/>
        <w:rPr>
          <w:b w:val="0"/>
          <w:caps w:val="0"/>
          <w:sz w:val="32"/>
          <w:szCs w:val="32"/>
        </w:rPr>
      </w:pPr>
      <w:r w:rsidRPr="00EA6ED9">
        <w:rPr>
          <w:b w:val="0"/>
          <w:caps w:val="0"/>
          <w:sz w:val="32"/>
          <w:szCs w:val="32"/>
        </w:rPr>
        <w:t xml:space="preserve">Використання концепції ООП для створення гри на мові </w:t>
      </w:r>
    </w:p>
    <w:p w14:paraId="6C6A8DF5" w14:textId="3038DC0B" w:rsidR="00EA6ED9" w:rsidRPr="00EA6ED9" w:rsidRDefault="00EA6ED9" w:rsidP="00EA6ED9">
      <w:pPr>
        <w:pStyle w:val="a4"/>
        <w:spacing w:before="0" w:after="0" w:line="360" w:lineRule="auto"/>
        <w:rPr>
          <w:b w:val="0"/>
          <w:caps w:val="0"/>
          <w:sz w:val="32"/>
          <w:szCs w:val="32"/>
        </w:rPr>
      </w:pPr>
      <w:r w:rsidRPr="00EA6ED9">
        <w:rPr>
          <w:b w:val="0"/>
          <w:caps w:val="0"/>
          <w:sz w:val="32"/>
          <w:szCs w:val="32"/>
        </w:rPr>
        <w:t>програмування Python</w:t>
      </w:r>
    </w:p>
    <w:p w14:paraId="4ED4D109" w14:textId="77777777" w:rsidR="00EA6ED9" w:rsidRPr="006A53D6" w:rsidRDefault="00EA6ED9" w:rsidP="00EA6ED9">
      <w:pPr>
        <w:pStyle w:val="a4"/>
        <w:spacing w:before="0" w:after="0" w:line="360" w:lineRule="auto"/>
        <w:jc w:val="left"/>
        <w:rPr>
          <w:b w:val="0"/>
          <w:sz w:val="32"/>
          <w:szCs w:val="32"/>
        </w:rPr>
      </w:pPr>
    </w:p>
    <w:p w14:paraId="556428CD" w14:textId="77777777" w:rsidR="00EA6ED9" w:rsidRPr="00411C86" w:rsidRDefault="00EA6ED9" w:rsidP="00EA6ED9">
      <w:pPr>
        <w:pStyle w:val="a4"/>
        <w:spacing w:before="0" w:after="0" w:line="360" w:lineRule="auto"/>
        <w:rPr>
          <w:sz w:val="32"/>
          <w:szCs w:val="32"/>
        </w:rPr>
      </w:pPr>
      <w:r w:rsidRPr="006A53D6">
        <w:rPr>
          <w:caps w:val="0"/>
          <w:sz w:val="32"/>
          <w:szCs w:val="32"/>
        </w:rPr>
        <w:t>ТЕХНІЧНЕ ЗАВДАННЯ</w:t>
      </w:r>
    </w:p>
    <w:p w14:paraId="7E7E14D7" w14:textId="77777777" w:rsidR="00EA6ED9" w:rsidRPr="0064008F" w:rsidRDefault="00EA6ED9" w:rsidP="00EA6ED9">
      <w:pPr>
        <w:shd w:val="clear" w:color="auto" w:fill="FFFFFF"/>
        <w:ind w:right="6" w:firstLine="0"/>
        <w:jc w:val="center"/>
      </w:pPr>
      <w:r w:rsidRPr="0064008F">
        <w:rPr>
          <w:szCs w:val="28"/>
        </w:rPr>
        <w:t>на виконання курсової роботи</w:t>
      </w:r>
    </w:p>
    <w:p w14:paraId="45F26A2D" w14:textId="77777777" w:rsidR="00EA6ED9" w:rsidRPr="0064008F" w:rsidRDefault="00EA6ED9" w:rsidP="00EA6ED9">
      <w:pPr>
        <w:shd w:val="clear" w:color="auto" w:fill="FFFFFF"/>
        <w:ind w:right="6" w:firstLine="0"/>
        <w:jc w:val="center"/>
      </w:pPr>
      <w:r w:rsidRPr="0064008F">
        <w:rPr>
          <w:szCs w:val="28"/>
        </w:rPr>
        <w:t>з дисципліни:</w:t>
      </w:r>
    </w:p>
    <w:p w14:paraId="7FE013BD" w14:textId="77777777" w:rsidR="00EA6ED9" w:rsidRPr="0064008F" w:rsidRDefault="00EA6ED9" w:rsidP="00EA6ED9">
      <w:pPr>
        <w:shd w:val="clear" w:color="auto" w:fill="FFFFFF"/>
        <w:ind w:right="6" w:firstLine="0"/>
        <w:jc w:val="center"/>
        <w:rPr>
          <w:szCs w:val="28"/>
        </w:rPr>
      </w:pPr>
      <w:r w:rsidRPr="0064008F">
        <w:rPr>
          <w:szCs w:val="28"/>
        </w:rPr>
        <w:t>«</w:t>
      </w:r>
      <w:r w:rsidRPr="00075B9B">
        <w:rPr>
          <w:bCs/>
          <w:szCs w:val="28"/>
        </w:rPr>
        <w:t>Об'єктно-орієнтоване програмування</w:t>
      </w:r>
      <w:r w:rsidRPr="0064008F">
        <w:rPr>
          <w:szCs w:val="28"/>
        </w:rPr>
        <w:t>»</w:t>
      </w:r>
    </w:p>
    <w:p w14:paraId="5262403B" w14:textId="77777777" w:rsidR="00EA6ED9" w:rsidRPr="00891357" w:rsidRDefault="00EA6ED9" w:rsidP="00EA6ED9">
      <w:pPr>
        <w:pStyle w:val="a4"/>
        <w:spacing w:before="0" w:after="0" w:line="360" w:lineRule="auto"/>
        <w:jc w:val="both"/>
        <w:rPr>
          <w:b w:val="0"/>
          <w:caps w:val="0"/>
        </w:rPr>
      </w:pPr>
    </w:p>
    <w:p w14:paraId="1E46F9F7" w14:textId="55E1D841" w:rsidR="00EA6ED9" w:rsidRPr="006A53D6" w:rsidRDefault="00EA6ED9" w:rsidP="00EA6ED9">
      <w:pPr>
        <w:pStyle w:val="a4"/>
        <w:spacing w:before="0" w:after="0" w:line="360" w:lineRule="auto"/>
        <w:rPr>
          <w:b w:val="0"/>
        </w:rPr>
      </w:pPr>
      <w:r w:rsidRPr="006A53D6">
        <w:rPr>
          <w:b w:val="0"/>
          <w:caps w:val="0"/>
        </w:rPr>
        <w:t>Шифр КПІ І</w:t>
      </w:r>
      <w:r w:rsidRPr="00EA6ED9">
        <w:rPr>
          <w:b w:val="0"/>
          <w:caps w:val="0"/>
        </w:rPr>
        <w:t>П</w:t>
      </w:r>
      <w:r w:rsidRPr="006A53D6">
        <w:rPr>
          <w:b w:val="0"/>
          <w:caps w:val="0"/>
        </w:rPr>
        <w:t>-</w:t>
      </w:r>
      <w:r>
        <w:rPr>
          <w:b w:val="0"/>
          <w:caps w:val="0"/>
        </w:rPr>
        <w:t>6116</w:t>
      </w:r>
      <w:r w:rsidRPr="006A53D6">
        <w:rPr>
          <w:b w:val="0"/>
          <w:caps w:val="0"/>
        </w:rPr>
        <w:t>.ТЗ</w:t>
      </w:r>
    </w:p>
    <w:p w14:paraId="23F04D1A" w14:textId="77777777" w:rsidR="00EA6ED9" w:rsidRPr="00891357" w:rsidRDefault="00EA6ED9" w:rsidP="00EA6ED9">
      <w:pPr>
        <w:pStyle w:val="a4"/>
        <w:spacing w:before="0" w:after="0" w:line="360" w:lineRule="auto"/>
        <w:jc w:val="both"/>
        <w:rPr>
          <w:b w:val="0"/>
          <w:caps w:val="0"/>
          <w:sz w:val="24"/>
          <w:szCs w:val="24"/>
        </w:rPr>
      </w:pPr>
    </w:p>
    <w:p w14:paraId="54CAA627" w14:textId="7E71B2F2" w:rsidR="00EA6ED9" w:rsidRPr="00411C86" w:rsidRDefault="00EA6ED9" w:rsidP="00EA6ED9">
      <w:pPr>
        <w:pStyle w:val="a4"/>
        <w:spacing w:before="0" w:after="0" w:line="360" w:lineRule="auto"/>
        <w:rPr>
          <w:b w:val="0"/>
          <w:caps w:val="0"/>
        </w:rPr>
      </w:pPr>
      <w:r w:rsidRPr="006A53D6">
        <w:rPr>
          <w:b w:val="0"/>
          <w:caps w:val="0"/>
        </w:rPr>
        <w:t xml:space="preserve">на </w:t>
      </w:r>
      <w:r w:rsidR="00793267">
        <w:rPr>
          <w:b w:val="0"/>
          <w:caps w:val="0"/>
        </w:rPr>
        <w:t>14</w:t>
      </w:r>
      <w:r w:rsidRPr="006A53D6">
        <w:rPr>
          <w:b w:val="0"/>
          <w:caps w:val="0"/>
        </w:rPr>
        <w:t xml:space="preserve"> сторінках</w:t>
      </w:r>
    </w:p>
    <w:p w14:paraId="7D54F97C" w14:textId="77777777" w:rsidR="00EA6ED9" w:rsidRPr="00891357" w:rsidRDefault="00EA6ED9" w:rsidP="00EA6ED9"/>
    <w:p w14:paraId="2B9169DF" w14:textId="77777777" w:rsidR="00EA6ED9" w:rsidRPr="00891357" w:rsidRDefault="00EA6ED9" w:rsidP="00EA6ED9">
      <w:pPr>
        <w:ind w:firstLine="0"/>
        <w:rPr>
          <w:b/>
        </w:rPr>
      </w:pPr>
    </w:p>
    <w:p w14:paraId="3CF60233" w14:textId="77777777" w:rsidR="00EA6ED9" w:rsidRPr="00891357" w:rsidRDefault="00EA6ED9" w:rsidP="00A814B4">
      <w:pPr>
        <w:ind w:firstLine="0"/>
        <w:rPr>
          <w:b/>
        </w:rPr>
      </w:pPr>
    </w:p>
    <w:p w14:paraId="44BF325F" w14:textId="3F405B77" w:rsidR="00EA6ED9" w:rsidRPr="00832C35" w:rsidRDefault="00EA6ED9" w:rsidP="00EA6ED9">
      <w:pPr>
        <w:ind w:firstLine="0"/>
        <w:jc w:val="center"/>
        <w:rPr>
          <w:szCs w:val="28"/>
        </w:rPr>
      </w:pPr>
      <w:r w:rsidRPr="00832C35">
        <w:rPr>
          <w:szCs w:val="28"/>
        </w:rPr>
        <w:t>Київ 201</w:t>
      </w:r>
      <w:r w:rsidR="00A814B4" w:rsidRPr="00D44F20">
        <w:rPr>
          <w:szCs w:val="28"/>
          <w:lang w:val="en-US"/>
        </w:rPr>
        <w:t>7</w:t>
      </w:r>
    </w:p>
    <w:p w14:paraId="49986E4E" w14:textId="77777777" w:rsidR="0058124A" w:rsidRPr="002817B5" w:rsidRDefault="0058124A" w:rsidP="0058124A">
      <w:pPr>
        <w:pStyle w:val="a3"/>
      </w:pPr>
      <w:r>
        <w:lastRenderedPageBreak/>
        <w:t>ЗМІСТ ТЗ</w:t>
      </w:r>
    </w:p>
    <w:p w14:paraId="4883FEB3" w14:textId="77777777" w:rsidR="00D44F20" w:rsidRDefault="00D44F20">
      <w:pPr>
        <w:pStyle w:val="TOC1"/>
        <w:rPr>
          <w:rFonts w:asciiTheme="minorHAnsi" w:eastAsiaTheme="minorEastAsia" w:hAnsiTheme="minorHAnsi"/>
          <w:bCs w:val="0"/>
          <w:noProof/>
          <w:sz w:val="24"/>
          <w:lang w:val="en-US"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\t "тз заголовок 1,1,тз заголвок 2,2,тз заголовок 3,3" </w:instrText>
      </w:r>
      <w:r>
        <w:rPr>
          <w:noProof/>
        </w:rPr>
        <w:fldChar w:fldCharType="separate"/>
      </w:r>
      <w:hyperlink w:anchor="_Toc502185387" w:history="1">
        <w:r w:rsidRPr="000845B4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/>
            <w:bCs w:val="0"/>
            <w:noProof/>
            <w:sz w:val="24"/>
            <w:lang w:val="en-US"/>
          </w:rPr>
          <w:tab/>
        </w:r>
        <w:r w:rsidRPr="000845B4">
          <w:rPr>
            <w:rStyle w:val="Hyperlink"/>
            <w:noProof/>
          </w:rPr>
          <w:t>Найменування та область застосування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ACEFB1D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388" w:history="1">
        <w:r w:rsidRPr="000845B4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Перелік документів, на підставі яких ведеться розробка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1843218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389" w:history="1">
        <w:r w:rsidRPr="000845B4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Найменування і умовне позначення теми розробки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782A328" w14:textId="77777777" w:rsidR="00D44F20" w:rsidRDefault="00D44F20">
      <w:pPr>
        <w:pStyle w:val="TOC1"/>
        <w:rPr>
          <w:rFonts w:asciiTheme="minorHAnsi" w:eastAsiaTheme="minorEastAsia" w:hAnsiTheme="minorHAnsi"/>
          <w:bCs w:val="0"/>
          <w:noProof/>
          <w:sz w:val="24"/>
          <w:lang w:val="en-US"/>
        </w:rPr>
      </w:pPr>
      <w:hyperlink w:anchor="_Toc502185390" w:history="1">
        <w:r w:rsidRPr="000845B4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/>
            <w:bCs w:val="0"/>
            <w:noProof/>
            <w:sz w:val="24"/>
            <w:lang w:val="en-US"/>
          </w:rPr>
          <w:tab/>
        </w:r>
        <w:r w:rsidRPr="000845B4">
          <w:rPr>
            <w:rStyle w:val="Hyperlink"/>
            <w:noProof/>
          </w:rPr>
          <w:t>Призначення розробки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9B9E03E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391" w:history="1">
        <w:r w:rsidRPr="000845B4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Функціональне призначення розробки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ADC7288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392" w:history="1">
        <w:r w:rsidRPr="000845B4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Експлуатаційне призначення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622943C" w14:textId="77777777" w:rsidR="00D44F20" w:rsidRDefault="00D44F20">
      <w:pPr>
        <w:pStyle w:val="TOC1"/>
        <w:rPr>
          <w:rFonts w:asciiTheme="minorHAnsi" w:eastAsiaTheme="minorEastAsia" w:hAnsiTheme="minorHAnsi"/>
          <w:bCs w:val="0"/>
          <w:noProof/>
          <w:sz w:val="24"/>
          <w:lang w:val="en-US"/>
        </w:rPr>
      </w:pPr>
      <w:hyperlink w:anchor="_Toc502185393" w:history="1">
        <w:r w:rsidRPr="000845B4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/>
            <w:bCs w:val="0"/>
            <w:noProof/>
            <w:sz w:val="24"/>
            <w:lang w:val="en-US"/>
          </w:rPr>
          <w:tab/>
        </w:r>
        <w:r w:rsidRPr="000845B4">
          <w:rPr>
            <w:rStyle w:val="Hyperlink"/>
            <w:noProof/>
          </w:rPr>
          <w:t>Вимоги до програмного забезпечення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79DB0EA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394" w:history="1">
        <w:r w:rsidRPr="000845B4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Вимоги до функціональних характеристик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798E928" w14:textId="77777777" w:rsidR="00D44F20" w:rsidRDefault="00D44F20">
      <w:pPr>
        <w:pStyle w:val="TOC3"/>
        <w:tabs>
          <w:tab w:val="left" w:pos="2240"/>
          <w:tab w:val="right" w:leader="dot" w:pos="9911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502185395" w:history="1">
        <w:r w:rsidRPr="000845B4">
          <w:rPr>
            <w:rStyle w:val="Hyperlink"/>
            <w:noProof/>
          </w:rPr>
          <w:t>4.1.1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Вимоги до складу виконуваних функцій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0358FCE" w14:textId="77777777" w:rsidR="00D44F20" w:rsidRDefault="00D44F20">
      <w:pPr>
        <w:pStyle w:val="TOC3"/>
        <w:tabs>
          <w:tab w:val="left" w:pos="2240"/>
          <w:tab w:val="right" w:leader="dot" w:pos="9911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502185396" w:history="1">
        <w:r w:rsidRPr="000845B4">
          <w:rPr>
            <w:rStyle w:val="Hyperlink"/>
            <w:noProof/>
          </w:rPr>
          <w:t>4.1.2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Вимоги до організації вхідних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DA975F" w14:textId="77777777" w:rsidR="00D44F20" w:rsidRDefault="00D44F20">
      <w:pPr>
        <w:pStyle w:val="TOC3"/>
        <w:tabs>
          <w:tab w:val="left" w:pos="2240"/>
          <w:tab w:val="right" w:leader="dot" w:pos="9911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502185397" w:history="1">
        <w:r w:rsidRPr="000845B4">
          <w:rPr>
            <w:rStyle w:val="Hyperlink"/>
            <w:noProof/>
          </w:rPr>
          <w:t>4.1.3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Вимоги до організації вихідних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9EDE090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398" w:history="1">
        <w:r w:rsidRPr="000845B4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Вимоги до надійності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5CCF856" w14:textId="77777777" w:rsidR="00D44F20" w:rsidRDefault="00D44F20">
      <w:pPr>
        <w:pStyle w:val="TOC3"/>
        <w:tabs>
          <w:tab w:val="left" w:pos="2240"/>
          <w:tab w:val="right" w:leader="dot" w:pos="9911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502185399" w:history="1">
        <w:r w:rsidRPr="000845B4">
          <w:rPr>
            <w:rStyle w:val="Hyperlink"/>
            <w:noProof/>
          </w:rPr>
          <w:t>4.2.1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Вимоги до надійного функціонування програми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35FD72F" w14:textId="77777777" w:rsidR="00D44F20" w:rsidRDefault="00D44F20">
      <w:pPr>
        <w:pStyle w:val="TOC3"/>
        <w:tabs>
          <w:tab w:val="left" w:pos="2240"/>
          <w:tab w:val="right" w:leader="dot" w:pos="9911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502185400" w:history="1">
        <w:r w:rsidRPr="000845B4">
          <w:rPr>
            <w:rStyle w:val="Hyperlink"/>
            <w:noProof/>
          </w:rPr>
          <w:t>4.2.2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Час відновлення після відмови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ECED4AE" w14:textId="77777777" w:rsidR="00D44F20" w:rsidRDefault="00D44F20">
      <w:pPr>
        <w:pStyle w:val="TOC3"/>
        <w:tabs>
          <w:tab w:val="left" w:pos="2240"/>
          <w:tab w:val="right" w:leader="dot" w:pos="9911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502185401" w:history="1">
        <w:r w:rsidRPr="000845B4">
          <w:rPr>
            <w:rStyle w:val="Hyperlink"/>
            <w:noProof/>
          </w:rPr>
          <w:t>4.2.3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Відмови через некоректні дії користувача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FC1F04D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402" w:history="1">
        <w:r w:rsidRPr="000845B4">
          <w:rPr>
            <w:rStyle w:val="Hyperlink"/>
            <w:noProof/>
          </w:rPr>
          <w:t>4.3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Умови експлуатації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E2C92B1" w14:textId="77777777" w:rsidR="00D44F20" w:rsidRDefault="00D44F20">
      <w:pPr>
        <w:pStyle w:val="TOC3"/>
        <w:tabs>
          <w:tab w:val="left" w:pos="2240"/>
          <w:tab w:val="right" w:leader="dot" w:pos="9911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502185403" w:history="1">
        <w:r w:rsidRPr="000845B4">
          <w:rPr>
            <w:rStyle w:val="Hyperlink"/>
            <w:noProof/>
          </w:rPr>
          <w:t>4.3.1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Кліматичні умови експлуатації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F04462C" w14:textId="77777777" w:rsidR="00D44F20" w:rsidRDefault="00D44F20">
      <w:pPr>
        <w:pStyle w:val="TOC3"/>
        <w:tabs>
          <w:tab w:val="left" w:pos="2240"/>
          <w:tab w:val="right" w:leader="dot" w:pos="9911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502185404" w:history="1">
        <w:r w:rsidRPr="000845B4">
          <w:rPr>
            <w:rStyle w:val="Hyperlink"/>
            <w:noProof/>
          </w:rPr>
          <w:t>4.3.2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Вимоги до видів обслуговування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204F6D4" w14:textId="77777777" w:rsidR="00D44F20" w:rsidRDefault="00D44F20">
      <w:pPr>
        <w:pStyle w:val="TOC3"/>
        <w:tabs>
          <w:tab w:val="left" w:pos="2240"/>
          <w:tab w:val="right" w:leader="dot" w:pos="9911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502185405" w:history="1">
        <w:r w:rsidRPr="000845B4">
          <w:rPr>
            <w:rStyle w:val="Hyperlink"/>
            <w:noProof/>
          </w:rPr>
          <w:t>4.3.3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Вимоги до кількості та кваліфікації персоналу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37DEB9F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406" w:history="1">
        <w:r w:rsidRPr="000845B4">
          <w:rPr>
            <w:rStyle w:val="Hyperlink"/>
            <w:noProof/>
          </w:rPr>
          <w:t>4.4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Вимоги до складу і параметрів технічних засобів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0C50CFA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407" w:history="1">
        <w:r w:rsidRPr="000845B4">
          <w:rPr>
            <w:rStyle w:val="Hyperlink"/>
            <w:noProof/>
          </w:rPr>
          <w:t>4.5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Вимоги до інформаційної і програмної сумісності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28FA0F8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408" w:history="1">
        <w:r w:rsidRPr="000845B4">
          <w:rPr>
            <w:rStyle w:val="Hyperlink"/>
            <w:noProof/>
          </w:rPr>
          <w:t>4.6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Вимоги до маркування та упаковки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B1F353E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409" w:history="1">
        <w:r w:rsidRPr="000845B4">
          <w:rPr>
            <w:rStyle w:val="Hyperlink"/>
            <w:noProof/>
          </w:rPr>
          <w:t>4.7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Вимоги до транспортування та зберігання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74A5BA0" w14:textId="77777777" w:rsidR="00D44F20" w:rsidRDefault="00D44F20">
      <w:pPr>
        <w:pStyle w:val="TOC1"/>
        <w:rPr>
          <w:rFonts w:asciiTheme="minorHAnsi" w:eastAsiaTheme="minorEastAsia" w:hAnsiTheme="minorHAnsi"/>
          <w:bCs w:val="0"/>
          <w:noProof/>
          <w:sz w:val="24"/>
          <w:lang w:val="en-US"/>
        </w:rPr>
      </w:pPr>
      <w:hyperlink w:anchor="_Toc502185410" w:history="1">
        <w:r w:rsidRPr="000845B4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/>
            <w:bCs w:val="0"/>
            <w:noProof/>
            <w:sz w:val="24"/>
            <w:lang w:val="en-US"/>
          </w:rPr>
          <w:tab/>
        </w:r>
        <w:r w:rsidRPr="000845B4">
          <w:rPr>
            <w:rStyle w:val="Hyperlink"/>
            <w:noProof/>
          </w:rPr>
          <w:t>Вимоги до програмної документації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AA9C346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411" w:history="1">
        <w:r w:rsidRPr="000845B4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Попередній склад програмної документації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DB5061B" w14:textId="77777777" w:rsidR="00D44F20" w:rsidRDefault="00D44F20">
      <w:pPr>
        <w:pStyle w:val="TOC1"/>
        <w:rPr>
          <w:rFonts w:asciiTheme="minorHAnsi" w:eastAsiaTheme="minorEastAsia" w:hAnsiTheme="minorHAnsi"/>
          <w:bCs w:val="0"/>
          <w:noProof/>
          <w:sz w:val="24"/>
          <w:lang w:val="en-US"/>
        </w:rPr>
      </w:pPr>
      <w:hyperlink w:anchor="_Toc502185412" w:history="1">
        <w:r w:rsidRPr="000845B4">
          <w:rPr>
            <w:rStyle w:val="Hyperlink"/>
            <w:noProof/>
            <w:lang w:val="ru-RU"/>
          </w:rPr>
          <w:t>6</w:t>
        </w:r>
        <w:r>
          <w:rPr>
            <w:rFonts w:asciiTheme="minorHAnsi" w:eastAsiaTheme="minorEastAsia" w:hAnsiTheme="minorHAnsi"/>
            <w:bCs w:val="0"/>
            <w:noProof/>
            <w:sz w:val="24"/>
            <w:lang w:val="en-US"/>
          </w:rPr>
          <w:tab/>
        </w:r>
        <w:r w:rsidRPr="000845B4">
          <w:rPr>
            <w:rStyle w:val="Hyperlink"/>
            <w:noProof/>
            <w:lang w:val="ru-RU"/>
          </w:rPr>
          <w:t>Техніко-економічні показники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4B8240F" w14:textId="77777777" w:rsidR="00D44F20" w:rsidRDefault="00D44F20">
      <w:pPr>
        <w:pStyle w:val="TOC1"/>
        <w:rPr>
          <w:rFonts w:asciiTheme="minorHAnsi" w:eastAsiaTheme="minorEastAsia" w:hAnsiTheme="minorHAnsi"/>
          <w:bCs w:val="0"/>
          <w:noProof/>
          <w:sz w:val="24"/>
          <w:lang w:val="en-US"/>
        </w:rPr>
      </w:pPr>
      <w:hyperlink w:anchor="_Toc502185413" w:history="1">
        <w:r w:rsidRPr="000845B4">
          <w:rPr>
            <w:rStyle w:val="Hyperlink"/>
            <w:noProof/>
            <w:lang w:val="ru-RU"/>
          </w:rPr>
          <w:t>7</w:t>
        </w:r>
        <w:r>
          <w:rPr>
            <w:rFonts w:asciiTheme="minorHAnsi" w:eastAsiaTheme="minorEastAsia" w:hAnsiTheme="minorHAnsi"/>
            <w:bCs w:val="0"/>
            <w:noProof/>
            <w:sz w:val="24"/>
            <w:lang w:val="en-US"/>
          </w:rPr>
          <w:tab/>
        </w:r>
        <w:r w:rsidRPr="000845B4">
          <w:rPr>
            <w:rStyle w:val="Hyperlink"/>
            <w:noProof/>
            <w:lang w:val="ru-RU"/>
          </w:rPr>
          <w:t>Стадії та етапи розробки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74C1CCE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414" w:history="1">
        <w:r w:rsidRPr="000845B4">
          <w:rPr>
            <w:rStyle w:val="Hyperlink"/>
            <w:noProof/>
            <w:lang w:val="ru-RU"/>
          </w:rPr>
          <w:t>7.1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  <w:lang w:val="ru-RU"/>
          </w:rPr>
          <w:t>Стадії розробки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DF9DE01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415" w:history="1">
        <w:r w:rsidRPr="000845B4">
          <w:rPr>
            <w:rStyle w:val="Hyperlink"/>
            <w:noProof/>
            <w:lang w:val="ru-RU"/>
          </w:rPr>
          <w:t>7.2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  <w:lang w:val="ru-RU"/>
          </w:rPr>
          <w:t>Етапи розробки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5C6BE09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416" w:history="1">
        <w:r w:rsidRPr="000845B4">
          <w:rPr>
            <w:rStyle w:val="Hyperlink"/>
            <w:noProof/>
          </w:rPr>
          <w:t>7.3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Зміст роботи по етапам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750170" w14:textId="77777777" w:rsidR="00D44F20" w:rsidRDefault="00D44F20">
      <w:pPr>
        <w:pStyle w:val="TOC1"/>
        <w:rPr>
          <w:rFonts w:asciiTheme="minorHAnsi" w:eastAsiaTheme="minorEastAsia" w:hAnsiTheme="minorHAnsi"/>
          <w:bCs w:val="0"/>
          <w:noProof/>
          <w:sz w:val="24"/>
          <w:lang w:val="en-US"/>
        </w:rPr>
      </w:pPr>
      <w:hyperlink w:anchor="_Toc502185417" w:history="1">
        <w:r w:rsidRPr="000845B4">
          <w:rPr>
            <w:rStyle w:val="Hyperlink"/>
            <w:noProof/>
          </w:rPr>
          <w:t>8</w:t>
        </w:r>
        <w:r>
          <w:rPr>
            <w:rFonts w:asciiTheme="minorHAnsi" w:eastAsiaTheme="minorEastAsia" w:hAnsiTheme="minorHAnsi"/>
            <w:bCs w:val="0"/>
            <w:noProof/>
            <w:sz w:val="24"/>
            <w:lang w:val="en-US"/>
          </w:rPr>
          <w:tab/>
        </w:r>
        <w:r w:rsidRPr="000845B4">
          <w:rPr>
            <w:rStyle w:val="Hyperlink"/>
            <w:noProof/>
          </w:rPr>
          <w:t>Порядок контролю і прийому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7C4F8F0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418" w:history="1">
        <w:r w:rsidRPr="000845B4">
          <w:rPr>
            <w:rStyle w:val="Hyperlink"/>
            <w:noProof/>
          </w:rPr>
          <w:t>8.1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Види досліджень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A8EBB19" w14:textId="77777777" w:rsidR="00D44F20" w:rsidRDefault="00D44F20">
      <w:pPr>
        <w:pStyle w:val="TOC2"/>
        <w:rPr>
          <w:rFonts w:asciiTheme="minorHAnsi" w:eastAsiaTheme="minorEastAsia" w:hAnsiTheme="minorHAnsi"/>
          <w:bCs w:val="0"/>
          <w:noProof/>
          <w:sz w:val="24"/>
          <w:szCs w:val="24"/>
          <w:lang w:val="en-US"/>
        </w:rPr>
      </w:pPr>
      <w:hyperlink w:anchor="_Toc502185419" w:history="1">
        <w:r w:rsidRPr="000845B4">
          <w:rPr>
            <w:rStyle w:val="Hyperlink"/>
            <w:noProof/>
          </w:rPr>
          <w:t>8.2</w:t>
        </w:r>
        <w:r>
          <w:rPr>
            <w:rFonts w:asciiTheme="minorHAnsi" w:eastAsiaTheme="minorEastAsia" w:hAnsiTheme="minorHAnsi"/>
            <w:bCs w:val="0"/>
            <w:noProof/>
            <w:sz w:val="24"/>
            <w:szCs w:val="24"/>
            <w:lang w:val="en-US"/>
          </w:rPr>
          <w:tab/>
        </w:r>
        <w:r w:rsidRPr="000845B4">
          <w:rPr>
            <w:rStyle w:val="Hyperlink"/>
            <w:noProof/>
          </w:rPr>
          <w:t>Загальні вимоги до прийняття роботи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_Toc502185419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29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0AF1E50" w14:textId="64358AE4" w:rsidR="0058124A" w:rsidRDefault="00D44F20" w:rsidP="00793267">
      <w:pPr>
        <w:pStyle w:val="TOC2"/>
      </w:pPr>
      <w:r>
        <w:rPr>
          <w:noProof/>
          <w:szCs w:val="24"/>
        </w:rPr>
        <w:fldChar w:fldCharType="end"/>
      </w:r>
    </w:p>
    <w:p w14:paraId="792AA0F3" w14:textId="2C921DB6" w:rsidR="0058124A" w:rsidRDefault="0058124A" w:rsidP="0058124A">
      <w:pPr>
        <w:pStyle w:val="1"/>
        <w:numPr>
          <w:ilvl w:val="0"/>
          <w:numId w:val="2"/>
        </w:numPr>
        <w:tabs>
          <w:tab w:val="num" w:pos="709"/>
        </w:tabs>
      </w:pPr>
      <w:bookmarkStart w:id="4" w:name="_Toc502185110"/>
      <w:bookmarkStart w:id="5" w:name="_Toc502185387"/>
      <w:r>
        <w:lastRenderedPageBreak/>
        <w:t>Найменування та область застосування</w:t>
      </w:r>
      <w:bookmarkEnd w:id="4"/>
      <w:bookmarkEnd w:id="5"/>
    </w:p>
    <w:p w14:paraId="7AAF6962" w14:textId="77777777" w:rsidR="008954B9" w:rsidRDefault="000E6E65" w:rsidP="008954B9">
      <w:pPr>
        <w:pStyle w:val="p1"/>
        <w:rPr>
          <w:rFonts w:ascii="Times New Roman" w:hAnsi="Times New Roman" w:cstheme="minorBidi"/>
          <w:color w:val="auto"/>
          <w:sz w:val="28"/>
          <w:szCs w:val="22"/>
          <w:lang w:val="uk-UA"/>
        </w:rPr>
      </w:pPr>
      <w:r>
        <w:rPr>
          <w:rFonts w:ascii="Times New Roman" w:hAnsi="Times New Roman" w:cstheme="minorBidi"/>
          <w:color w:val="auto"/>
          <w:sz w:val="28"/>
          <w:szCs w:val="22"/>
          <w:lang w:val="uk-UA"/>
        </w:rPr>
        <w:tab/>
      </w:r>
      <w:r w:rsidRPr="000E6E65">
        <w:rPr>
          <w:rFonts w:ascii="Times New Roman" w:hAnsi="Times New Roman" w:cstheme="minorBidi"/>
          <w:color w:val="auto"/>
          <w:sz w:val="28"/>
          <w:szCs w:val="22"/>
          <w:lang w:val="uk-UA"/>
        </w:rPr>
        <w:t>Дана робота присвячена розробці програмного забезпечення для демонстрації основних концепцій ООП через написання гри на мові програмування Python. Вихідний код даного програмного забезпечення може використовуватися для демонстрації реалізації великого проекту з використанням ООП.</w:t>
      </w:r>
    </w:p>
    <w:p w14:paraId="39142FCC" w14:textId="77777777" w:rsidR="008954B9" w:rsidRDefault="008954B9" w:rsidP="008954B9">
      <w:pPr>
        <w:pStyle w:val="p1"/>
        <w:rPr>
          <w:rFonts w:ascii="Times New Roman" w:hAnsi="Times New Roman" w:cstheme="minorBidi"/>
          <w:color w:val="auto"/>
          <w:sz w:val="28"/>
          <w:szCs w:val="22"/>
          <w:lang w:val="uk-UA"/>
        </w:rPr>
      </w:pPr>
    </w:p>
    <w:p w14:paraId="4FCE686D" w14:textId="366AC4FF" w:rsidR="0058124A" w:rsidRPr="008954B9" w:rsidRDefault="0058124A" w:rsidP="00237ECF">
      <w:pPr>
        <w:pStyle w:val="Heading1"/>
        <w:rPr>
          <w:lang w:val="ru-RU"/>
        </w:rPr>
      </w:pPr>
      <w:bookmarkStart w:id="6" w:name="_Toc502184688"/>
      <w:bookmarkStart w:id="7" w:name="_Toc502185111"/>
      <w:r w:rsidRPr="008954B9">
        <w:rPr>
          <w:lang w:val="ru-RU"/>
        </w:rPr>
        <w:lastRenderedPageBreak/>
        <w:t>Підстави для розробки</w:t>
      </w:r>
      <w:bookmarkEnd w:id="6"/>
      <w:bookmarkEnd w:id="7"/>
    </w:p>
    <w:p w14:paraId="3C88F56A" w14:textId="14F5F71E" w:rsidR="0058124A" w:rsidRPr="00FE73C0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</w:pPr>
      <w:bookmarkStart w:id="8" w:name="_Toc501916352"/>
      <w:bookmarkStart w:id="9" w:name="_Toc502185112"/>
      <w:bookmarkStart w:id="10" w:name="_Toc502185388"/>
      <w:r w:rsidRPr="00FE73C0">
        <w:t xml:space="preserve">Перелік документів, на підставі яких ведеться </w:t>
      </w:r>
      <w:r w:rsidRPr="00240867">
        <w:t>розробка</w:t>
      </w:r>
      <w:bookmarkEnd w:id="8"/>
      <w:bookmarkEnd w:id="9"/>
      <w:bookmarkEnd w:id="10"/>
    </w:p>
    <w:p w14:paraId="6D3BB8D9" w14:textId="187523B4" w:rsidR="0058124A" w:rsidRDefault="0058124A" w:rsidP="0058124A">
      <w:pPr>
        <w:rPr>
          <w:rFonts w:eastAsiaTheme="majorEastAsia"/>
        </w:rPr>
      </w:pPr>
      <w:r>
        <w:rPr>
          <w:rFonts w:eastAsiaTheme="majorEastAsia"/>
        </w:rPr>
        <w:t>Підставою для проведення розробки являється наказ № 6 від 11 травня 2016 року. Наказ затверджено на засіданні кафедри АСОІУ, далі Замовник і прийнято до виконанн</w:t>
      </w:r>
      <w:r w:rsidR="00AD02E6">
        <w:rPr>
          <w:rFonts w:eastAsiaTheme="majorEastAsia"/>
        </w:rPr>
        <w:t>я студентом Кушкою Михайлом Олександровичем, далі Виконавець</w:t>
      </w:r>
      <w:r>
        <w:rPr>
          <w:rFonts w:eastAsiaTheme="majorEastAsia"/>
        </w:rPr>
        <w:t>, дата затвердження ТЗ.</w:t>
      </w:r>
    </w:p>
    <w:p w14:paraId="272F58C4" w14:textId="18FE68D0" w:rsidR="0058124A" w:rsidRPr="00FE73C0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</w:pPr>
      <w:bookmarkStart w:id="11" w:name="_Toc501916353"/>
      <w:bookmarkStart w:id="12" w:name="_Toc502185113"/>
      <w:bookmarkStart w:id="13" w:name="_Toc502185389"/>
      <w:r w:rsidRPr="00FE73C0">
        <w:t>Найменування і умовне позначення теми розробки</w:t>
      </w:r>
      <w:bookmarkEnd w:id="11"/>
      <w:bookmarkEnd w:id="12"/>
      <w:bookmarkEnd w:id="13"/>
    </w:p>
    <w:p w14:paraId="22E8F9BB" w14:textId="390BEEBC" w:rsidR="00AD02E6" w:rsidRPr="00AD02E6" w:rsidRDefault="00AD02E6" w:rsidP="00AD02E6">
      <w:r>
        <w:t>Найменування теми розробки – “</w:t>
      </w:r>
      <w:r w:rsidRPr="00AD02E6">
        <w:t>Використання концепції ООП для створення гри на мові програмування Python”.</w:t>
      </w:r>
    </w:p>
    <w:p w14:paraId="1AC369EB" w14:textId="13696B82" w:rsidR="0058124A" w:rsidRDefault="0058124A" w:rsidP="0058124A">
      <w:r w:rsidRPr="0056072D">
        <w:t xml:space="preserve">Умовне позначення </w:t>
      </w:r>
      <w:r>
        <w:t>теми розробки (шифр теми) – «</w:t>
      </w:r>
      <w:r w:rsidR="00AD02E6">
        <w:t>ГРА</w:t>
      </w:r>
      <w:r w:rsidRPr="0056072D">
        <w:t xml:space="preserve"> 0.1».</w:t>
      </w:r>
    </w:p>
    <w:p w14:paraId="55C30D00" w14:textId="5DE23F64" w:rsidR="0058124A" w:rsidRDefault="0058124A" w:rsidP="0058124A">
      <w:pPr>
        <w:pStyle w:val="1"/>
        <w:numPr>
          <w:ilvl w:val="0"/>
          <w:numId w:val="2"/>
        </w:numPr>
        <w:tabs>
          <w:tab w:val="num" w:pos="709"/>
        </w:tabs>
      </w:pPr>
      <w:bookmarkStart w:id="14" w:name="_Toc502185114"/>
      <w:bookmarkStart w:id="15" w:name="_Toc502185390"/>
      <w:r>
        <w:lastRenderedPageBreak/>
        <w:t>Призначення розробки</w:t>
      </w:r>
      <w:bookmarkEnd w:id="14"/>
      <w:bookmarkEnd w:id="15"/>
    </w:p>
    <w:p w14:paraId="36D68E6B" w14:textId="5FC92E3E" w:rsidR="0058124A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</w:pPr>
      <w:bookmarkStart w:id="16" w:name="_Toc501916354"/>
      <w:bookmarkStart w:id="17" w:name="_Toc502185115"/>
      <w:bookmarkStart w:id="18" w:name="_Toc502185391"/>
      <w:r>
        <w:t>Функціональне призначення розробки</w:t>
      </w:r>
      <w:bookmarkEnd w:id="16"/>
      <w:bookmarkEnd w:id="17"/>
      <w:bookmarkEnd w:id="18"/>
    </w:p>
    <w:p w14:paraId="60227B68" w14:textId="525EA6AD" w:rsidR="0058124A" w:rsidRPr="00CC3627" w:rsidRDefault="00CC3627" w:rsidP="00CC3627">
      <w:pPr>
        <w:pStyle w:val="p1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CC3627">
        <w:rPr>
          <w:rFonts w:ascii="Times New Roman" w:hAnsi="Times New Roman"/>
          <w:color w:val="000000" w:themeColor="text1"/>
          <w:sz w:val="28"/>
          <w:szCs w:val="28"/>
          <w:lang w:val="ru-RU"/>
        </w:rPr>
        <w:tab/>
        <w:t xml:space="preserve">Функціональним призначенням програми є демонстрація візуалізації за допомогою мови програмування </w:t>
      </w:r>
      <w:r w:rsidRPr="00CC3627">
        <w:rPr>
          <w:rFonts w:ascii="Times New Roman" w:hAnsi="Times New Roman"/>
          <w:color w:val="000000" w:themeColor="text1"/>
          <w:sz w:val="28"/>
          <w:szCs w:val="28"/>
        </w:rPr>
        <w:t>Python</w:t>
      </w:r>
      <w:r w:rsidR="0058124A" w:rsidRPr="00CC3627">
        <w:rPr>
          <w:rFonts w:ascii="Times New Roman" w:hAnsi="Times New Roman"/>
          <w:color w:val="000000" w:themeColor="text1"/>
          <w:sz w:val="28"/>
          <w:szCs w:val="28"/>
          <w:lang w:val="ru-RU"/>
        </w:rPr>
        <w:t>.</w:t>
      </w:r>
    </w:p>
    <w:p w14:paraId="25E52B23" w14:textId="02419491" w:rsidR="0058124A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</w:pPr>
      <w:bookmarkStart w:id="19" w:name="_Toc501916355"/>
      <w:bookmarkStart w:id="20" w:name="_Toc502185116"/>
      <w:bookmarkStart w:id="21" w:name="_Toc502185392"/>
      <w:r>
        <w:t>Експлуатаційне призначення</w:t>
      </w:r>
      <w:bookmarkEnd w:id="19"/>
      <w:bookmarkEnd w:id="20"/>
      <w:bookmarkEnd w:id="21"/>
      <w:r>
        <w:t xml:space="preserve"> </w:t>
      </w:r>
    </w:p>
    <w:p w14:paraId="21E50E75" w14:textId="18A0D840" w:rsidR="0058124A" w:rsidRPr="00CC3627" w:rsidRDefault="00CC3627" w:rsidP="00CC3627">
      <w:pPr>
        <w:pStyle w:val="p1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ru-RU"/>
        </w:rPr>
        <w:tab/>
      </w:r>
      <w:r w:rsidRPr="00CC3627">
        <w:rPr>
          <w:rFonts w:ascii="Times New Roman" w:hAnsi="Times New Roman"/>
          <w:color w:val="000000" w:themeColor="text1"/>
          <w:sz w:val="28"/>
          <w:szCs w:val="28"/>
          <w:lang w:val="ru-RU"/>
        </w:rPr>
        <w:t>Програма може експлуатуватися в галузі комп’ютерних ігор, а також для розвитку дрібної моторики рухів</w:t>
      </w:r>
      <w:r w:rsidR="0058124A" w:rsidRPr="00CC3627">
        <w:rPr>
          <w:rFonts w:ascii="Times New Roman" w:hAnsi="Times New Roman"/>
          <w:color w:val="000000" w:themeColor="text1"/>
          <w:sz w:val="28"/>
          <w:szCs w:val="28"/>
          <w:lang w:val="ru-RU"/>
        </w:rPr>
        <w:t>.</w:t>
      </w:r>
    </w:p>
    <w:p w14:paraId="6B685E91" w14:textId="7A8E2E31" w:rsidR="0058124A" w:rsidRDefault="0058124A" w:rsidP="0058124A">
      <w:pPr>
        <w:pStyle w:val="1"/>
        <w:numPr>
          <w:ilvl w:val="0"/>
          <w:numId w:val="2"/>
        </w:numPr>
        <w:tabs>
          <w:tab w:val="num" w:pos="709"/>
        </w:tabs>
      </w:pPr>
      <w:bookmarkStart w:id="22" w:name="_Toc502185117"/>
      <w:bookmarkStart w:id="23" w:name="_Toc502185393"/>
      <w:r>
        <w:lastRenderedPageBreak/>
        <w:t>Вимоги до програмного забезпечення</w:t>
      </w:r>
      <w:bookmarkEnd w:id="22"/>
      <w:bookmarkEnd w:id="23"/>
    </w:p>
    <w:p w14:paraId="1E00C622" w14:textId="4CEFC07F" w:rsidR="0058124A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</w:pPr>
      <w:bookmarkStart w:id="24" w:name="_Toc501916356"/>
      <w:bookmarkStart w:id="25" w:name="_Toc502185118"/>
      <w:bookmarkStart w:id="26" w:name="_Toc502185394"/>
      <w:r>
        <w:t>Вимоги до функціональних характеристик</w:t>
      </w:r>
      <w:bookmarkEnd w:id="24"/>
      <w:bookmarkEnd w:id="25"/>
      <w:bookmarkEnd w:id="26"/>
    </w:p>
    <w:p w14:paraId="1EBDB7BB" w14:textId="42446BBA" w:rsidR="0058124A" w:rsidRDefault="0058124A" w:rsidP="0058124A">
      <w:pPr>
        <w:pStyle w:val="30"/>
        <w:numPr>
          <w:ilvl w:val="2"/>
          <w:numId w:val="36"/>
        </w:numPr>
        <w:ind w:hanging="11"/>
      </w:pPr>
      <w:bookmarkStart w:id="27" w:name="_Toc501916357"/>
      <w:bookmarkStart w:id="28" w:name="_Toc502185119"/>
      <w:bookmarkStart w:id="29" w:name="_Toc502185395"/>
      <w:r>
        <w:t>Вимоги до складу виконуваних функцій</w:t>
      </w:r>
      <w:bookmarkEnd w:id="27"/>
      <w:bookmarkEnd w:id="28"/>
      <w:bookmarkEnd w:id="29"/>
    </w:p>
    <w:p w14:paraId="6F3E4F4E" w14:textId="77777777" w:rsidR="0058124A" w:rsidRDefault="0058124A" w:rsidP="0058124A">
      <w:pPr>
        <w:rPr>
          <w:highlight w:val="yellow"/>
        </w:rPr>
      </w:pPr>
      <w:r w:rsidRPr="002E7CCF">
        <w:t>Програма повинна забезпечувати можливість виконання нижче наведених функцій:</w:t>
      </w:r>
      <w:r w:rsidRPr="002E7CCF">
        <w:rPr>
          <w:highlight w:val="yellow"/>
        </w:rPr>
        <w:t xml:space="preserve"> </w:t>
      </w:r>
    </w:p>
    <w:p w14:paraId="1AC2C552" w14:textId="33DBA091" w:rsidR="0058124A" w:rsidRDefault="008677B8" w:rsidP="0058124A">
      <w:pPr>
        <w:pStyle w:val="ListParagraph"/>
        <w:numPr>
          <w:ilvl w:val="0"/>
          <w:numId w:val="28"/>
        </w:numPr>
        <w:autoSpaceDE w:val="0"/>
        <w:autoSpaceDN w:val="0"/>
      </w:pPr>
      <w:r>
        <w:rPr>
          <w:lang w:val="ru-RU"/>
        </w:rPr>
        <w:t>можливість</w:t>
      </w:r>
      <w:r>
        <w:t xml:space="preserve"> повертати космічний корабель на екрані</w:t>
      </w:r>
    </w:p>
    <w:p w14:paraId="61659CDD" w14:textId="522FE065" w:rsidR="008677B8" w:rsidRDefault="008677B8" w:rsidP="0058124A">
      <w:pPr>
        <w:pStyle w:val="ListParagraph"/>
        <w:numPr>
          <w:ilvl w:val="0"/>
          <w:numId w:val="28"/>
        </w:numPr>
        <w:autoSpaceDE w:val="0"/>
        <w:autoSpaceDN w:val="0"/>
      </w:pPr>
      <w:r>
        <w:t>політ космічного корабля</w:t>
      </w:r>
    </w:p>
    <w:p w14:paraId="0D42AE92" w14:textId="5B418385" w:rsidR="008677B8" w:rsidRDefault="008677B8" w:rsidP="0058124A">
      <w:pPr>
        <w:pStyle w:val="ListParagraph"/>
        <w:numPr>
          <w:ilvl w:val="0"/>
          <w:numId w:val="28"/>
        </w:numPr>
        <w:autoSpaceDE w:val="0"/>
        <w:autoSpaceDN w:val="0"/>
      </w:pPr>
      <w:r>
        <w:t>випуск ракети космічним кораблем</w:t>
      </w:r>
    </w:p>
    <w:p w14:paraId="51483C63" w14:textId="23D27A63" w:rsidR="008677B8" w:rsidRDefault="008677B8" w:rsidP="0058124A">
      <w:pPr>
        <w:pStyle w:val="ListParagraph"/>
        <w:numPr>
          <w:ilvl w:val="0"/>
          <w:numId w:val="28"/>
        </w:numPr>
        <w:autoSpaceDE w:val="0"/>
        <w:autoSpaceDN w:val="0"/>
      </w:pPr>
      <w:r>
        <w:t>знищення астероїдів на екрані</w:t>
      </w:r>
    </w:p>
    <w:p w14:paraId="492ECF46" w14:textId="37AEE621" w:rsidR="008677B8" w:rsidRDefault="008677B8" w:rsidP="0058124A">
      <w:pPr>
        <w:pStyle w:val="ListParagraph"/>
        <w:numPr>
          <w:ilvl w:val="0"/>
          <w:numId w:val="28"/>
        </w:numPr>
        <w:autoSpaceDE w:val="0"/>
        <w:autoSpaceDN w:val="0"/>
      </w:pPr>
      <w:r>
        <w:t>перехід на новий рівень</w:t>
      </w:r>
    </w:p>
    <w:p w14:paraId="20675830" w14:textId="60FC9824" w:rsidR="008677B8" w:rsidRDefault="008677B8" w:rsidP="0058124A">
      <w:pPr>
        <w:pStyle w:val="ListParagraph"/>
        <w:numPr>
          <w:ilvl w:val="0"/>
          <w:numId w:val="28"/>
        </w:numPr>
        <w:autoSpaceDE w:val="0"/>
        <w:autoSpaceDN w:val="0"/>
      </w:pPr>
      <w:r>
        <w:t>ввід імені гравця</w:t>
      </w:r>
    </w:p>
    <w:p w14:paraId="564E6C08" w14:textId="19935483" w:rsidR="008677B8" w:rsidRDefault="008677B8" w:rsidP="0058124A">
      <w:pPr>
        <w:pStyle w:val="ListParagraph"/>
        <w:numPr>
          <w:ilvl w:val="0"/>
          <w:numId w:val="28"/>
        </w:numPr>
        <w:autoSpaceDE w:val="0"/>
        <w:autoSpaceDN w:val="0"/>
      </w:pPr>
      <w:r>
        <w:t>збереження даних гравця до бази даних</w:t>
      </w:r>
    </w:p>
    <w:p w14:paraId="0FEF0E19" w14:textId="3A9A8E35" w:rsidR="008677B8" w:rsidRDefault="008677B8" w:rsidP="0058124A">
      <w:pPr>
        <w:pStyle w:val="ListParagraph"/>
        <w:numPr>
          <w:ilvl w:val="0"/>
          <w:numId w:val="28"/>
        </w:numPr>
        <w:autoSpaceDE w:val="0"/>
        <w:autoSpaceDN w:val="0"/>
      </w:pPr>
      <w:r>
        <w:t>вивід на екран трьох кращих гравців</w:t>
      </w:r>
    </w:p>
    <w:p w14:paraId="2BE7EE8B" w14:textId="1993C694" w:rsidR="001868C2" w:rsidRDefault="0058124A" w:rsidP="001868C2">
      <w:pPr>
        <w:pStyle w:val="30"/>
        <w:numPr>
          <w:ilvl w:val="2"/>
          <w:numId w:val="2"/>
        </w:numPr>
        <w:ind w:hanging="11"/>
      </w:pPr>
      <w:bookmarkStart w:id="30" w:name="_Toc501916358"/>
      <w:bookmarkStart w:id="31" w:name="_Toc502185120"/>
      <w:bookmarkStart w:id="32" w:name="_Toc502185396"/>
      <w:r>
        <w:t>Вимоги до організації вхідних даних</w:t>
      </w:r>
      <w:bookmarkEnd w:id="30"/>
      <w:bookmarkEnd w:id="31"/>
      <w:bookmarkEnd w:id="32"/>
    </w:p>
    <w:p w14:paraId="050F78D2" w14:textId="47000B80" w:rsidR="001868C2" w:rsidRPr="00EA140D" w:rsidRDefault="001868C2" w:rsidP="00EA140D">
      <w:bookmarkStart w:id="33" w:name="_Toc502184689"/>
      <w:r w:rsidRPr="00EA140D">
        <w:t>Вхідними даними програми є ввід користувача, шляхом натискання на клавіатурі клавіші “пробіл” та стрілок. Після потрапляння астероїду в корабель гравця допускається також ввід імені, шляхом введення послідовності літер англійського алфавіту.</w:t>
      </w:r>
      <w:bookmarkEnd w:id="33"/>
    </w:p>
    <w:p w14:paraId="732AAF8A" w14:textId="7AB01991" w:rsidR="0058124A" w:rsidRDefault="0058124A" w:rsidP="0058124A">
      <w:pPr>
        <w:pStyle w:val="30"/>
        <w:numPr>
          <w:ilvl w:val="2"/>
          <w:numId w:val="2"/>
        </w:numPr>
        <w:ind w:hanging="11"/>
      </w:pPr>
      <w:bookmarkStart w:id="34" w:name="_Toc501916359"/>
      <w:bookmarkStart w:id="35" w:name="_Toc502185121"/>
      <w:bookmarkStart w:id="36" w:name="_Toc502185397"/>
      <w:r>
        <w:t>Вимоги до організації вихідних даних</w:t>
      </w:r>
      <w:bookmarkEnd w:id="34"/>
      <w:bookmarkEnd w:id="35"/>
      <w:bookmarkEnd w:id="36"/>
    </w:p>
    <w:p w14:paraId="479D2C0E" w14:textId="3E7B7584" w:rsidR="0058124A" w:rsidRPr="00E423ED" w:rsidRDefault="001868C2" w:rsidP="0058124A">
      <w:r>
        <w:t>Вихідними даними є ім’я гравця та його рекорд. Ці дані зберігаються до бази даних для використання у подальших сесіях гри.</w:t>
      </w:r>
    </w:p>
    <w:p w14:paraId="73AFF6B7" w14:textId="2121ECDF" w:rsidR="0058124A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</w:pPr>
      <w:bookmarkStart w:id="37" w:name="_Toc501916360"/>
      <w:bookmarkStart w:id="38" w:name="_Toc502185122"/>
      <w:bookmarkStart w:id="39" w:name="_Toc502185398"/>
      <w:r>
        <w:t>Вимоги до надійності</w:t>
      </w:r>
      <w:bookmarkEnd w:id="37"/>
      <w:bookmarkEnd w:id="38"/>
      <w:bookmarkEnd w:id="39"/>
    </w:p>
    <w:p w14:paraId="4098BE52" w14:textId="422E0A7A" w:rsidR="0058124A" w:rsidRDefault="0058124A" w:rsidP="0058124A">
      <w:pPr>
        <w:pStyle w:val="30"/>
        <w:numPr>
          <w:ilvl w:val="2"/>
          <w:numId w:val="2"/>
        </w:numPr>
        <w:ind w:hanging="11"/>
      </w:pPr>
      <w:bookmarkStart w:id="40" w:name="_Toc501916361"/>
      <w:bookmarkStart w:id="41" w:name="_Toc502185123"/>
      <w:bookmarkStart w:id="42" w:name="_Toc502185399"/>
      <w:r>
        <w:t>Вимоги до надійного функціонування програми</w:t>
      </w:r>
      <w:bookmarkEnd w:id="40"/>
      <w:bookmarkEnd w:id="41"/>
      <w:bookmarkEnd w:id="42"/>
    </w:p>
    <w:p w14:paraId="3ECA22BC" w14:textId="77777777" w:rsidR="0058124A" w:rsidRPr="00E423ED" w:rsidRDefault="0058124A" w:rsidP="0058124A">
      <w:r w:rsidRPr="00E423ED">
        <w:t>Надійне функціонування програми повин</w:t>
      </w:r>
      <w:r>
        <w:t>но бути забезпечене виконанням з</w:t>
      </w:r>
      <w:r w:rsidRPr="00E423ED">
        <w:t>амовником сукупності організаційно-технічних заходів, перелік яких наведено нижче:</w:t>
      </w:r>
    </w:p>
    <w:p w14:paraId="6BA3630E" w14:textId="77777777" w:rsidR="0058124A" w:rsidRPr="00E423ED" w:rsidRDefault="0058124A" w:rsidP="0058124A">
      <w:pPr>
        <w:pStyle w:val="ListParagraph"/>
        <w:numPr>
          <w:ilvl w:val="0"/>
          <w:numId w:val="29"/>
        </w:numPr>
        <w:autoSpaceDE w:val="0"/>
        <w:autoSpaceDN w:val="0"/>
      </w:pPr>
      <w:r w:rsidRPr="00E423ED">
        <w:t>організацією безперебійного струмопостачання технічних засобів;</w:t>
      </w:r>
    </w:p>
    <w:p w14:paraId="761C0B57" w14:textId="77777777" w:rsidR="0058124A" w:rsidRPr="00E423ED" w:rsidRDefault="0058124A" w:rsidP="0058124A">
      <w:pPr>
        <w:pStyle w:val="ListParagraph"/>
        <w:numPr>
          <w:ilvl w:val="0"/>
          <w:numId w:val="29"/>
        </w:numPr>
        <w:autoSpaceDE w:val="0"/>
        <w:autoSpaceDN w:val="0"/>
      </w:pPr>
      <w:r w:rsidRPr="00E423ED">
        <w:t>використанням ліцензійного програмного забезпечення;</w:t>
      </w:r>
    </w:p>
    <w:p w14:paraId="2CEC012B" w14:textId="7A44A27E" w:rsidR="0058124A" w:rsidRDefault="003E055F" w:rsidP="0058124A">
      <w:pPr>
        <w:pStyle w:val="ListParagraph"/>
        <w:numPr>
          <w:ilvl w:val="0"/>
          <w:numId w:val="29"/>
        </w:numPr>
        <w:autoSpaceDE w:val="0"/>
        <w:autoSpaceDN w:val="0"/>
      </w:pPr>
      <w:r>
        <w:lastRenderedPageBreak/>
        <w:t>надати програмі доступ до директорії, де вона знаходиться для забезпечення дозапису даних в базу даних;</w:t>
      </w:r>
    </w:p>
    <w:p w14:paraId="10C8968F" w14:textId="6EE54B97" w:rsidR="003E055F" w:rsidRPr="00E423ED" w:rsidRDefault="003E055F" w:rsidP="0058124A">
      <w:pPr>
        <w:pStyle w:val="ListParagraph"/>
        <w:numPr>
          <w:ilvl w:val="0"/>
          <w:numId w:val="29"/>
        </w:numPr>
        <w:autoSpaceDE w:val="0"/>
        <w:autoSpaceDN w:val="0"/>
      </w:pPr>
      <w:r>
        <w:t>помістити усі додаткові файли, що постачаються разом з програмою в директорію до .exe файлу.</w:t>
      </w:r>
    </w:p>
    <w:p w14:paraId="74F58C22" w14:textId="7609DAED" w:rsidR="0058124A" w:rsidRDefault="0058124A" w:rsidP="0058124A">
      <w:pPr>
        <w:pStyle w:val="30"/>
        <w:numPr>
          <w:ilvl w:val="2"/>
          <w:numId w:val="2"/>
        </w:numPr>
        <w:ind w:hanging="11"/>
      </w:pPr>
      <w:bookmarkStart w:id="43" w:name="_Toc501916362"/>
      <w:bookmarkStart w:id="44" w:name="_Toc502185124"/>
      <w:bookmarkStart w:id="45" w:name="_Toc502185400"/>
      <w:r>
        <w:t>Час відновлення після відмови</w:t>
      </w:r>
      <w:bookmarkEnd w:id="43"/>
      <w:bookmarkEnd w:id="44"/>
      <w:bookmarkEnd w:id="45"/>
    </w:p>
    <w:p w14:paraId="0B0DF96E" w14:textId="2C657689" w:rsidR="0058124A" w:rsidRPr="00E423ED" w:rsidRDefault="0058124A" w:rsidP="0058124A">
      <w:r w:rsidRPr="00E423ED">
        <w:t>Час відновлен</w:t>
      </w:r>
      <w:r w:rsidR="00F632CF">
        <w:t xml:space="preserve">ня після відмови, що спричинена збоєм </w:t>
      </w:r>
      <w:r w:rsidRPr="00E423ED">
        <w:t xml:space="preserve">електропостачання технічних засобів, не крахом операційної системи, </w:t>
      </w:r>
      <w:r w:rsidR="00F632CF">
        <w:t xml:space="preserve">мусить не відрізнятися за часом  від звичайного </w:t>
      </w:r>
      <w:r w:rsidRPr="00E423ED">
        <w:t>за</w:t>
      </w:r>
      <w:r w:rsidR="00F632CF">
        <w:t>пуску програми, за</w:t>
      </w:r>
      <w:r w:rsidRPr="00E423ED">
        <w:t xml:space="preserve"> умови виконання умов експлуатації технічних і програмних засобів.</w:t>
      </w:r>
    </w:p>
    <w:p w14:paraId="322694DA" w14:textId="4D640152" w:rsidR="0058124A" w:rsidRPr="00E423ED" w:rsidRDefault="0058124A" w:rsidP="0058124A">
      <w:r w:rsidRPr="00E423ED">
        <w:t xml:space="preserve">Час відновлення після відмови, що спричинена неполадкою технічних засобів, крахом операційної системи, не повинно перевищувати часу, який потрібен на ліквідацію неполадок технічних засобів та </w:t>
      </w:r>
      <w:r w:rsidR="00621D04">
        <w:t>переустановленням</w:t>
      </w:r>
      <w:r w:rsidRPr="00E423ED">
        <w:t xml:space="preserve"> програмних засобів.</w:t>
      </w:r>
    </w:p>
    <w:p w14:paraId="0D294943" w14:textId="25495151" w:rsidR="0058124A" w:rsidRDefault="0058124A" w:rsidP="0058124A">
      <w:pPr>
        <w:pStyle w:val="30"/>
        <w:numPr>
          <w:ilvl w:val="2"/>
          <w:numId w:val="2"/>
        </w:numPr>
        <w:ind w:hanging="11"/>
      </w:pPr>
      <w:bookmarkStart w:id="46" w:name="_Toc501916363"/>
      <w:bookmarkStart w:id="47" w:name="_Toc502185125"/>
      <w:bookmarkStart w:id="48" w:name="_Toc502185401"/>
      <w:r>
        <w:t>Відмови через некоректні дії користувача</w:t>
      </w:r>
      <w:bookmarkEnd w:id="46"/>
      <w:bookmarkEnd w:id="47"/>
      <w:bookmarkEnd w:id="48"/>
    </w:p>
    <w:p w14:paraId="03EC4F8F" w14:textId="50C9957C" w:rsidR="0058124A" w:rsidRPr="00E423ED" w:rsidRDefault="00621D04" w:rsidP="0058124A">
      <w:r>
        <w:t xml:space="preserve">Відмови програми </w:t>
      </w:r>
      <w:r w:rsidR="00FF2103">
        <w:t>через некоректні дії користувача на етапі тестування програми виявлені не були.</w:t>
      </w:r>
    </w:p>
    <w:p w14:paraId="1BB4C79D" w14:textId="5DC8A3D0" w:rsidR="0058124A" w:rsidRPr="00E423ED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</w:pPr>
      <w:bookmarkStart w:id="49" w:name="_Toc501916364"/>
      <w:bookmarkStart w:id="50" w:name="_Toc502185126"/>
      <w:bookmarkStart w:id="51" w:name="_Toc502185402"/>
      <w:r>
        <w:t>Умови експлуатації</w:t>
      </w:r>
      <w:bookmarkEnd w:id="49"/>
      <w:bookmarkEnd w:id="50"/>
      <w:bookmarkEnd w:id="51"/>
    </w:p>
    <w:p w14:paraId="015AA163" w14:textId="1E19CF79" w:rsidR="0058124A" w:rsidRDefault="0058124A" w:rsidP="0058124A">
      <w:pPr>
        <w:pStyle w:val="30"/>
        <w:numPr>
          <w:ilvl w:val="2"/>
          <w:numId w:val="2"/>
        </w:numPr>
        <w:ind w:hanging="11"/>
      </w:pPr>
      <w:bookmarkStart w:id="52" w:name="_Toc501916365"/>
      <w:bookmarkStart w:id="53" w:name="_Toc502185127"/>
      <w:bookmarkStart w:id="54" w:name="_Toc502185403"/>
      <w:r>
        <w:t>Кліматичні умови експлуатації</w:t>
      </w:r>
      <w:bookmarkEnd w:id="52"/>
      <w:bookmarkEnd w:id="53"/>
      <w:bookmarkEnd w:id="54"/>
    </w:p>
    <w:p w14:paraId="0CEE1428" w14:textId="77777777" w:rsidR="0058124A" w:rsidRPr="00E423ED" w:rsidRDefault="0058124A" w:rsidP="0058124A">
      <w:r w:rsidRPr="00E423ED">
        <w:t>Кліматичні умови експлуатації, при яких повинні забезпечуватися задані характеристики, повинні задовольняти вимогам, що заявлені до технічних засобів зокрема до умов їх експлуатації.</w:t>
      </w:r>
    </w:p>
    <w:p w14:paraId="2487F70F" w14:textId="74F7FF1C" w:rsidR="0058124A" w:rsidRDefault="0058124A" w:rsidP="0058124A">
      <w:pPr>
        <w:pStyle w:val="30"/>
        <w:numPr>
          <w:ilvl w:val="2"/>
          <w:numId w:val="2"/>
        </w:numPr>
        <w:ind w:hanging="11"/>
      </w:pPr>
      <w:bookmarkStart w:id="55" w:name="_Toc501916366"/>
      <w:bookmarkStart w:id="56" w:name="_Toc502185128"/>
      <w:bookmarkStart w:id="57" w:name="_Toc502185404"/>
      <w:r>
        <w:t>Вимоги до видів обслуговування</w:t>
      </w:r>
      <w:bookmarkEnd w:id="55"/>
      <w:bookmarkEnd w:id="56"/>
      <w:bookmarkEnd w:id="57"/>
    </w:p>
    <w:p w14:paraId="0F1DC618" w14:textId="77777777" w:rsidR="0058124A" w:rsidRPr="00E423ED" w:rsidRDefault="0058124A" w:rsidP="0058124A">
      <w:r w:rsidRPr="00E423ED">
        <w:t>Див. Вимоги до забезпечення надійного функціонування програми.</w:t>
      </w:r>
    </w:p>
    <w:p w14:paraId="04453511" w14:textId="77777777" w:rsidR="0058124A" w:rsidRPr="00E423ED" w:rsidRDefault="0058124A" w:rsidP="0058124A">
      <w:r w:rsidRPr="00E423ED">
        <w:t>Програма не потребує будь-яких видів обслуговування.</w:t>
      </w:r>
    </w:p>
    <w:p w14:paraId="6E117AB1" w14:textId="0DD7E1A7" w:rsidR="0058124A" w:rsidRDefault="0058124A" w:rsidP="0058124A">
      <w:pPr>
        <w:pStyle w:val="30"/>
        <w:numPr>
          <w:ilvl w:val="2"/>
          <w:numId w:val="2"/>
        </w:numPr>
        <w:ind w:hanging="11"/>
      </w:pPr>
      <w:bookmarkStart w:id="58" w:name="_Toc501916367"/>
      <w:bookmarkStart w:id="59" w:name="_Toc502185129"/>
      <w:bookmarkStart w:id="60" w:name="_Toc502185405"/>
      <w:r>
        <w:t>Вимоги до кількості та кваліфікації персоналу</w:t>
      </w:r>
      <w:bookmarkEnd w:id="58"/>
      <w:bookmarkEnd w:id="59"/>
      <w:bookmarkEnd w:id="60"/>
    </w:p>
    <w:p w14:paraId="2F9CD29F" w14:textId="33BC5895" w:rsidR="0058124A" w:rsidRPr="00E423ED" w:rsidRDefault="0058124A" w:rsidP="0058124A">
      <w:r>
        <w:t>Мінімальна к</w:t>
      </w:r>
      <w:r w:rsidRPr="00E423ED">
        <w:t>ількість персоналу, що необхідний для роботи прогр</w:t>
      </w:r>
      <w:r>
        <w:t>ами, повинна складати не менше 1</w:t>
      </w:r>
      <w:r w:rsidRPr="00E423ED">
        <w:t xml:space="preserve"> штатн</w:t>
      </w:r>
      <w:r>
        <w:t>ої одиниці</w:t>
      </w:r>
      <w:r w:rsidRPr="00E423ED">
        <w:t xml:space="preserve"> –</w:t>
      </w:r>
      <w:r w:rsidR="00C95071">
        <w:t xml:space="preserve"> </w:t>
      </w:r>
      <w:r w:rsidRPr="00E423ED">
        <w:t>користувач системи з правами «Адміністратор».</w:t>
      </w:r>
    </w:p>
    <w:p w14:paraId="2E48F8CD" w14:textId="0FA778D7" w:rsidR="0058124A" w:rsidRPr="00E423ED" w:rsidRDefault="0058124A" w:rsidP="0058124A">
      <w:r w:rsidRPr="00E423ED">
        <w:lastRenderedPageBreak/>
        <w:t>Користувач програми з правами «Адміністрато</w:t>
      </w:r>
      <w:r>
        <w:t xml:space="preserve">р» повинен мати навики роботи з </w:t>
      </w:r>
      <w:r w:rsidR="00C95071">
        <w:t>.exe файлами та мінімальними навичками зміни прав файлів для надання прав читання, запису та виконання програмі та її додатковим файлам</w:t>
      </w:r>
      <w:r w:rsidRPr="00E423ED">
        <w:t>.</w:t>
      </w:r>
    </w:p>
    <w:p w14:paraId="2E38450A" w14:textId="4BE52B2A" w:rsidR="0058124A" w:rsidRPr="00E423ED" w:rsidRDefault="0058124A" w:rsidP="00717E88">
      <w:r w:rsidRPr="00E423ED">
        <w:t>Персонал повинен бути атестованим на ІІ кваліфікаційну групу по електробезпеці (для роботи з кафедральним обладнанням).</w:t>
      </w:r>
    </w:p>
    <w:p w14:paraId="3FBD64DA" w14:textId="2343F209" w:rsidR="0058124A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</w:pPr>
      <w:bookmarkStart w:id="61" w:name="_Toc501916368"/>
      <w:bookmarkStart w:id="62" w:name="_Toc502185130"/>
      <w:bookmarkStart w:id="63" w:name="_Toc502185406"/>
      <w:r>
        <w:t>Вимоги до складу і параметрів технічних засобів</w:t>
      </w:r>
      <w:bookmarkEnd w:id="61"/>
      <w:bookmarkEnd w:id="62"/>
      <w:bookmarkEnd w:id="63"/>
    </w:p>
    <w:p w14:paraId="5FD2DF54" w14:textId="77777777" w:rsidR="0058124A" w:rsidRPr="005133D5" w:rsidRDefault="0058124A" w:rsidP="0058124A">
      <w:r w:rsidRPr="005133D5">
        <w:t xml:space="preserve">До </w:t>
      </w:r>
      <w:r>
        <w:t>комп’ютера</w:t>
      </w:r>
      <w:r w:rsidRPr="005133D5">
        <w:t xml:space="preserve">, на якому має бути розгорнуто </w:t>
      </w:r>
      <w:r>
        <w:t>програмне забезпечення</w:t>
      </w:r>
      <w:r w:rsidRPr="005133D5">
        <w:t>, висуваються наступні вимоги:</w:t>
      </w:r>
    </w:p>
    <w:p w14:paraId="37CE7514" w14:textId="6E496618" w:rsidR="0058124A" w:rsidRPr="005133D5" w:rsidRDefault="00717E88" w:rsidP="0058124A">
      <w:pPr>
        <w:pStyle w:val="ListParagraph"/>
        <w:numPr>
          <w:ilvl w:val="0"/>
          <w:numId w:val="30"/>
        </w:numPr>
        <w:autoSpaceDE w:val="0"/>
        <w:autoSpaceDN w:val="0"/>
        <w:rPr>
          <w:szCs w:val="32"/>
        </w:rPr>
      </w:pPr>
      <w:r>
        <w:t xml:space="preserve">32 або </w:t>
      </w:r>
      <w:r w:rsidR="0058124A" w:rsidRPr="005133D5">
        <w:t xml:space="preserve">64-розрядний процесор </w:t>
      </w:r>
      <w:r w:rsidR="0058124A">
        <w:t>з тактовою частотою не нижче 1.4</w:t>
      </w:r>
      <w:r w:rsidR="0058124A" w:rsidRPr="005133D5">
        <w:t xml:space="preserve"> ГГц</w:t>
      </w:r>
      <w:r w:rsidR="0058124A" w:rsidRPr="005133D5">
        <w:rPr>
          <w:lang w:val="ru-RU"/>
        </w:rPr>
        <w:t>;</w:t>
      </w:r>
    </w:p>
    <w:p w14:paraId="066E58C3" w14:textId="77777777" w:rsidR="0058124A" w:rsidRPr="005133D5" w:rsidRDefault="0058124A" w:rsidP="0058124A">
      <w:pPr>
        <w:pStyle w:val="ListParagraph"/>
        <w:numPr>
          <w:ilvl w:val="0"/>
          <w:numId w:val="30"/>
        </w:numPr>
        <w:autoSpaceDE w:val="0"/>
        <w:autoSpaceDN w:val="0"/>
      </w:pPr>
      <w:r w:rsidRPr="005133D5">
        <w:t>достатній об’єм</w:t>
      </w:r>
      <w:r>
        <w:t xml:space="preserve"> оперативної пам’яті (не менше 1</w:t>
      </w:r>
      <w:r w:rsidRPr="005133D5">
        <w:t xml:space="preserve"> ГБ);</w:t>
      </w:r>
    </w:p>
    <w:p w14:paraId="524FD1CF" w14:textId="525528E1" w:rsidR="0058124A" w:rsidRPr="005133D5" w:rsidRDefault="0058124A" w:rsidP="0058124A">
      <w:pPr>
        <w:pStyle w:val="ListParagraph"/>
        <w:numPr>
          <w:ilvl w:val="0"/>
          <w:numId w:val="30"/>
        </w:numPr>
        <w:autoSpaceDE w:val="0"/>
        <w:autoSpaceDN w:val="0"/>
      </w:pPr>
      <w:r w:rsidRPr="005133D5">
        <w:t>достатній об</w:t>
      </w:r>
      <w:r w:rsidRPr="005133D5">
        <w:rPr>
          <w:lang w:val="ru-RU"/>
        </w:rPr>
        <w:t>’</w:t>
      </w:r>
      <w:r w:rsidR="00717E88">
        <w:t>єм жорсткого диску (не менше 2</w:t>
      </w:r>
      <w:r w:rsidRPr="005133D5">
        <w:t xml:space="preserve"> ГБ).</w:t>
      </w:r>
    </w:p>
    <w:p w14:paraId="5B30C90A" w14:textId="14215A28" w:rsidR="0058124A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</w:pPr>
      <w:bookmarkStart w:id="64" w:name="_Toc501916369"/>
      <w:bookmarkStart w:id="65" w:name="_Toc502185131"/>
      <w:bookmarkStart w:id="66" w:name="_Toc502185407"/>
      <w:r>
        <w:t>Вимоги до інформаційної і програмної сумісності</w:t>
      </w:r>
      <w:bookmarkEnd w:id="64"/>
      <w:bookmarkEnd w:id="65"/>
      <w:bookmarkEnd w:id="66"/>
    </w:p>
    <w:p w14:paraId="799D7279" w14:textId="2A42B1F9" w:rsidR="0058124A" w:rsidRPr="005133D5" w:rsidRDefault="0058124A" w:rsidP="0058124A">
      <w:r>
        <w:t>Вимоги до додаткового ПЗ не висуваються</w:t>
      </w:r>
      <w:r w:rsidR="00134C69">
        <w:t>.</w:t>
      </w:r>
    </w:p>
    <w:p w14:paraId="283D971A" w14:textId="65AE9276" w:rsidR="0058124A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</w:pPr>
      <w:bookmarkStart w:id="67" w:name="_Toc501916370"/>
      <w:bookmarkStart w:id="68" w:name="_Toc502185132"/>
      <w:bookmarkStart w:id="69" w:name="_Toc502185408"/>
      <w:r>
        <w:t>Вимоги до маркування та упаковки</w:t>
      </w:r>
      <w:bookmarkEnd w:id="67"/>
      <w:bookmarkEnd w:id="68"/>
      <w:bookmarkEnd w:id="69"/>
    </w:p>
    <w:p w14:paraId="5DDA7FC2" w14:textId="799DD015" w:rsidR="0058124A" w:rsidRPr="005133D5" w:rsidRDefault="0058124A" w:rsidP="0058124A">
      <w:pPr>
        <w:tabs>
          <w:tab w:val="left" w:pos="7295"/>
        </w:tabs>
      </w:pPr>
      <w:r>
        <w:t>Вимоги до маркув</w:t>
      </w:r>
      <w:r w:rsidR="00134C69">
        <w:t>ання та упаковки не висуваються.</w:t>
      </w:r>
    </w:p>
    <w:p w14:paraId="226421FA" w14:textId="51AADFF0" w:rsidR="0058124A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</w:pPr>
      <w:bookmarkStart w:id="70" w:name="_Toc501916371"/>
      <w:bookmarkStart w:id="71" w:name="_Toc502185133"/>
      <w:bookmarkStart w:id="72" w:name="_Toc502185409"/>
      <w:r>
        <w:t>Вимоги до транспортування та зберігання</w:t>
      </w:r>
      <w:bookmarkEnd w:id="70"/>
      <w:bookmarkEnd w:id="71"/>
      <w:bookmarkEnd w:id="72"/>
    </w:p>
    <w:p w14:paraId="767827E4" w14:textId="3644ABDE" w:rsidR="0058124A" w:rsidRPr="005133D5" w:rsidRDefault="0058124A" w:rsidP="0058124A">
      <w:r>
        <w:t>Вимоги до транспортування та зберігання не висуваються</w:t>
      </w:r>
      <w:r w:rsidR="00134C69">
        <w:t>.</w:t>
      </w:r>
    </w:p>
    <w:p w14:paraId="7A9F5F3E" w14:textId="651ACB3D" w:rsidR="0058124A" w:rsidRDefault="0058124A" w:rsidP="0058124A">
      <w:pPr>
        <w:pStyle w:val="1"/>
        <w:numPr>
          <w:ilvl w:val="0"/>
          <w:numId w:val="2"/>
        </w:numPr>
        <w:tabs>
          <w:tab w:val="num" w:pos="709"/>
        </w:tabs>
      </w:pPr>
      <w:bookmarkStart w:id="73" w:name="_Toc502185134"/>
      <w:bookmarkStart w:id="74" w:name="_Toc502185410"/>
      <w:r>
        <w:lastRenderedPageBreak/>
        <w:t>Вимоги до програмної документації</w:t>
      </w:r>
      <w:bookmarkEnd w:id="73"/>
      <w:bookmarkEnd w:id="74"/>
    </w:p>
    <w:p w14:paraId="4F15D2D2" w14:textId="75EB9078" w:rsidR="0058124A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</w:pPr>
      <w:bookmarkStart w:id="75" w:name="_Toc501916372"/>
      <w:bookmarkStart w:id="76" w:name="_Toc502185135"/>
      <w:bookmarkStart w:id="77" w:name="_Toc502185411"/>
      <w:r>
        <w:t>Попередній склад програмної документації</w:t>
      </w:r>
      <w:bookmarkEnd w:id="75"/>
      <w:bookmarkEnd w:id="76"/>
      <w:bookmarkEnd w:id="77"/>
    </w:p>
    <w:p w14:paraId="1345A187" w14:textId="77777777" w:rsidR="0058124A" w:rsidRDefault="0058124A" w:rsidP="0058124A">
      <w:pPr>
        <w:rPr>
          <w:lang w:val="ru-RU"/>
        </w:rPr>
      </w:pPr>
      <w:r>
        <w:rPr>
          <w:lang w:val="ru-RU"/>
        </w:rPr>
        <w:t>Склад програмної документації повинен включати в себе:</w:t>
      </w:r>
    </w:p>
    <w:p w14:paraId="71526659" w14:textId="77777777" w:rsidR="0058124A" w:rsidRDefault="0058124A" w:rsidP="0058124A">
      <w:pPr>
        <w:pStyle w:val="ListParagraph"/>
        <w:numPr>
          <w:ilvl w:val="0"/>
          <w:numId w:val="31"/>
        </w:numPr>
        <w:autoSpaceDE w:val="0"/>
        <w:autoSpaceDN w:val="0"/>
        <w:rPr>
          <w:lang w:val="ru-RU"/>
        </w:rPr>
      </w:pPr>
      <w:r>
        <w:rPr>
          <w:lang w:val="ru-RU"/>
        </w:rPr>
        <w:t>технічне завдання;</w:t>
      </w:r>
    </w:p>
    <w:p w14:paraId="012D47EA" w14:textId="77777777" w:rsidR="0058124A" w:rsidRDefault="0058124A" w:rsidP="0058124A">
      <w:pPr>
        <w:pStyle w:val="ListParagraph"/>
        <w:numPr>
          <w:ilvl w:val="0"/>
          <w:numId w:val="31"/>
        </w:numPr>
        <w:autoSpaceDE w:val="0"/>
        <w:autoSpaceDN w:val="0"/>
        <w:rPr>
          <w:lang w:val="ru-RU"/>
        </w:rPr>
      </w:pPr>
      <w:r>
        <w:rPr>
          <w:lang w:val="ru-RU"/>
        </w:rPr>
        <w:t>керівництво користувача.</w:t>
      </w:r>
    </w:p>
    <w:p w14:paraId="412C9EEB" w14:textId="4495DA5E" w:rsidR="0058124A" w:rsidRDefault="0058124A" w:rsidP="0058124A">
      <w:pPr>
        <w:pStyle w:val="1"/>
        <w:numPr>
          <w:ilvl w:val="0"/>
          <w:numId w:val="2"/>
        </w:numPr>
        <w:tabs>
          <w:tab w:val="num" w:pos="709"/>
        </w:tabs>
        <w:rPr>
          <w:lang w:val="ru-RU"/>
        </w:rPr>
      </w:pPr>
      <w:bookmarkStart w:id="78" w:name="_Toc502185136"/>
      <w:bookmarkStart w:id="79" w:name="_Toc502185412"/>
      <w:r>
        <w:rPr>
          <w:lang w:val="ru-RU"/>
        </w:rPr>
        <w:lastRenderedPageBreak/>
        <w:t>Техніко-економічні показники</w:t>
      </w:r>
      <w:bookmarkEnd w:id="78"/>
      <w:bookmarkEnd w:id="79"/>
    </w:p>
    <w:p w14:paraId="67D97F14" w14:textId="3669A1DF" w:rsidR="0058124A" w:rsidRDefault="00134C69" w:rsidP="0058124A">
      <w:r>
        <w:t>Оскільки дана програма є комп’ютерною грою, то за умови</w:t>
      </w:r>
      <w:r w:rsidR="00D60FDA">
        <w:t xml:space="preserve"> правильного</w:t>
      </w:r>
      <w:r w:rsidR="00D60FDA">
        <w:rPr>
          <w:lang w:val="ru-RU"/>
        </w:rPr>
        <w:t xml:space="preserve"> проведення реклами програмне забезпечення може приносити досить великий прибуток в </w:t>
      </w:r>
      <w:r w:rsidR="007D6592">
        <w:rPr>
          <w:lang w:val="ru-RU"/>
        </w:rPr>
        <w:t>порівнянні з затраченими</w:t>
      </w:r>
      <w:r w:rsidR="00D60FDA">
        <w:rPr>
          <w:lang w:val="ru-RU"/>
        </w:rPr>
        <w:t xml:space="preserve"> на </w:t>
      </w:r>
      <w:r w:rsidR="007D6592">
        <w:rPr>
          <w:lang w:val="ru-RU"/>
        </w:rPr>
        <w:t>неї ресурсами</w:t>
      </w:r>
      <w:r w:rsidR="00D60FDA">
        <w:rPr>
          <w:lang w:val="ru-RU"/>
        </w:rPr>
        <w:t>.</w:t>
      </w:r>
    </w:p>
    <w:p w14:paraId="1DED022D" w14:textId="3ABC2B02" w:rsidR="0058124A" w:rsidRDefault="0058124A" w:rsidP="0058124A">
      <w:pPr>
        <w:pStyle w:val="1"/>
        <w:numPr>
          <w:ilvl w:val="0"/>
          <w:numId w:val="2"/>
        </w:numPr>
        <w:tabs>
          <w:tab w:val="num" w:pos="709"/>
        </w:tabs>
        <w:rPr>
          <w:lang w:val="ru-RU"/>
        </w:rPr>
      </w:pPr>
      <w:bookmarkStart w:id="80" w:name="_Toc502185137"/>
      <w:bookmarkStart w:id="81" w:name="_Toc502185413"/>
      <w:r>
        <w:rPr>
          <w:lang w:val="ru-RU"/>
        </w:rPr>
        <w:lastRenderedPageBreak/>
        <w:t>Стадії та етапи розробки</w:t>
      </w:r>
      <w:bookmarkEnd w:id="80"/>
      <w:bookmarkEnd w:id="81"/>
    </w:p>
    <w:p w14:paraId="28793F02" w14:textId="710C0B12" w:rsidR="0058124A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  <w:rPr>
          <w:lang w:val="ru-RU"/>
        </w:rPr>
      </w:pPr>
      <w:bookmarkStart w:id="82" w:name="_Toc501916373"/>
      <w:bookmarkStart w:id="83" w:name="_Toc502185138"/>
      <w:bookmarkStart w:id="84" w:name="_Toc502185414"/>
      <w:r>
        <w:rPr>
          <w:lang w:val="ru-RU"/>
        </w:rPr>
        <w:t>Стадії розробки</w:t>
      </w:r>
      <w:bookmarkEnd w:id="82"/>
      <w:bookmarkEnd w:id="83"/>
      <w:bookmarkEnd w:id="84"/>
    </w:p>
    <w:p w14:paraId="4E72EE37" w14:textId="77777777" w:rsidR="0058124A" w:rsidRDefault="0058124A" w:rsidP="0058124A">
      <w:pPr>
        <w:rPr>
          <w:lang w:val="ru-RU"/>
        </w:rPr>
      </w:pPr>
      <w:r>
        <w:rPr>
          <w:lang w:val="ru-RU"/>
        </w:rPr>
        <w:t>Розробка повинна бути проведена в три стадії:</w:t>
      </w:r>
    </w:p>
    <w:p w14:paraId="2A29A08E" w14:textId="77777777" w:rsidR="0058124A" w:rsidRDefault="0058124A" w:rsidP="0058124A">
      <w:pPr>
        <w:pStyle w:val="ListParagraph"/>
        <w:numPr>
          <w:ilvl w:val="0"/>
          <w:numId w:val="32"/>
        </w:numPr>
        <w:autoSpaceDE w:val="0"/>
        <w:autoSpaceDN w:val="0"/>
        <w:rPr>
          <w:lang w:val="ru-RU"/>
        </w:rPr>
      </w:pPr>
      <w:r>
        <w:rPr>
          <w:lang w:val="ru-RU"/>
        </w:rPr>
        <w:t>розробка технічного завдання;</w:t>
      </w:r>
    </w:p>
    <w:p w14:paraId="1A0122A2" w14:textId="77777777" w:rsidR="0058124A" w:rsidRDefault="0058124A" w:rsidP="0058124A">
      <w:pPr>
        <w:pStyle w:val="ListParagraph"/>
        <w:numPr>
          <w:ilvl w:val="0"/>
          <w:numId w:val="32"/>
        </w:numPr>
        <w:autoSpaceDE w:val="0"/>
        <w:autoSpaceDN w:val="0"/>
        <w:rPr>
          <w:lang w:val="ru-RU"/>
        </w:rPr>
      </w:pPr>
      <w:r>
        <w:rPr>
          <w:lang w:val="ru-RU"/>
        </w:rPr>
        <w:t>робоче проектування;</w:t>
      </w:r>
    </w:p>
    <w:p w14:paraId="389A596C" w14:textId="77777777" w:rsidR="0058124A" w:rsidRDefault="0058124A" w:rsidP="0058124A">
      <w:pPr>
        <w:pStyle w:val="ListParagraph"/>
        <w:numPr>
          <w:ilvl w:val="0"/>
          <w:numId w:val="32"/>
        </w:numPr>
        <w:autoSpaceDE w:val="0"/>
        <w:autoSpaceDN w:val="0"/>
        <w:rPr>
          <w:lang w:val="ru-RU"/>
        </w:rPr>
      </w:pPr>
      <w:r>
        <w:rPr>
          <w:lang w:val="ru-RU"/>
        </w:rPr>
        <w:t>впровадження.</w:t>
      </w:r>
    </w:p>
    <w:p w14:paraId="14656365" w14:textId="6C26EF29" w:rsidR="0058124A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  <w:rPr>
          <w:lang w:val="ru-RU"/>
        </w:rPr>
      </w:pPr>
      <w:bookmarkStart w:id="85" w:name="_Toc501916374"/>
      <w:bookmarkStart w:id="86" w:name="_Toc502185139"/>
      <w:bookmarkStart w:id="87" w:name="_Toc502185415"/>
      <w:r>
        <w:rPr>
          <w:lang w:val="ru-RU"/>
        </w:rPr>
        <w:t>Етапи розробки</w:t>
      </w:r>
      <w:bookmarkEnd w:id="85"/>
      <w:bookmarkEnd w:id="86"/>
      <w:bookmarkEnd w:id="87"/>
    </w:p>
    <w:p w14:paraId="10A2E765" w14:textId="77777777" w:rsidR="0058124A" w:rsidRPr="005133D5" w:rsidRDefault="0058124A" w:rsidP="0058124A">
      <w:r w:rsidRPr="005133D5">
        <w:t>На стадії розробки технічного завдання повинен бути виконаний етап розробки, узгодження і затвердження технічного завдання.</w:t>
      </w:r>
    </w:p>
    <w:p w14:paraId="5493CF07" w14:textId="77777777" w:rsidR="0058124A" w:rsidRPr="005133D5" w:rsidRDefault="0058124A" w:rsidP="0058124A">
      <w:r w:rsidRPr="005133D5">
        <w:t>На ста</w:t>
      </w:r>
      <w:r>
        <w:t>дії робочого проектування повинен</w:t>
      </w:r>
      <w:r w:rsidRPr="005133D5">
        <w:t xml:space="preserve"> бути виконаний наведений нижче перелік робіт:</w:t>
      </w:r>
    </w:p>
    <w:p w14:paraId="457A285E" w14:textId="77777777" w:rsidR="0058124A" w:rsidRPr="005133D5" w:rsidRDefault="0058124A" w:rsidP="0058124A">
      <w:pPr>
        <w:pStyle w:val="ListParagraph"/>
        <w:numPr>
          <w:ilvl w:val="0"/>
          <w:numId w:val="33"/>
        </w:numPr>
        <w:autoSpaceDE w:val="0"/>
        <w:autoSpaceDN w:val="0"/>
      </w:pPr>
      <w:r w:rsidRPr="005133D5">
        <w:t>розробка програми;</w:t>
      </w:r>
    </w:p>
    <w:p w14:paraId="7A6B7C68" w14:textId="77777777" w:rsidR="0058124A" w:rsidRPr="005133D5" w:rsidRDefault="0058124A" w:rsidP="0058124A">
      <w:pPr>
        <w:pStyle w:val="ListParagraph"/>
        <w:numPr>
          <w:ilvl w:val="0"/>
          <w:numId w:val="33"/>
        </w:numPr>
        <w:autoSpaceDE w:val="0"/>
        <w:autoSpaceDN w:val="0"/>
      </w:pPr>
      <w:r w:rsidRPr="005133D5">
        <w:t>тестування програми;</w:t>
      </w:r>
    </w:p>
    <w:p w14:paraId="08908EF5" w14:textId="77777777" w:rsidR="0058124A" w:rsidRPr="005133D5" w:rsidRDefault="0058124A" w:rsidP="0058124A">
      <w:pPr>
        <w:pStyle w:val="ListParagraph"/>
        <w:numPr>
          <w:ilvl w:val="0"/>
          <w:numId w:val="33"/>
        </w:numPr>
        <w:autoSpaceDE w:val="0"/>
        <w:autoSpaceDN w:val="0"/>
      </w:pPr>
      <w:r w:rsidRPr="005133D5">
        <w:t>дослідження програми;</w:t>
      </w:r>
    </w:p>
    <w:p w14:paraId="2CC8F325" w14:textId="77777777" w:rsidR="0058124A" w:rsidRPr="005133D5" w:rsidRDefault="0058124A" w:rsidP="0058124A">
      <w:pPr>
        <w:pStyle w:val="ListParagraph"/>
        <w:numPr>
          <w:ilvl w:val="0"/>
          <w:numId w:val="33"/>
        </w:numPr>
        <w:autoSpaceDE w:val="0"/>
        <w:autoSpaceDN w:val="0"/>
      </w:pPr>
      <w:r w:rsidRPr="005133D5">
        <w:t>розробка програмної документації.</w:t>
      </w:r>
    </w:p>
    <w:p w14:paraId="34249760" w14:textId="77777777" w:rsidR="0058124A" w:rsidRDefault="0058124A" w:rsidP="0058124A">
      <w:r w:rsidRPr="005133D5">
        <w:t>На стадії впровадження виконується передача програми кінцевому замовнику.</w:t>
      </w:r>
    </w:p>
    <w:p w14:paraId="7AD01BE8" w14:textId="12AC466E" w:rsidR="0058124A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</w:pPr>
      <w:bookmarkStart w:id="88" w:name="_Toc501916375"/>
      <w:bookmarkStart w:id="89" w:name="_Toc502185140"/>
      <w:bookmarkStart w:id="90" w:name="_Toc502185416"/>
      <w:r>
        <w:t>Зміст роботи по етапам</w:t>
      </w:r>
      <w:bookmarkEnd w:id="88"/>
      <w:bookmarkEnd w:id="89"/>
      <w:bookmarkEnd w:id="90"/>
    </w:p>
    <w:p w14:paraId="1CCB91EA" w14:textId="77777777" w:rsidR="0058124A" w:rsidRPr="005133D5" w:rsidRDefault="0058124A" w:rsidP="0058124A">
      <w:r w:rsidRPr="005133D5">
        <w:t>На етапі розробки технічного завдання повинні бути виконані наступні роботи:</w:t>
      </w:r>
    </w:p>
    <w:p w14:paraId="48A97096" w14:textId="77777777" w:rsidR="0058124A" w:rsidRPr="005133D5" w:rsidRDefault="0058124A" w:rsidP="0058124A">
      <w:pPr>
        <w:pStyle w:val="ListParagraph"/>
        <w:numPr>
          <w:ilvl w:val="0"/>
          <w:numId w:val="34"/>
        </w:numPr>
        <w:autoSpaceDE w:val="0"/>
        <w:autoSpaceDN w:val="0"/>
      </w:pPr>
      <w:r w:rsidRPr="005133D5">
        <w:t>постановка задачі;</w:t>
      </w:r>
    </w:p>
    <w:p w14:paraId="2750F546" w14:textId="77777777" w:rsidR="0058124A" w:rsidRPr="005133D5" w:rsidRDefault="0058124A" w:rsidP="0058124A">
      <w:pPr>
        <w:pStyle w:val="ListParagraph"/>
        <w:numPr>
          <w:ilvl w:val="0"/>
          <w:numId w:val="34"/>
        </w:numPr>
        <w:autoSpaceDE w:val="0"/>
        <w:autoSpaceDN w:val="0"/>
      </w:pPr>
      <w:r w:rsidRPr="005133D5">
        <w:t>визначення і уточнення вимог до технічних засобів;</w:t>
      </w:r>
    </w:p>
    <w:p w14:paraId="67DE3C8B" w14:textId="77777777" w:rsidR="0058124A" w:rsidRPr="005133D5" w:rsidRDefault="0058124A" w:rsidP="0058124A">
      <w:pPr>
        <w:pStyle w:val="ListParagraph"/>
        <w:numPr>
          <w:ilvl w:val="0"/>
          <w:numId w:val="34"/>
        </w:numPr>
        <w:autoSpaceDE w:val="0"/>
        <w:autoSpaceDN w:val="0"/>
      </w:pPr>
      <w:r w:rsidRPr="005133D5">
        <w:t>визначення вимог до програми;</w:t>
      </w:r>
    </w:p>
    <w:p w14:paraId="53C59097" w14:textId="7A4D0C2B" w:rsidR="0058124A" w:rsidRPr="005133D5" w:rsidRDefault="0058124A" w:rsidP="0058124A">
      <w:pPr>
        <w:pStyle w:val="ListParagraph"/>
        <w:numPr>
          <w:ilvl w:val="0"/>
          <w:numId w:val="34"/>
        </w:numPr>
        <w:autoSpaceDE w:val="0"/>
        <w:autoSpaceDN w:val="0"/>
      </w:pPr>
      <w:r w:rsidRPr="005133D5">
        <w:t>визначення стадій, етапів і строків розр</w:t>
      </w:r>
      <w:r w:rsidR="00B627C0">
        <w:t>обки програми та документації до</w:t>
      </w:r>
      <w:r w:rsidRPr="005133D5">
        <w:t xml:space="preserve"> неї;</w:t>
      </w:r>
    </w:p>
    <w:p w14:paraId="5D48C081" w14:textId="4B496F63" w:rsidR="0058124A" w:rsidRPr="005133D5" w:rsidRDefault="0058124A" w:rsidP="0058124A">
      <w:pPr>
        <w:pStyle w:val="ListParagraph"/>
        <w:numPr>
          <w:ilvl w:val="0"/>
          <w:numId w:val="34"/>
        </w:numPr>
        <w:autoSpaceDE w:val="0"/>
        <w:autoSpaceDN w:val="0"/>
      </w:pPr>
      <w:r w:rsidRPr="005133D5">
        <w:t>вибір мов</w:t>
      </w:r>
      <w:r w:rsidR="00B627C0">
        <w:t>и чи мов</w:t>
      </w:r>
      <w:r w:rsidRPr="005133D5">
        <w:t xml:space="preserve"> програмування;</w:t>
      </w:r>
    </w:p>
    <w:p w14:paraId="4B0DF1ED" w14:textId="77777777" w:rsidR="0058124A" w:rsidRPr="005133D5" w:rsidRDefault="0058124A" w:rsidP="0058124A">
      <w:pPr>
        <w:pStyle w:val="ListParagraph"/>
        <w:numPr>
          <w:ilvl w:val="0"/>
          <w:numId w:val="34"/>
        </w:numPr>
        <w:autoSpaceDE w:val="0"/>
        <w:autoSpaceDN w:val="0"/>
      </w:pPr>
      <w:r w:rsidRPr="005133D5">
        <w:t>узгодження та затвердження технічного завдання.</w:t>
      </w:r>
    </w:p>
    <w:p w14:paraId="7106DB80" w14:textId="77777777" w:rsidR="0058124A" w:rsidRPr="005133D5" w:rsidRDefault="0058124A" w:rsidP="0058124A">
      <w:r w:rsidRPr="005133D5">
        <w:t>На етапі розробки програми повинні бути виконані роботи по програмуванню і налагодженню програми.</w:t>
      </w:r>
    </w:p>
    <w:p w14:paraId="2F1FA580" w14:textId="421B7626" w:rsidR="0058124A" w:rsidRPr="00136208" w:rsidRDefault="0058124A" w:rsidP="0058124A">
      <w:r w:rsidRPr="005133D5">
        <w:lastRenderedPageBreak/>
        <w:t>На</w:t>
      </w:r>
      <w:r>
        <w:t xml:space="preserve"> етапі тестування повинні бути виконані роботи по тестуванню усіх основних синтаксичних конструкцій мови програмування, що інтерпретується,</w:t>
      </w:r>
      <w:r w:rsidR="00B627C0">
        <w:t xml:space="preserve"> в обох режимах роботи програми</w:t>
      </w:r>
      <w:r w:rsidRPr="00136208">
        <w:t>.</w:t>
      </w:r>
    </w:p>
    <w:p w14:paraId="6C1CFDD5" w14:textId="77777777" w:rsidR="0058124A" w:rsidRPr="005133D5" w:rsidRDefault="0058124A" w:rsidP="0058124A">
      <w:r w:rsidRPr="005133D5">
        <w:t>На етапі досліджень програми повинні бути виконані наведені нижче види робіт:</w:t>
      </w:r>
    </w:p>
    <w:p w14:paraId="2F42C885" w14:textId="77777777" w:rsidR="0058124A" w:rsidRPr="005133D5" w:rsidRDefault="0058124A" w:rsidP="0058124A">
      <w:pPr>
        <w:pStyle w:val="ListParagraph"/>
        <w:numPr>
          <w:ilvl w:val="0"/>
          <w:numId w:val="35"/>
        </w:numPr>
        <w:autoSpaceDE w:val="0"/>
        <w:autoSpaceDN w:val="0"/>
      </w:pPr>
      <w:r w:rsidRPr="005133D5">
        <w:t>розробка, узгодження і затвердження програми і методик дослідження;</w:t>
      </w:r>
    </w:p>
    <w:p w14:paraId="30135EC6" w14:textId="77777777" w:rsidR="0058124A" w:rsidRPr="005133D5" w:rsidRDefault="0058124A" w:rsidP="0058124A">
      <w:pPr>
        <w:pStyle w:val="ListParagraph"/>
        <w:numPr>
          <w:ilvl w:val="0"/>
          <w:numId w:val="35"/>
        </w:numPr>
        <w:autoSpaceDE w:val="0"/>
        <w:autoSpaceDN w:val="0"/>
      </w:pPr>
      <w:r w:rsidRPr="005133D5">
        <w:t>проведення досліджень;</w:t>
      </w:r>
    </w:p>
    <w:p w14:paraId="72279E34" w14:textId="653B8604" w:rsidR="0058124A" w:rsidRPr="005133D5" w:rsidRDefault="0058124A" w:rsidP="0058124A">
      <w:pPr>
        <w:pStyle w:val="ListParagraph"/>
        <w:numPr>
          <w:ilvl w:val="0"/>
          <w:numId w:val="35"/>
        </w:numPr>
        <w:autoSpaceDE w:val="0"/>
        <w:autoSpaceDN w:val="0"/>
      </w:pPr>
      <w:r>
        <w:t>кори</w:t>
      </w:r>
      <w:r w:rsidRPr="005133D5">
        <w:t>гування прогр</w:t>
      </w:r>
      <w:r w:rsidR="00B627C0">
        <w:t>ами і програмної документації за</w:t>
      </w:r>
      <w:r w:rsidRPr="005133D5">
        <w:t xml:space="preserve"> результатам</w:t>
      </w:r>
      <w:r w:rsidR="00B627C0">
        <w:t>и</w:t>
      </w:r>
      <w:r w:rsidRPr="005133D5">
        <w:t xml:space="preserve"> досліджень.</w:t>
      </w:r>
    </w:p>
    <w:p w14:paraId="74ED2DA5" w14:textId="77777777" w:rsidR="0058124A" w:rsidRPr="005133D5" w:rsidRDefault="0058124A" w:rsidP="0058124A">
      <w:r w:rsidRPr="005133D5">
        <w:t>На етапі розробки програмної документації повинна бути виконана розробка програмних документів.</w:t>
      </w:r>
    </w:p>
    <w:p w14:paraId="49FCFD6A" w14:textId="77777777" w:rsidR="0058124A" w:rsidRPr="005133D5" w:rsidRDefault="0058124A" w:rsidP="0058124A">
      <w:r w:rsidRPr="005133D5">
        <w:t>На етапі підготовки та передачі програми повинна бути виконана робота по підготовці та передачі програми і програмної документації в експлуатацію на об’єктах кафедри АСОІУ.</w:t>
      </w:r>
    </w:p>
    <w:p w14:paraId="0992A9B2" w14:textId="1FCD95D4" w:rsidR="0058124A" w:rsidRDefault="0058124A" w:rsidP="0058124A">
      <w:pPr>
        <w:pStyle w:val="1"/>
        <w:numPr>
          <w:ilvl w:val="0"/>
          <w:numId w:val="2"/>
        </w:numPr>
        <w:tabs>
          <w:tab w:val="num" w:pos="709"/>
        </w:tabs>
      </w:pPr>
      <w:bookmarkStart w:id="91" w:name="_Toc502185141"/>
      <w:bookmarkStart w:id="92" w:name="_Toc502185417"/>
      <w:r>
        <w:lastRenderedPageBreak/>
        <w:t>Порядок контролю і прийому</w:t>
      </w:r>
      <w:bookmarkEnd w:id="91"/>
      <w:bookmarkEnd w:id="92"/>
    </w:p>
    <w:p w14:paraId="5A84D180" w14:textId="658DC289" w:rsidR="0058124A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</w:pPr>
      <w:bookmarkStart w:id="93" w:name="_Toc501916376"/>
      <w:bookmarkStart w:id="94" w:name="_Toc502185142"/>
      <w:bookmarkStart w:id="95" w:name="_Toc502185418"/>
      <w:r>
        <w:t>Види досліджень</w:t>
      </w:r>
      <w:bookmarkEnd w:id="93"/>
      <w:bookmarkEnd w:id="94"/>
      <w:bookmarkEnd w:id="95"/>
    </w:p>
    <w:p w14:paraId="3466126A" w14:textId="77777777" w:rsidR="0058124A" w:rsidRDefault="0058124A" w:rsidP="0058124A">
      <w:r>
        <w:t>Приймально-здавальні випробування програмного продукту мають проводитися згідно з розробленою виконавцем і узгодженою із замовником “Програмою та методикою випробувань” на об’єкті замовника.</w:t>
      </w:r>
    </w:p>
    <w:p w14:paraId="4ADD2A19" w14:textId="77777777" w:rsidR="0058124A" w:rsidRDefault="0058124A" w:rsidP="0058124A">
      <w:pPr>
        <w:pStyle w:val="2"/>
        <w:numPr>
          <w:ilvl w:val="1"/>
          <w:numId w:val="2"/>
        </w:numPr>
        <w:tabs>
          <w:tab w:val="num" w:pos="709"/>
        </w:tabs>
        <w:ind w:firstLine="133"/>
      </w:pPr>
      <w:bookmarkStart w:id="96" w:name="_Toc501916377"/>
      <w:bookmarkStart w:id="97" w:name="_Toc502185143"/>
      <w:bookmarkStart w:id="98" w:name="_Toc502185419"/>
      <w:r>
        <w:t>Загальні вимоги до прийняття роботи</w:t>
      </w:r>
      <w:bookmarkEnd w:id="96"/>
      <w:bookmarkEnd w:id="97"/>
      <w:bookmarkEnd w:id="98"/>
    </w:p>
    <w:p w14:paraId="21A4E6C3" w14:textId="77777777" w:rsidR="0058124A" w:rsidRPr="00136208" w:rsidRDefault="0058124A" w:rsidP="0058124A">
      <w:r>
        <w:t>На основі проведених досліджень Виконавець спільно з Замовником підписують Акт прийому-здачі програми в експлуатацію.</w:t>
      </w:r>
    </w:p>
    <w:p w14:paraId="44B752B7" w14:textId="32ABA27D" w:rsidR="003B2D81" w:rsidRPr="0052343B" w:rsidRDefault="003B2D81" w:rsidP="0058124A">
      <w:pPr>
        <w:shd w:val="clear" w:color="auto" w:fill="FFFFFF"/>
        <w:tabs>
          <w:tab w:val="left" w:pos="851"/>
        </w:tabs>
        <w:ind w:right="6" w:firstLine="0"/>
        <w:rPr>
          <w:szCs w:val="28"/>
        </w:rPr>
      </w:pPr>
    </w:p>
    <w:p w14:paraId="47ED017C" w14:textId="77777777" w:rsidR="003B2D81" w:rsidRPr="0052343B" w:rsidRDefault="003B2D81" w:rsidP="003B2D81">
      <w:pPr>
        <w:shd w:val="clear" w:color="auto" w:fill="FFFFFF"/>
        <w:ind w:right="6"/>
        <w:rPr>
          <w:szCs w:val="28"/>
        </w:rPr>
      </w:pPr>
    </w:p>
    <w:p w14:paraId="31226CD0" w14:textId="50BB00E8" w:rsidR="000B3494" w:rsidRDefault="003B2D81" w:rsidP="003B2D81">
      <w:pPr>
        <w:spacing w:after="200" w:line="276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5C21F362" w14:textId="77777777" w:rsidR="000E17BB" w:rsidRDefault="000E17BB" w:rsidP="000E17BB">
      <w:pPr>
        <w:pStyle w:val="a3"/>
      </w:pPr>
      <w:r>
        <w:lastRenderedPageBreak/>
        <w:t>Зміст</w:t>
      </w:r>
    </w:p>
    <w:sdt>
      <w:sdtPr>
        <w:rPr>
          <w:szCs w:val="22"/>
        </w:rPr>
        <w:id w:val="1125660233"/>
        <w:docPartObj>
          <w:docPartGallery w:val="Table of Contents"/>
          <w:docPartUnique/>
        </w:docPartObj>
      </w:sdtPr>
      <w:sdtEndPr>
        <w:rPr>
          <w:noProof/>
          <w:szCs w:val="24"/>
        </w:rPr>
      </w:sdtEndPr>
      <w:sdtContent>
        <w:p w14:paraId="7BE105E9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r>
            <w:rPr>
              <w:b/>
            </w:rPr>
            <w:fldChar w:fldCharType="begin"/>
          </w:r>
          <w:r>
            <w:rPr>
              <w:b/>
            </w:rPr>
            <w:instrText xml:space="preserve"> TOC \o "2-3" \h \z \t "Heading 1,1,тз заголовок 1,1" </w:instrText>
          </w:r>
          <w:r>
            <w:rPr>
              <w:b/>
            </w:rPr>
            <w:fldChar w:fldCharType="separate"/>
          </w:r>
          <w:hyperlink w:anchor="_Toc502185109" w:history="1">
            <w:r w:rsidRPr="002174F7">
              <w:rPr>
                <w:rStyle w:val="Hyperlink"/>
                <w:noProof/>
              </w:rPr>
              <w:t>Анотація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CB9E7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10" w:history="1">
            <w:r w:rsidRPr="002174F7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Найменування та область застосування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488F1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11" w:history="1">
            <w:r w:rsidRPr="002174F7">
              <w:rPr>
                <w:rStyle w:val="Hyperlink"/>
                <w:noProof/>
                <w:lang w:val="ru-RU"/>
              </w:rPr>
              <w:t>2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lang w:val="en-US"/>
              </w:rPr>
              <w:tab/>
            </w:r>
            <w:r w:rsidRPr="002174F7">
              <w:rPr>
                <w:rStyle w:val="Hyperlink"/>
                <w:noProof/>
                <w:lang w:val="ru-RU"/>
              </w:rPr>
              <w:t>Підстави для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65DF8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12" w:history="1">
            <w:r w:rsidRPr="002174F7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Перелік документів, на підставі яких ведеться розробка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FCA75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13" w:history="1">
            <w:r w:rsidRPr="002174F7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Найменування і умовне позначення теми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6E2C3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14" w:history="1">
            <w:r w:rsidRPr="002174F7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Призначення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64135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15" w:history="1">
            <w:r w:rsidRPr="002174F7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Функціональне призначення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07D74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16" w:history="1">
            <w:r w:rsidRPr="002174F7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Експлуатаційне призначення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96D88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17" w:history="1">
            <w:r w:rsidRPr="002174F7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Вимоги до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BE28F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18" w:history="1">
            <w:r w:rsidRPr="002174F7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Вимоги до функціональних характеристик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F4DDB" w14:textId="77777777" w:rsidR="00D44F20" w:rsidRDefault="00D44F20">
          <w:pPr>
            <w:pStyle w:val="TOC3"/>
            <w:tabs>
              <w:tab w:val="left" w:pos="2240"/>
              <w:tab w:val="right" w:leader="dot" w:pos="9911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502185119" w:history="1">
            <w:r w:rsidRPr="002174F7">
              <w:rPr>
                <w:rStyle w:val="Hyperlink"/>
                <w:noProof/>
              </w:rPr>
              <w:t>4.1.1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Вимоги до складу виконуваних функцій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AB676" w14:textId="77777777" w:rsidR="00D44F20" w:rsidRDefault="00D44F20">
          <w:pPr>
            <w:pStyle w:val="TOC3"/>
            <w:tabs>
              <w:tab w:val="left" w:pos="2240"/>
              <w:tab w:val="right" w:leader="dot" w:pos="9911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502185120" w:history="1">
            <w:r w:rsidRPr="002174F7">
              <w:rPr>
                <w:rStyle w:val="Hyperlink"/>
                <w:noProof/>
              </w:rPr>
              <w:t>4.1.2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Вимоги до організації вхідних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66F8F" w14:textId="77777777" w:rsidR="00D44F20" w:rsidRDefault="00D44F20">
          <w:pPr>
            <w:pStyle w:val="TOC3"/>
            <w:tabs>
              <w:tab w:val="left" w:pos="2240"/>
              <w:tab w:val="right" w:leader="dot" w:pos="9911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502185121" w:history="1">
            <w:r w:rsidRPr="002174F7">
              <w:rPr>
                <w:rStyle w:val="Hyperlink"/>
                <w:noProof/>
              </w:rPr>
              <w:t>4.1.3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Вимоги до організації вихідних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29E9B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22" w:history="1">
            <w:r w:rsidRPr="002174F7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Вимоги до надійності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BA276" w14:textId="77777777" w:rsidR="00D44F20" w:rsidRDefault="00D44F20">
          <w:pPr>
            <w:pStyle w:val="TOC3"/>
            <w:tabs>
              <w:tab w:val="left" w:pos="2240"/>
              <w:tab w:val="right" w:leader="dot" w:pos="9911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502185123" w:history="1">
            <w:r w:rsidRPr="002174F7">
              <w:rPr>
                <w:rStyle w:val="Hyperlink"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Вимоги до надійного функціонування програми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44FF9" w14:textId="77777777" w:rsidR="00D44F20" w:rsidRDefault="00D44F20">
          <w:pPr>
            <w:pStyle w:val="TOC3"/>
            <w:tabs>
              <w:tab w:val="left" w:pos="2240"/>
              <w:tab w:val="right" w:leader="dot" w:pos="9911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502185124" w:history="1">
            <w:r w:rsidRPr="002174F7">
              <w:rPr>
                <w:rStyle w:val="Hyperlink"/>
                <w:noProof/>
              </w:rPr>
              <w:t>4.2.2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Час відновлення після відмови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CEBC3" w14:textId="77777777" w:rsidR="00D44F20" w:rsidRDefault="00D44F20">
          <w:pPr>
            <w:pStyle w:val="TOC3"/>
            <w:tabs>
              <w:tab w:val="left" w:pos="2240"/>
              <w:tab w:val="right" w:leader="dot" w:pos="9911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502185125" w:history="1">
            <w:r w:rsidRPr="002174F7">
              <w:rPr>
                <w:rStyle w:val="Hyperlink"/>
                <w:noProof/>
              </w:rPr>
              <w:t>4.2.3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Відмови через некоректні дії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D4553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26" w:history="1">
            <w:r w:rsidRPr="002174F7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Умови експлуатації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93E72" w14:textId="77777777" w:rsidR="00D44F20" w:rsidRDefault="00D44F20">
          <w:pPr>
            <w:pStyle w:val="TOC3"/>
            <w:tabs>
              <w:tab w:val="left" w:pos="2240"/>
              <w:tab w:val="right" w:leader="dot" w:pos="9911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502185127" w:history="1">
            <w:r w:rsidRPr="002174F7">
              <w:rPr>
                <w:rStyle w:val="Hyperlink"/>
                <w:noProof/>
              </w:rPr>
              <w:t>4.3.1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Кліматичні умови експлуатації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D6538" w14:textId="77777777" w:rsidR="00D44F20" w:rsidRDefault="00D44F20">
          <w:pPr>
            <w:pStyle w:val="TOC3"/>
            <w:tabs>
              <w:tab w:val="left" w:pos="2240"/>
              <w:tab w:val="right" w:leader="dot" w:pos="9911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502185128" w:history="1">
            <w:r w:rsidRPr="002174F7">
              <w:rPr>
                <w:rStyle w:val="Hyperlink"/>
                <w:noProof/>
              </w:rPr>
              <w:t>4.3.2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Вимоги до видів обслуговування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0EBF6" w14:textId="77777777" w:rsidR="00D44F20" w:rsidRDefault="00D44F20">
          <w:pPr>
            <w:pStyle w:val="TOC3"/>
            <w:tabs>
              <w:tab w:val="left" w:pos="2240"/>
              <w:tab w:val="right" w:leader="dot" w:pos="9911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502185129" w:history="1">
            <w:r w:rsidRPr="002174F7">
              <w:rPr>
                <w:rStyle w:val="Hyperlink"/>
                <w:noProof/>
              </w:rPr>
              <w:t>4.3.3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Вимоги до кількості та кваліфікації персоналу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9154F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30" w:history="1">
            <w:r w:rsidRPr="002174F7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Вимоги до складу і параметрів технічних засобів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3427A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31" w:history="1">
            <w:r w:rsidRPr="002174F7">
              <w:rPr>
                <w:rStyle w:val="Hyperlink"/>
                <w:noProof/>
              </w:rPr>
              <w:t>4.5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Вимоги до інформаційної і програмної сумісності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A26CD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32" w:history="1">
            <w:r w:rsidRPr="002174F7">
              <w:rPr>
                <w:rStyle w:val="Hyperlink"/>
                <w:noProof/>
              </w:rPr>
              <w:t>4.6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Вимоги до маркування та упаковки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F5033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33" w:history="1">
            <w:r w:rsidRPr="002174F7">
              <w:rPr>
                <w:rStyle w:val="Hyperlink"/>
                <w:noProof/>
              </w:rPr>
              <w:t>4.7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Вимоги до транспортування та зберігання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4AA8B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34" w:history="1">
            <w:r w:rsidRPr="002174F7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Вимоги до програмної документації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F4D31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35" w:history="1">
            <w:r w:rsidRPr="002174F7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Попередній склад програмної документації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14192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36" w:history="1">
            <w:r w:rsidRPr="002174F7">
              <w:rPr>
                <w:rStyle w:val="Hyperlink"/>
                <w:noProof/>
                <w:lang w:val="ru-RU"/>
              </w:rPr>
              <w:t>6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lang w:val="en-US"/>
              </w:rPr>
              <w:tab/>
            </w:r>
            <w:r w:rsidRPr="002174F7">
              <w:rPr>
                <w:rStyle w:val="Hyperlink"/>
                <w:noProof/>
                <w:lang w:val="ru-RU"/>
              </w:rPr>
              <w:t>Техніко-економічні показники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D3FAD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37" w:history="1">
            <w:r w:rsidRPr="002174F7">
              <w:rPr>
                <w:rStyle w:val="Hyperlink"/>
                <w:noProof/>
                <w:lang w:val="ru-RU"/>
              </w:rPr>
              <w:t>7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lang w:val="en-US"/>
              </w:rPr>
              <w:tab/>
            </w:r>
            <w:r w:rsidRPr="002174F7">
              <w:rPr>
                <w:rStyle w:val="Hyperlink"/>
                <w:noProof/>
                <w:lang w:val="ru-RU"/>
              </w:rPr>
              <w:t>Стадії та етапи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0AE2E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38" w:history="1">
            <w:r w:rsidRPr="002174F7">
              <w:rPr>
                <w:rStyle w:val="Hyperlink"/>
                <w:noProof/>
                <w:lang w:val="ru-RU"/>
              </w:rPr>
              <w:t>7.1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  <w:lang w:val="ru-RU"/>
              </w:rPr>
              <w:t>Стадії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70ED9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39" w:history="1">
            <w:r w:rsidRPr="002174F7">
              <w:rPr>
                <w:rStyle w:val="Hyperlink"/>
                <w:noProof/>
                <w:lang w:val="ru-RU"/>
              </w:rPr>
              <w:t>7.2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  <w:lang w:val="ru-RU"/>
              </w:rPr>
              <w:t>Етапи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189A7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40" w:history="1">
            <w:r w:rsidRPr="002174F7">
              <w:rPr>
                <w:rStyle w:val="Hyperlink"/>
                <w:noProof/>
              </w:rPr>
              <w:t>7.3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Зміст роботи по етапам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A97F2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41" w:history="1">
            <w:r w:rsidRPr="002174F7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Порядок контролю і прийому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3F54E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42" w:history="1">
            <w:r w:rsidRPr="002174F7">
              <w:rPr>
                <w:rStyle w:val="Hyperlink"/>
                <w:noProof/>
              </w:rPr>
              <w:t>8.1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Види досліджень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69BBD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43" w:history="1">
            <w:r w:rsidRPr="002174F7">
              <w:rPr>
                <w:rStyle w:val="Hyperlink"/>
                <w:noProof/>
              </w:rPr>
              <w:t>8.2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Загальні вимоги до прийняття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15270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44" w:history="1">
            <w:r w:rsidRPr="002174F7">
              <w:rPr>
                <w:rStyle w:val="Hyperlink"/>
                <w:noProof/>
              </w:rPr>
              <w:t>Вступ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4760C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45" w:history="1">
            <w:r w:rsidRPr="002174F7">
              <w:rPr>
                <w:rStyle w:val="Hyperlink"/>
                <w:noProof/>
              </w:rPr>
              <w:t>9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Постановка задачі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1584A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46" w:history="1">
            <w:r w:rsidRPr="002174F7">
              <w:rPr>
                <w:rStyle w:val="Hyperlink"/>
                <w:noProof/>
              </w:rPr>
              <w:t>10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Теоретичні викладки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4F5FD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47" w:history="1">
            <w:r w:rsidRPr="002174F7">
              <w:rPr>
                <w:rStyle w:val="Hyperlink"/>
                <w:noProof/>
              </w:rPr>
              <w:t>11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Опис алгоритмів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D9BFC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48" w:history="1">
            <w:r w:rsidRPr="002174F7">
              <w:rPr>
                <w:rStyle w:val="Hyperlink"/>
                <w:noProof/>
              </w:rPr>
              <w:t>11.1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Загальний алгоритм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611C6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49" w:history="1">
            <w:r w:rsidRPr="002174F7">
              <w:rPr>
                <w:rStyle w:val="Hyperlink"/>
                <w:noProof/>
              </w:rPr>
              <w:t>11.2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Завершення гри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4C31A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50" w:history="1">
            <w:r w:rsidRPr="002174F7">
              <w:rPr>
                <w:rStyle w:val="Hyperlink"/>
                <w:noProof/>
              </w:rPr>
              <w:t>12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Опис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DA50B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51" w:history="1">
            <w:r w:rsidRPr="002174F7">
              <w:rPr>
                <w:rStyle w:val="Hyperlink"/>
                <w:noProof/>
              </w:rPr>
              <w:t>12.1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Опис діаграми класів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186B6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52" w:history="1">
            <w:r w:rsidRPr="002174F7">
              <w:rPr>
                <w:rStyle w:val="Hyperlink"/>
                <w:noProof/>
              </w:rPr>
              <w:t>12.2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Опис класів та їх методів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9EDA6" w14:textId="77777777" w:rsidR="00D44F20" w:rsidRDefault="00D44F20">
          <w:pPr>
            <w:pStyle w:val="TOC3"/>
            <w:tabs>
              <w:tab w:val="left" w:pos="2240"/>
              <w:tab w:val="right" w:leader="dot" w:pos="9911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502185153" w:history="1">
            <w:r w:rsidRPr="002174F7">
              <w:rPr>
                <w:rStyle w:val="Hyperlink"/>
                <w:noProof/>
              </w:rPr>
              <w:t>12.2.1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Класи та їх методи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EEAF9" w14:textId="77777777" w:rsidR="00D44F20" w:rsidRDefault="00D44F20">
          <w:pPr>
            <w:pStyle w:val="TOC3"/>
            <w:tabs>
              <w:tab w:val="left" w:pos="2240"/>
              <w:tab w:val="right" w:leader="dot" w:pos="9911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502185154" w:history="1">
            <w:r w:rsidRPr="002174F7">
              <w:rPr>
                <w:rStyle w:val="Hyperlink"/>
                <w:noProof/>
              </w:rPr>
              <w:t>12.2.2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Стандартні функції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91AFD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55" w:history="1">
            <w:r w:rsidRPr="002174F7">
              <w:rPr>
                <w:rStyle w:val="Hyperlink"/>
                <w:noProof/>
              </w:rPr>
              <w:t>13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Тестування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D2F28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56" w:history="1">
            <w:r w:rsidRPr="002174F7">
              <w:rPr>
                <w:rStyle w:val="Hyperlink"/>
                <w:noProof/>
              </w:rPr>
              <w:t>13.1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План тестування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6E3CE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57" w:history="1">
            <w:r w:rsidRPr="002174F7">
              <w:rPr>
                <w:rStyle w:val="Hyperlink"/>
                <w:noProof/>
              </w:rPr>
              <w:t>13.2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Приклади тестування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E1A3F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58" w:history="1">
            <w:r w:rsidRPr="002174F7">
              <w:rPr>
                <w:rStyle w:val="Hyperlink"/>
                <w:noProof/>
              </w:rPr>
              <w:t>14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Інструкція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1B682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59" w:history="1">
            <w:r w:rsidRPr="002174F7">
              <w:rPr>
                <w:rStyle w:val="Hyperlink"/>
                <w:noProof/>
              </w:rPr>
              <w:t>14.1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Призначення програми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367FA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60" w:history="1">
            <w:r w:rsidRPr="002174F7">
              <w:rPr>
                <w:rStyle w:val="Hyperlink"/>
                <w:noProof/>
              </w:rPr>
              <w:t>14.2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Вимоги до системи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8B7FD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61" w:history="1">
            <w:r w:rsidRPr="002174F7">
              <w:rPr>
                <w:rStyle w:val="Hyperlink"/>
                <w:noProof/>
              </w:rPr>
              <w:t>14.3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Інструкція по роботі з програмою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73A68" w14:textId="77777777" w:rsidR="00D44F20" w:rsidRDefault="00D44F20">
          <w:pPr>
            <w:pStyle w:val="TOC2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val="en-US"/>
            </w:rPr>
          </w:pPr>
          <w:hyperlink w:anchor="_Toc502185162" w:history="1">
            <w:r w:rsidRPr="002174F7">
              <w:rPr>
                <w:rStyle w:val="Hyperlink"/>
                <w:noProof/>
              </w:rPr>
              <w:t>14.4</w:t>
            </w:r>
            <w:r>
              <w:rPr>
                <w:rFonts w:asciiTheme="minorHAnsi" w:eastAsiaTheme="minorEastAsia" w:hAnsiTheme="minorHAnsi"/>
                <w:bCs w:val="0"/>
                <w:noProof/>
                <w:sz w:val="24"/>
                <w:szCs w:val="24"/>
                <w:lang w:val="en-US"/>
              </w:rPr>
              <w:tab/>
            </w:r>
            <w:r w:rsidRPr="002174F7">
              <w:rPr>
                <w:rStyle w:val="Hyperlink"/>
                <w:noProof/>
              </w:rPr>
              <w:t>Склад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864EC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63" w:history="1">
            <w:r w:rsidRPr="002174F7">
              <w:rPr>
                <w:rStyle w:val="Hyperlink"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493F7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64" w:history="1">
            <w:r w:rsidRPr="002174F7">
              <w:rPr>
                <w:rStyle w:val="Hyperlink"/>
                <w:noProof/>
              </w:rPr>
              <w:t>Перелік посилань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D4998" w14:textId="77777777" w:rsidR="00D44F20" w:rsidRDefault="00D44F20">
          <w:pPr>
            <w:pStyle w:val="TOC1"/>
            <w:rPr>
              <w:rFonts w:asciiTheme="minorHAnsi" w:eastAsiaTheme="minorEastAsia" w:hAnsiTheme="minorHAnsi"/>
              <w:bCs w:val="0"/>
              <w:noProof/>
              <w:sz w:val="24"/>
              <w:lang w:val="en-US"/>
            </w:rPr>
          </w:pPr>
          <w:hyperlink w:anchor="_Toc502185165" w:history="1">
            <w:r w:rsidRPr="002174F7">
              <w:rPr>
                <w:rStyle w:val="Hyperlink"/>
                <w:noProof/>
              </w:rPr>
              <w:t>Додаток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CFE0C" w14:textId="77777777" w:rsidR="00D44F20" w:rsidRDefault="00D44F20">
          <w:pPr>
            <w:pStyle w:val="TOC3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502185166" w:history="1">
            <w:r w:rsidRPr="002174F7">
              <w:rPr>
                <w:rStyle w:val="Hyperlink"/>
                <w:noProof/>
                <w:lang w:val="en-US"/>
              </w:rPr>
              <w:t>screen.py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AE42E" w14:textId="77777777" w:rsidR="00D44F20" w:rsidRDefault="00D44F20">
          <w:pPr>
            <w:pStyle w:val="TOC3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502185167" w:history="1">
            <w:r w:rsidRPr="002174F7">
              <w:rPr>
                <w:rStyle w:val="Hyperlink"/>
                <w:noProof/>
              </w:rPr>
              <w:t>interface.py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0A00A" w14:textId="77777777" w:rsidR="00D44F20" w:rsidRDefault="00D44F20">
          <w:pPr>
            <w:pStyle w:val="TOC3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502185168" w:history="1">
            <w:r w:rsidRPr="002174F7">
              <w:rPr>
                <w:rStyle w:val="Hyperlink"/>
                <w:noProof/>
                <w:lang w:val="en-US"/>
              </w:rPr>
              <w:t>game.py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8659D" w14:textId="77777777" w:rsidR="00D44F20" w:rsidRDefault="00D44F20">
          <w:pPr>
            <w:pStyle w:val="TOC3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502185169" w:history="1">
            <w:r w:rsidRPr="002174F7">
              <w:rPr>
                <w:rStyle w:val="Hyperlink"/>
                <w:noProof/>
                <w:lang w:val="en-US"/>
              </w:rPr>
              <w:t>main.py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_Toc502185169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297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E2C7D" w14:textId="47134C34" w:rsidR="008652CF" w:rsidRPr="008652CF" w:rsidRDefault="00D44F20" w:rsidP="00D44F20">
          <w:pPr>
            <w:pStyle w:val="TOC1"/>
          </w:pPr>
          <w:r>
            <w:rPr>
              <w:b/>
            </w:rPr>
            <w:fldChar w:fldCharType="end"/>
          </w:r>
        </w:p>
      </w:sdtContent>
    </w:sdt>
    <w:p w14:paraId="147C1BFB" w14:textId="7C4791BA" w:rsidR="009265D8" w:rsidRDefault="00EB7F90" w:rsidP="00EB7F90">
      <w:pPr>
        <w:pStyle w:val="Heading1"/>
        <w:numPr>
          <w:ilvl w:val="0"/>
          <w:numId w:val="0"/>
        </w:numPr>
      </w:pPr>
      <w:bookmarkStart w:id="99" w:name="_Toc501313605"/>
      <w:bookmarkStart w:id="100" w:name="_Toc502185144"/>
      <w:r>
        <w:lastRenderedPageBreak/>
        <w:t>Вступ</w:t>
      </w:r>
      <w:bookmarkEnd w:id="99"/>
      <w:bookmarkEnd w:id="100"/>
    </w:p>
    <w:p w14:paraId="429E13BB" w14:textId="125F178D" w:rsidR="009057E8" w:rsidRDefault="00224663" w:rsidP="00523468">
      <w:r w:rsidRPr="00523468">
        <w:t xml:space="preserve">Завданням даної курсової роботи </w:t>
      </w:r>
      <w:r w:rsidR="00523468">
        <w:t>було створити гру з основними концепціями ООП</w:t>
      </w:r>
      <w:r w:rsidR="00276D39">
        <w:t xml:space="preserve"> </w:t>
      </w:r>
      <w:r w:rsidR="00276D39" w:rsidRPr="00276D39">
        <w:t>на мов</w:t>
      </w:r>
      <w:r w:rsidR="00276D39">
        <w:t xml:space="preserve">і програмування </w:t>
      </w:r>
      <w:r w:rsidR="00276D39">
        <w:rPr>
          <w:lang w:val="en-US"/>
        </w:rPr>
        <w:t>Python</w:t>
      </w:r>
      <w:r w:rsidR="00276D39" w:rsidRPr="00276D39">
        <w:t xml:space="preserve"> [1]</w:t>
      </w:r>
      <w:r w:rsidR="00523468">
        <w:t xml:space="preserve">, а саме: інкапсуляція, наслідування, поліморфізм. </w:t>
      </w:r>
    </w:p>
    <w:p w14:paraId="023098B8" w14:textId="01B9C195" w:rsidR="00BE1083" w:rsidRPr="00224663" w:rsidRDefault="009057E8" w:rsidP="00BE1083">
      <w:r>
        <w:t xml:space="preserve">Використання </w:t>
      </w:r>
      <w:r w:rsidR="002356AA">
        <w:t xml:space="preserve">класів </w:t>
      </w:r>
      <w:r w:rsidR="00F30844">
        <w:t>для розробки даного програмного забезпечення</w:t>
      </w:r>
      <w:r w:rsidR="002356AA">
        <w:t xml:space="preserve"> було дуже доречним, оскільки для розробки гри </w:t>
      </w:r>
      <w:r>
        <w:t xml:space="preserve">дуже зручно представляти окремі ігрові об’єкти як класи. Наприклад у даній програмі космічний корабель, астероїди та ракети – об’єкти окремих класів, що мають методи, унікальні для кожного класу. </w:t>
      </w:r>
      <w:r w:rsidR="00BE1083">
        <w:t>Також класами є й усі інші об’єкти такі, як рахунок гравця, написи на екрані та навіть сама гра є об’єктом класу Game.</w:t>
      </w:r>
    </w:p>
    <w:p w14:paraId="784A1611" w14:textId="3F2FB357" w:rsidR="009265D8" w:rsidRDefault="00C231EA" w:rsidP="00D720E0">
      <w:pPr>
        <w:pStyle w:val="Heading1"/>
      </w:pPr>
      <w:bookmarkStart w:id="101" w:name="_Toc501313606"/>
      <w:bookmarkStart w:id="102" w:name="_Toc502185145"/>
      <w:r>
        <w:lastRenderedPageBreak/>
        <w:t>П</w:t>
      </w:r>
      <w:r w:rsidR="009265D8" w:rsidRPr="00997F56">
        <w:t>остановка</w:t>
      </w:r>
      <w:r w:rsidR="009265D8">
        <w:t xml:space="preserve"> задачі</w:t>
      </w:r>
      <w:bookmarkEnd w:id="0"/>
      <w:bookmarkEnd w:id="1"/>
      <w:bookmarkEnd w:id="2"/>
      <w:bookmarkEnd w:id="101"/>
      <w:bookmarkEnd w:id="102"/>
    </w:p>
    <w:p w14:paraId="316E819D" w14:textId="71A4A4D3" w:rsidR="009B724A" w:rsidRPr="009B724A" w:rsidRDefault="009B724A" w:rsidP="009B724A">
      <w:r>
        <w:rPr>
          <w:szCs w:val="28"/>
        </w:rPr>
        <w:t xml:space="preserve">Розробити гру </w:t>
      </w:r>
      <w:r w:rsidR="0001280B">
        <w:rPr>
          <w:szCs w:val="28"/>
        </w:rPr>
        <w:t xml:space="preserve">з використанням концепції ООП </w:t>
      </w:r>
      <w:r>
        <w:rPr>
          <w:szCs w:val="28"/>
        </w:rPr>
        <w:t>на мові програмування Python</w:t>
      </w:r>
      <w:r w:rsidR="00276D39">
        <w:rPr>
          <w:szCs w:val="28"/>
        </w:rPr>
        <w:t xml:space="preserve"> [1]</w:t>
      </w:r>
      <w:r w:rsidR="0001280B">
        <w:rPr>
          <w:szCs w:val="28"/>
        </w:rPr>
        <w:t>.</w:t>
      </w:r>
      <w:r w:rsidR="007C0757">
        <w:rPr>
          <w:szCs w:val="28"/>
          <w:lang w:val="ru-RU"/>
        </w:rPr>
        <w:t xml:space="preserve"> Для </w:t>
      </w:r>
      <w:r w:rsidR="007C0757">
        <w:rPr>
          <w:szCs w:val="28"/>
        </w:rPr>
        <w:t xml:space="preserve">розробки ігрових компонентів був використаний модуль </w:t>
      </w:r>
      <w:r w:rsidR="007C0757">
        <w:rPr>
          <w:szCs w:val="28"/>
          <w:lang w:val="en-US"/>
        </w:rPr>
        <w:t>LiveWires</w:t>
      </w:r>
      <w:r w:rsidR="007C0757" w:rsidRPr="007C0757">
        <w:rPr>
          <w:szCs w:val="28"/>
          <w:lang w:val="ru-RU"/>
        </w:rPr>
        <w:t xml:space="preserve"> [2], що базується на популярному модулі </w:t>
      </w:r>
      <w:r w:rsidR="007C0757">
        <w:rPr>
          <w:szCs w:val="28"/>
          <w:lang w:val="ru-RU"/>
        </w:rPr>
        <w:t xml:space="preserve">PyGame [3], </w:t>
      </w:r>
      <w:r w:rsidR="007C0757">
        <w:rPr>
          <w:szCs w:val="28"/>
        </w:rPr>
        <w:t xml:space="preserve">який використовується для розробки ігор </w:t>
      </w:r>
      <w:r w:rsidR="00DB5B6F">
        <w:rPr>
          <w:szCs w:val="28"/>
        </w:rPr>
        <w:t>на мові</w:t>
      </w:r>
      <w:r w:rsidR="007C0757">
        <w:rPr>
          <w:szCs w:val="28"/>
        </w:rPr>
        <w:t xml:space="preserve"> програмування Python [1].</w:t>
      </w:r>
    </w:p>
    <w:p w14:paraId="46C3CADC" w14:textId="77777777" w:rsidR="004E01A1" w:rsidRDefault="009057E8" w:rsidP="000B201C">
      <w:r>
        <w:t xml:space="preserve">Гра складається з рівнів, котрі автоматично генеруються при проходженні попереднього, </w:t>
      </w:r>
      <w:r w:rsidR="00671FF8">
        <w:t>тобто</w:t>
      </w:r>
      <w:r>
        <w:t xml:space="preserve"> їх є необмежена кількість. Основною метою гравця є </w:t>
      </w:r>
      <w:r w:rsidR="000527C0">
        <w:t>знищити</w:t>
      </w:r>
      <w:r>
        <w:t xml:space="preserve"> якомога більше астероїдів</w:t>
      </w:r>
      <w:r w:rsidR="000527C0">
        <w:t xml:space="preserve"> шляхом потрапляння ракетою по метеориту</w:t>
      </w:r>
      <w:r>
        <w:t xml:space="preserve">. При знищенні усіх </w:t>
      </w:r>
      <w:r w:rsidR="000527C0">
        <w:t>астероїдів</w:t>
      </w:r>
      <w:r>
        <w:t xml:space="preserve"> на поточному рівні гравець автоматично переходить на наступний. </w:t>
      </w:r>
    </w:p>
    <w:p w14:paraId="5CA5FC47" w14:textId="42865D12" w:rsidR="000B201C" w:rsidRDefault="004E01A1" w:rsidP="000B201C">
      <w:r>
        <w:t>У разі</w:t>
      </w:r>
      <w:r w:rsidR="00E0764F">
        <w:t xml:space="preserve"> </w:t>
      </w:r>
      <w:r w:rsidR="000527C0">
        <w:t xml:space="preserve">потраплянні астероїда в корабель відбувається знищення як астероїда, так і корабля та </w:t>
      </w:r>
      <w:r w:rsidR="000B201C">
        <w:t xml:space="preserve">відбувається завершення гри. Власне завершенням гри є вивід відповідного повідомлення та прохання гравця ввести своє ім’я для збереження його результату до таблиці рекордів. Після </w:t>
      </w:r>
      <w:r w:rsidR="00A13A2A">
        <w:t>чого</w:t>
      </w:r>
      <w:r w:rsidR="000B201C">
        <w:t xml:space="preserve"> відображається три найкращі результати з таблиці рекордів </w:t>
      </w:r>
      <w:r w:rsidR="00A13A2A">
        <w:t>та</w:t>
      </w:r>
      <w:r w:rsidR="000B201C">
        <w:t xml:space="preserve"> поточний рахунок </w:t>
      </w:r>
      <w:r w:rsidR="00E45661">
        <w:t>г</w:t>
      </w:r>
      <w:r w:rsidR="000B201C">
        <w:t>равця.</w:t>
      </w:r>
    </w:p>
    <w:p w14:paraId="467AEA96" w14:textId="252B1474" w:rsidR="009265D8" w:rsidRPr="00EC18B3" w:rsidRDefault="000B201C" w:rsidP="00BC04B5">
      <w:r>
        <w:t xml:space="preserve">Таблиця рекордів </w:t>
      </w:r>
      <w:r w:rsidR="006236DE">
        <w:t>є текстовим</w:t>
      </w:r>
      <w:r>
        <w:t xml:space="preserve"> файл</w:t>
      </w:r>
      <w:r w:rsidR="006236DE">
        <w:t>ом</w:t>
      </w:r>
      <w:r>
        <w:t>, у якому зберігаються такі дані, як ім’я гравця та рекорд, записані через пробіл. Дані кожного нового гра</w:t>
      </w:r>
      <w:r w:rsidR="00E45661">
        <w:t>вця записуються на новий рядок</w:t>
      </w:r>
      <w:r>
        <w:t>.</w:t>
      </w:r>
      <w:r w:rsidR="009265D8">
        <w:t xml:space="preserve"> </w:t>
      </w:r>
    </w:p>
    <w:p w14:paraId="748666D0" w14:textId="69AC5318" w:rsidR="009265D8" w:rsidRDefault="00C231EA" w:rsidP="00C231EA">
      <w:pPr>
        <w:pStyle w:val="Heading1"/>
      </w:pPr>
      <w:bookmarkStart w:id="103" w:name="_Toc480701494"/>
      <w:bookmarkStart w:id="104" w:name="_Toc480701658"/>
      <w:bookmarkStart w:id="105" w:name="_Toc480701818"/>
      <w:bookmarkStart w:id="106" w:name="_Toc501313607"/>
      <w:bookmarkStart w:id="107" w:name="_Toc502185146"/>
      <w:r>
        <w:lastRenderedPageBreak/>
        <w:t>Т</w:t>
      </w:r>
      <w:r w:rsidR="009265D8">
        <w:t>еоретичні викладки</w:t>
      </w:r>
      <w:bookmarkEnd w:id="103"/>
      <w:bookmarkEnd w:id="104"/>
      <w:bookmarkEnd w:id="105"/>
      <w:bookmarkEnd w:id="106"/>
      <w:bookmarkEnd w:id="107"/>
    </w:p>
    <w:p w14:paraId="36D2D298" w14:textId="1DB5B28F" w:rsidR="002D1CE7" w:rsidRDefault="006C4AB1" w:rsidP="006C4AB1">
      <w:pPr>
        <w:pStyle w:val="Caption"/>
        <w:ind w:firstLine="0"/>
        <w:rPr>
          <w:b w:val="0"/>
          <w:color w:val="000000" w:themeColor="text1"/>
          <w:sz w:val="28"/>
          <w:szCs w:val="28"/>
        </w:rPr>
      </w:pPr>
      <w:r>
        <w:rPr>
          <w:b w:val="0"/>
          <w:color w:val="000000" w:themeColor="text1"/>
          <w:sz w:val="28"/>
          <w:szCs w:val="28"/>
        </w:rPr>
        <w:tab/>
      </w:r>
      <w:r w:rsidR="00624125">
        <w:rPr>
          <w:b w:val="0"/>
          <w:color w:val="000000" w:themeColor="text1"/>
          <w:sz w:val="28"/>
          <w:szCs w:val="28"/>
        </w:rPr>
        <w:t xml:space="preserve">В даній роботі були використані три основні концепції ООП, а саме: інкапсуляція, </w:t>
      </w:r>
      <w:r w:rsidR="00591FAC">
        <w:rPr>
          <w:b w:val="0"/>
          <w:color w:val="000000" w:themeColor="text1"/>
          <w:sz w:val="28"/>
          <w:szCs w:val="28"/>
        </w:rPr>
        <w:t>наслідування і поліморфізм.</w:t>
      </w:r>
    </w:p>
    <w:p w14:paraId="4405FEB6" w14:textId="11275CE5" w:rsidR="00F457A4" w:rsidRPr="00F457A4" w:rsidRDefault="00037EF0" w:rsidP="00F457A4">
      <w:r>
        <w:t xml:space="preserve">За жанром дана гра є класичною, тобто дозволяє користувачеві згадати типові старі ігри такі, як Super Mario, Packman, </w:t>
      </w:r>
      <w:r w:rsidR="0081737E">
        <w:t>Fling Tygers</w:t>
      </w:r>
      <w:r>
        <w:t xml:space="preserve"> тощо.</w:t>
      </w:r>
      <w:r w:rsidR="0081737E" w:rsidRPr="0081737E">
        <w:t xml:space="preserve"> </w:t>
      </w:r>
      <w:r w:rsidR="0081737E">
        <w:t>Це досягнуто за рахунок того, що гра написана без використання будь-яких програм для створення ігор, все в ній створювалося вручну. Наприклад вибух є не що інше, як кілька картинок з різними етапами вибуху, які відображаються досить швидко одна за одною, чим досягається анімація.</w:t>
      </w:r>
    </w:p>
    <w:p w14:paraId="578B7FE1" w14:textId="00B5AB62" w:rsidR="00591FAC" w:rsidRDefault="00591FAC" w:rsidP="00591FAC">
      <w:r>
        <w:t xml:space="preserve">Кожен об’єкт програми представлений окремим класом. </w:t>
      </w:r>
      <w:r w:rsidR="00CC3E8C">
        <w:t>У</w:t>
      </w:r>
      <w:r>
        <w:t xml:space="preserve"> програмі є наступні класи:</w:t>
      </w:r>
    </w:p>
    <w:p w14:paraId="7B0E4C26" w14:textId="3CB91F60" w:rsidR="00046055" w:rsidRDefault="00025769" w:rsidP="00046055">
      <w:pPr>
        <w:pStyle w:val="ListParagraph"/>
        <w:numPr>
          <w:ilvl w:val="0"/>
          <w:numId w:val="21"/>
        </w:numPr>
      </w:pPr>
      <w:r w:rsidRPr="00046055">
        <w:rPr>
          <w:lang w:val="en-US"/>
        </w:rPr>
        <w:t>Wrapper</w:t>
      </w:r>
      <w:r w:rsidR="00046055" w:rsidRPr="00046055">
        <w:t xml:space="preserve">, наслідується від </w:t>
      </w:r>
      <w:r w:rsidR="00046055">
        <w:t xml:space="preserve">класу </w:t>
      </w:r>
      <w:r w:rsidR="00046055" w:rsidRPr="00046055">
        <w:rPr>
          <w:lang w:val="en-US"/>
        </w:rPr>
        <w:t>Sprite</w:t>
      </w:r>
      <w:r w:rsidR="00046055" w:rsidRPr="00046055">
        <w:t xml:space="preserve"> </w:t>
      </w:r>
      <w:r w:rsidR="00046055">
        <w:t xml:space="preserve">модуля </w:t>
      </w:r>
      <w:r w:rsidR="00555F63">
        <w:rPr>
          <w:lang w:val="en-US"/>
        </w:rPr>
        <w:t>LiveWires</w:t>
      </w:r>
      <w:r w:rsidR="00555F63" w:rsidRPr="00386279">
        <w:t xml:space="preserve"> [2]</w:t>
      </w:r>
      <w:r w:rsidR="00046055">
        <w:t>. Даний клас “огортає” екран і коректно опрацьовує вихід об’єктів за його межі.</w:t>
      </w:r>
    </w:p>
    <w:p w14:paraId="7AFDA686" w14:textId="5C93D1ED" w:rsidR="00591FAC" w:rsidRDefault="004B6747" w:rsidP="00046055">
      <w:pPr>
        <w:pStyle w:val="ListParagraph"/>
        <w:numPr>
          <w:ilvl w:val="0"/>
          <w:numId w:val="21"/>
        </w:numPr>
      </w:pPr>
      <w:r>
        <w:rPr>
          <w:lang w:val="en-US"/>
        </w:rPr>
        <w:t>Collider</w:t>
      </w:r>
      <w:r w:rsidRPr="004B6747">
        <w:t xml:space="preserve">, наслідується від класу </w:t>
      </w:r>
      <w:r>
        <w:rPr>
          <w:lang w:val="en-US"/>
        </w:rPr>
        <w:t>Wrapper</w:t>
      </w:r>
      <w:r>
        <w:t>. Обробляє такі події, як зіткнення двох об’єктів.</w:t>
      </w:r>
    </w:p>
    <w:p w14:paraId="50B5769A" w14:textId="3FA06BA7" w:rsidR="004B6747" w:rsidRDefault="00701954" w:rsidP="00046055">
      <w:pPr>
        <w:pStyle w:val="ListParagraph"/>
        <w:numPr>
          <w:ilvl w:val="0"/>
          <w:numId w:val="21"/>
        </w:numPr>
      </w:pPr>
      <w:r>
        <w:rPr>
          <w:lang w:val="en-US"/>
        </w:rPr>
        <w:t>Asteroid</w:t>
      </w:r>
      <w:r w:rsidRPr="00701954">
        <w:t xml:space="preserve">, наслідується від класу </w:t>
      </w:r>
      <w:r>
        <w:rPr>
          <w:lang w:val="en-US"/>
        </w:rPr>
        <w:t>Wrapper</w:t>
      </w:r>
      <w:r w:rsidRPr="00701954">
        <w:t xml:space="preserve">. </w:t>
      </w:r>
      <w:r>
        <w:t>Повністю відповідає за об’єкт астероїда на екрані.</w:t>
      </w:r>
    </w:p>
    <w:p w14:paraId="37C9D615" w14:textId="224D74EF" w:rsidR="00B0258C" w:rsidRDefault="00B0258C" w:rsidP="00046055">
      <w:pPr>
        <w:pStyle w:val="ListParagraph"/>
        <w:numPr>
          <w:ilvl w:val="0"/>
          <w:numId w:val="21"/>
        </w:numPr>
      </w:pPr>
      <w:r>
        <w:rPr>
          <w:lang w:val="en-US"/>
        </w:rPr>
        <w:t>Ship</w:t>
      </w:r>
      <w:r w:rsidRPr="00B0258C">
        <w:t xml:space="preserve">, наслідується від класу </w:t>
      </w:r>
      <w:r>
        <w:rPr>
          <w:lang w:val="en-US"/>
        </w:rPr>
        <w:t>Collider</w:t>
      </w:r>
      <w:r w:rsidRPr="00B0258C">
        <w:t xml:space="preserve">. </w:t>
      </w:r>
      <w:r>
        <w:t>Відповідає за об’єкт корабля на екрані під час ігрового процесу.</w:t>
      </w:r>
    </w:p>
    <w:p w14:paraId="00F81B3B" w14:textId="19CDBD8F" w:rsidR="00E410B4" w:rsidRDefault="00E410B4" w:rsidP="00046055">
      <w:pPr>
        <w:pStyle w:val="ListParagraph"/>
        <w:numPr>
          <w:ilvl w:val="0"/>
          <w:numId w:val="21"/>
        </w:numPr>
      </w:pPr>
      <w:r>
        <w:rPr>
          <w:lang w:val="en-US"/>
        </w:rPr>
        <w:t>Missile</w:t>
      </w:r>
      <w:r w:rsidRPr="00E410B4">
        <w:t xml:space="preserve">, наслідується від класу </w:t>
      </w:r>
      <w:r>
        <w:rPr>
          <w:lang w:val="en-US"/>
        </w:rPr>
        <w:t>Collider</w:t>
      </w:r>
      <w:r>
        <w:t>. Відпо</w:t>
      </w:r>
      <w:r w:rsidR="005828A9">
        <w:t>ві</w:t>
      </w:r>
      <w:r>
        <w:t xml:space="preserve">дає за ракету, випущену з </w:t>
      </w:r>
      <w:r w:rsidR="007036AE">
        <w:t>корабля.</w:t>
      </w:r>
    </w:p>
    <w:p w14:paraId="7E8D99AF" w14:textId="6156089D" w:rsidR="00746C5A" w:rsidRDefault="00746C5A" w:rsidP="00046055">
      <w:pPr>
        <w:pStyle w:val="ListParagraph"/>
        <w:numPr>
          <w:ilvl w:val="0"/>
          <w:numId w:val="21"/>
        </w:numPr>
      </w:pPr>
      <w:r>
        <w:rPr>
          <w:lang w:val="en-US"/>
        </w:rPr>
        <w:t>Explosion</w:t>
      </w:r>
      <w:r w:rsidRPr="00046055">
        <w:t xml:space="preserve">, наслідується від </w:t>
      </w:r>
      <w:r>
        <w:t xml:space="preserve">класу </w:t>
      </w:r>
      <w:r>
        <w:rPr>
          <w:lang w:val="en-US"/>
        </w:rPr>
        <w:t>Animation</w:t>
      </w:r>
      <w:r w:rsidRPr="00046055">
        <w:t xml:space="preserve"> </w:t>
      </w:r>
      <w:r>
        <w:t xml:space="preserve">модуля </w:t>
      </w:r>
      <w:r w:rsidR="002965A4">
        <w:rPr>
          <w:lang w:val="en-US"/>
        </w:rPr>
        <w:t>LiveWires</w:t>
      </w:r>
      <w:r w:rsidR="002965A4" w:rsidRPr="00386279">
        <w:t xml:space="preserve"> [2]</w:t>
      </w:r>
      <w:r>
        <w:t>.</w:t>
      </w:r>
      <w:r w:rsidR="00351565">
        <w:t xml:space="preserve"> Даний клас робить анімацію вибуху об’єктів на екрані під час </w:t>
      </w:r>
      <w:r w:rsidR="002965A4">
        <w:t>їх</w:t>
      </w:r>
      <w:r w:rsidR="00351565">
        <w:t xml:space="preserve"> знищення.</w:t>
      </w:r>
    </w:p>
    <w:p w14:paraId="6B580510" w14:textId="390C7B73" w:rsidR="00782018" w:rsidRDefault="00D21001" w:rsidP="00046055">
      <w:pPr>
        <w:pStyle w:val="ListParagraph"/>
        <w:numPr>
          <w:ilvl w:val="0"/>
          <w:numId w:val="21"/>
        </w:numPr>
      </w:pPr>
      <w:r>
        <w:rPr>
          <w:lang w:val="en-US"/>
        </w:rPr>
        <w:t>Scores</w:t>
      </w:r>
      <w:r w:rsidR="00782018" w:rsidRPr="00046055">
        <w:t xml:space="preserve">, наслідується від </w:t>
      </w:r>
      <w:r w:rsidR="00782018">
        <w:t xml:space="preserve">класу </w:t>
      </w:r>
      <w:r w:rsidR="00782018">
        <w:rPr>
          <w:lang w:val="en-US"/>
        </w:rPr>
        <w:t>Text</w:t>
      </w:r>
      <w:r w:rsidR="00782018" w:rsidRPr="00046055">
        <w:t xml:space="preserve"> </w:t>
      </w:r>
      <w:r w:rsidR="00782018">
        <w:t xml:space="preserve">модуля </w:t>
      </w:r>
      <w:r w:rsidR="00BE102F">
        <w:rPr>
          <w:lang w:val="en-US"/>
        </w:rPr>
        <w:t>LiveWires</w:t>
      </w:r>
      <w:r w:rsidR="00BE102F" w:rsidRPr="00386279">
        <w:t xml:space="preserve"> [2]</w:t>
      </w:r>
      <w:r w:rsidR="00782018">
        <w:t>.</w:t>
      </w:r>
      <w:r w:rsidR="008F6CAD" w:rsidRPr="008F6CAD">
        <w:t xml:space="preserve"> </w:t>
      </w:r>
      <w:r w:rsidR="008F6CAD">
        <w:t xml:space="preserve">Відповідає за </w:t>
      </w:r>
      <w:r w:rsidR="00E425A5">
        <w:t>введення гравцем свого імені після завершення гри, збереження імені та рахунку до бази даних та відображення 3-х найкращих гравців на екрані.</w:t>
      </w:r>
    </w:p>
    <w:p w14:paraId="494A0E68" w14:textId="35E80534" w:rsidR="00E425A5" w:rsidRPr="00591FAC" w:rsidRDefault="00721462" w:rsidP="00046055">
      <w:pPr>
        <w:pStyle w:val="ListParagraph"/>
        <w:numPr>
          <w:ilvl w:val="0"/>
          <w:numId w:val="21"/>
        </w:numPr>
      </w:pPr>
      <w:r>
        <w:rPr>
          <w:lang w:val="en-US"/>
        </w:rPr>
        <w:t>Game</w:t>
      </w:r>
      <w:r>
        <w:t xml:space="preserve">. Власне відповідає за проведення самої гри. Тут створюються ігрові об’єкти та відбувається </w:t>
      </w:r>
      <w:r w:rsidR="00BE102F">
        <w:t>перехід на наступний рівень.</w:t>
      </w:r>
    </w:p>
    <w:p w14:paraId="7B4A5494" w14:textId="1917F93D" w:rsidR="009265D8" w:rsidRDefault="005E61B1" w:rsidP="005E61B1">
      <w:pPr>
        <w:pStyle w:val="Heading1"/>
      </w:pPr>
      <w:bookmarkStart w:id="108" w:name="_Toc501313608"/>
      <w:bookmarkStart w:id="109" w:name="_Toc502185147"/>
      <w:r>
        <w:lastRenderedPageBreak/>
        <w:t>Опис алгоритмів</w:t>
      </w:r>
      <w:bookmarkEnd w:id="108"/>
      <w:bookmarkEnd w:id="109"/>
    </w:p>
    <w:p w14:paraId="4749F406" w14:textId="3F495988" w:rsidR="000F4C6C" w:rsidRPr="00401A3B" w:rsidRDefault="00CA42C5" w:rsidP="00CA42C5">
      <w:pPr>
        <w:pStyle w:val="Heading2"/>
      </w:pPr>
      <w:bookmarkStart w:id="110" w:name="_Toc501313609"/>
      <w:bookmarkStart w:id="111" w:name="_Toc502185148"/>
      <w:r w:rsidRPr="00401A3B">
        <w:t>Загальний алгоритм</w:t>
      </w:r>
      <w:bookmarkEnd w:id="110"/>
      <w:bookmarkEnd w:id="111"/>
    </w:p>
    <w:p w14:paraId="05DF8D43" w14:textId="77777777" w:rsidR="005E61B1" w:rsidRPr="00401A3B" w:rsidRDefault="005E61B1" w:rsidP="005E61B1">
      <w:pPr>
        <w:pStyle w:val="ListParagraph"/>
        <w:numPr>
          <w:ilvl w:val="0"/>
          <w:numId w:val="4"/>
        </w:numPr>
        <w:jc w:val="left"/>
        <w:rPr>
          <w:szCs w:val="28"/>
        </w:rPr>
      </w:pPr>
      <w:r w:rsidRPr="00401A3B">
        <w:rPr>
          <w:szCs w:val="28"/>
        </w:rPr>
        <w:t>ПОЧАТОК</w:t>
      </w:r>
    </w:p>
    <w:p w14:paraId="494BDADC" w14:textId="485A44FC" w:rsidR="00984C79" w:rsidRPr="00401A3B" w:rsidRDefault="00984C79" w:rsidP="005E61B1">
      <w:pPr>
        <w:pStyle w:val="ListParagraph"/>
        <w:numPr>
          <w:ilvl w:val="0"/>
          <w:numId w:val="4"/>
        </w:numPr>
        <w:jc w:val="left"/>
        <w:rPr>
          <w:szCs w:val="28"/>
        </w:rPr>
      </w:pPr>
      <w:r w:rsidRPr="00401A3B">
        <w:rPr>
          <w:szCs w:val="28"/>
        </w:rPr>
        <w:t>Задати розмір вікна програми і частоту оновлень екрану.</w:t>
      </w:r>
    </w:p>
    <w:p w14:paraId="3ECFE393" w14:textId="16BA8B49" w:rsidR="00984C79" w:rsidRPr="00401A3B" w:rsidRDefault="00984C79" w:rsidP="005E61B1">
      <w:pPr>
        <w:pStyle w:val="ListParagraph"/>
        <w:numPr>
          <w:ilvl w:val="0"/>
          <w:numId w:val="4"/>
        </w:numPr>
        <w:jc w:val="left"/>
        <w:rPr>
          <w:szCs w:val="28"/>
        </w:rPr>
      </w:pPr>
      <w:r w:rsidRPr="00401A3B">
        <w:rPr>
          <w:szCs w:val="28"/>
        </w:rPr>
        <w:t>Зчитати і почати програвати музичний супровід.</w:t>
      </w:r>
    </w:p>
    <w:p w14:paraId="11D796A2" w14:textId="7CF2EF86" w:rsidR="00984C79" w:rsidRPr="00401A3B" w:rsidRDefault="00984C79" w:rsidP="005E61B1">
      <w:pPr>
        <w:pStyle w:val="ListParagraph"/>
        <w:numPr>
          <w:ilvl w:val="0"/>
          <w:numId w:val="4"/>
        </w:numPr>
        <w:jc w:val="left"/>
        <w:rPr>
          <w:szCs w:val="28"/>
        </w:rPr>
      </w:pPr>
      <w:r w:rsidRPr="00401A3B">
        <w:rPr>
          <w:szCs w:val="28"/>
        </w:rPr>
        <w:t>Завантажити фон вікна програми.</w:t>
      </w:r>
    </w:p>
    <w:p w14:paraId="6A5E05EC" w14:textId="3823C58A" w:rsidR="00860A4D" w:rsidRPr="00401A3B" w:rsidRDefault="00984C79" w:rsidP="00984C79">
      <w:pPr>
        <w:pStyle w:val="ListParagraph"/>
        <w:numPr>
          <w:ilvl w:val="0"/>
          <w:numId w:val="4"/>
        </w:numPr>
        <w:jc w:val="left"/>
        <w:rPr>
          <w:szCs w:val="28"/>
        </w:rPr>
      </w:pPr>
      <w:r w:rsidRPr="00401A3B">
        <w:rPr>
          <w:szCs w:val="28"/>
        </w:rPr>
        <w:t>Запуск основного циклу гри</w:t>
      </w:r>
      <w:r w:rsidR="00B435C1">
        <w:rPr>
          <w:szCs w:val="28"/>
        </w:rPr>
        <w:t>.</w:t>
      </w:r>
    </w:p>
    <w:p w14:paraId="50AC2F06" w14:textId="51943480" w:rsidR="00860A4D" w:rsidRPr="00401A3B" w:rsidRDefault="00B93029" w:rsidP="00860A4D">
      <w:pPr>
        <w:pStyle w:val="ListParagraph"/>
        <w:numPr>
          <w:ilvl w:val="1"/>
          <w:numId w:val="4"/>
        </w:numPr>
        <w:jc w:val="left"/>
        <w:rPr>
          <w:szCs w:val="28"/>
        </w:rPr>
      </w:pPr>
      <w:r w:rsidRPr="00401A3B">
        <w:rPr>
          <w:szCs w:val="28"/>
        </w:rPr>
        <w:t xml:space="preserve"> Перехід на перший рівень.</w:t>
      </w:r>
    </w:p>
    <w:p w14:paraId="456A15CB" w14:textId="77777777" w:rsidR="00AE7B84" w:rsidRPr="00401A3B" w:rsidRDefault="00AE7B84" w:rsidP="00860A4D">
      <w:pPr>
        <w:pStyle w:val="ListParagraph"/>
        <w:numPr>
          <w:ilvl w:val="2"/>
          <w:numId w:val="4"/>
        </w:numPr>
        <w:jc w:val="left"/>
        <w:rPr>
          <w:szCs w:val="28"/>
        </w:rPr>
      </w:pPr>
      <w:r w:rsidRPr="00401A3B">
        <w:rPr>
          <w:szCs w:val="28"/>
        </w:rPr>
        <w:t>Створити метеорит та відобразити його на екрані.</w:t>
      </w:r>
    </w:p>
    <w:p w14:paraId="7894E2FA" w14:textId="3A8E9CFC" w:rsidR="00860A4D" w:rsidRPr="00401A3B" w:rsidRDefault="00AE7B84" w:rsidP="00860A4D">
      <w:pPr>
        <w:pStyle w:val="ListParagraph"/>
        <w:numPr>
          <w:ilvl w:val="2"/>
          <w:numId w:val="4"/>
        </w:numPr>
        <w:jc w:val="left"/>
        <w:rPr>
          <w:szCs w:val="28"/>
        </w:rPr>
      </w:pPr>
      <w:r w:rsidRPr="00401A3B">
        <w:rPr>
          <w:szCs w:val="28"/>
        </w:rPr>
        <w:t>Відобразити напис з номером поточного рівня.</w:t>
      </w:r>
    </w:p>
    <w:p w14:paraId="02D47CF2" w14:textId="02B8549B" w:rsidR="00860A4D" w:rsidRPr="00401A3B" w:rsidRDefault="00AE7B84" w:rsidP="00860A4D">
      <w:pPr>
        <w:pStyle w:val="ListParagraph"/>
        <w:numPr>
          <w:ilvl w:val="1"/>
          <w:numId w:val="4"/>
        </w:numPr>
        <w:jc w:val="left"/>
        <w:rPr>
          <w:szCs w:val="28"/>
        </w:rPr>
      </w:pPr>
      <w:r w:rsidRPr="00401A3B">
        <w:rPr>
          <w:szCs w:val="28"/>
        </w:rPr>
        <w:t xml:space="preserve"> ЯКЩО гравець потрапляє ракетою у астероїд</w:t>
      </w:r>
      <w:r w:rsidR="00860A4D" w:rsidRPr="00401A3B">
        <w:rPr>
          <w:szCs w:val="28"/>
        </w:rPr>
        <w:t>.</w:t>
      </w:r>
    </w:p>
    <w:p w14:paraId="2CCA0796" w14:textId="3B575FAD" w:rsidR="00860A4D" w:rsidRPr="00401A3B" w:rsidRDefault="00860A4D" w:rsidP="00860A4D">
      <w:pPr>
        <w:pStyle w:val="ListParagraph"/>
        <w:numPr>
          <w:ilvl w:val="2"/>
          <w:numId w:val="4"/>
        </w:numPr>
        <w:jc w:val="left"/>
        <w:rPr>
          <w:szCs w:val="28"/>
        </w:rPr>
      </w:pPr>
      <w:r w:rsidRPr="00401A3B">
        <w:rPr>
          <w:szCs w:val="28"/>
        </w:rPr>
        <w:t xml:space="preserve">ЯКЩО </w:t>
      </w:r>
      <w:r w:rsidR="00AE7B84" w:rsidRPr="00401A3B">
        <w:rPr>
          <w:szCs w:val="28"/>
        </w:rPr>
        <w:t>розмір астероїду не найменший, ТО знищити астероїд І  створити два менші астероїди, ІНАКШЕ знищити астероїд.</w:t>
      </w:r>
    </w:p>
    <w:p w14:paraId="28BE6870" w14:textId="437C7A1D" w:rsidR="00860A4D" w:rsidRPr="00401A3B" w:rsidRDefault="00860A4D" w:rsidP="00AE7B84">
      <w:pPr>
        <w:pStyle w:val="ListParagraph"/>
        <w:numPr>
          <w:ilvl w:val="1"/>
          <w:numId w:val="4"/>
        </w:numPr>
        <w:jc w:val="left"/>
        <w:rPr>
          <w:szCs w:val="28"/>
        </w:rPr>
      </w:pPr>
      <w:r w:rsidRPr="00401A3B">
        <w:rPr>
          <w:szCs w:val="28"/>
        </w:rPr>
        <w:t xml:space="preserve"> </w:t>
      </w:r>
      <w:r w:rsidR="00AE7B84" w:rsidRPr="00401A3B">
        <w:rPr>
          <w:szCs w:val="28"/>
        </w:rPr>
        <w:t>ЯКЩО кількість астероїдів на екрані дорівнює нулю, ТО перейти на наступний рівень.</w:t>
      </w:r>
    </w:p>
    <w:p w14:paraId="43EBFA6A" w14:textId="7B2E6D15" w:rsidR="00860A4D" w:rsidRPr="00401A3B" w:rsidRDefault="00AE7B84" w:rsidP="00AE7B84">
      <w:pPr>
        <w:pStyle w:val="ListParagraph"/>
        <w:numPr>
          <w:ilvl w:val="1"/>
          <w:numId w:val="4"/>
        </w:numPr>
        <w:jc w:val="left"/>
        <w:rPr>
          <w:szCs w:val="28"/>
        </w:rPr>
      </w:pPr>
      <w:r w:rsidRPr="00401A3B">
        <w:rPr>
          <w:szCs w:val="28"/>
        </w:rPr>
        <w:t xml:space="preserve"> ЯКЩО астероїд влучив у корабель, ТО завершити гру.</w:t>
      </w:r>
    </w:p>
    <w:p w14:paraId="4EF281FC" w14:textId="77777777" w:rsidR="005C4B5B" w:rsidRPr="00401A3B" w:rsidRDefault="00860A4D" w:rsidP="005C4B5B">
      <w:pPr>
        <w:pStyle w:val="ListParagraph"/>
        <w:numPr>
          <w:ilvl w:val="0"/>
          <w:numId w:val="4"/>
        </w:numPr>
        <w:jc w:val="left"/>
        <w:rPr>
          <w:szCs w:val="28"/>
        </w:rPr>
      </w:pPr>
      <w:r w:rsidRPr="00401A3B">
        <w:rPr>
          <w:szCs w:val="28"/>
        </w:rPr>
        <w:t>КІНЕЦЬ</w:t>
      </w:r>
    </w:p>
    <w:p w14:paraId="48717358" w14:textId="77777777" w:rsidR="005C4B5B" w:rsidRPr="00401A3B" w:rsidRDefault="005C4B5B" w:rsidP="005C4B5B">
      <w:pPr>
        <w:ind w:firstLine="0"/>
        <w:jc w:val="left"/>
      </w:pPr>
    </w:p>
    <w:p w14:paraId="4362C5CB" w14:textId="090EC788" w:rsidR="005E61B1" w:rsidRPr="00401A3B" w:rsidRDefault="00AE7B84" w:rsidP="005C4B5B">
      <w:pPr>
        <w:pStyle w:val="Heading2"/>
      </w:pPr>
      <w:bookmarkStart w:id="112" w:name="_Toc501313610"/>
      <w:bookmarkStart w:id="113" w:name="_Toc502185149"/>
      <w:r w:rsidRPr="00401A3B">
        <w:t>Завершення гри</w:t>
      </w:r>
      <w:bookmarkEnd w:id="112"/>
      <w:bookmarkEnd w:id="113"/>
    </w:p>
    <w:p w14:paraId="3F4AD9E2" w14:textId="77777777" w:rsidR="005C4B5B" w:rsidRPr="00401A3B" w:rsidRDefault="00D54313" w:rsidP="00D54313">
      <w:pPr>
        <w:pStyle w:val="ListParagraph"/>
        <w:numPr>
          <w:ilvl w:val="0"/>
          <w:numId w:val="5"/>
        </w:numPr>
      </w:pPr>
      <w:r w:rsidRPr="00401A3B">
        <w:t>ПОЧАТОК</w:t>
      </w:r>
    </w:p>
    <w:p w14:paraId="2DE8222F" w14:textId="5F5A084F" w:rsidR="00AE7B84" w:rsidRPr="00401A3B" w:rsidRDefault="00AE7B84" w:rsidP="00D54313">
      <w:pPr>
        <w:pStyle w:val="ListParagraph"/>
        <w:numPr>
          <w:ilvl w:val="0"/>
          <w:numId w:val="5"/>
        </w:numPr>
      </w:pPr>
      <w:r w:rsidRPr="00401A3B">
        <w:t>Попросити гравця ввести своє ім’я.</w:t>
      </w:r>
    </w:p>
    <w:p w14:paraId="08D7F18B" w14:textId="6DA02373" w:rsidR="00AE7B84" w:rsidRPr="00401A3B" w:rsidRDefault="00AE7B84" w:rsidP="00D54313">
      <w:pPr>
        <w:pStyle w:val="ListParagraph"/>
        <w:numPr>
          <w:ilvl w:val="0"/>
          <w:numId w:val="5"/>
        </w:numPr>
      </w:pPr>
      <w:r w:rsidRPr="00401A3B">
        <w:t>ЯКЩО натиснуто &lt;</w:t>
      </w:r>
      <w:r w:rsidRPr="00401A3B">
        <w:rPr>
          <w:lang w:val="en-US"/>
        </w:rPr>
        <w:t>Enter</w:t>
      </w:r>
      <w:r w:rsidRPr="00401A3B">
        <w:t>&gt;, ТО зчитати ім’я І зберегти ім’я і рахунок гравця до файлу результатів.</w:t>
      </w:r>
    </w:p>
    <w:p w14:paraId="1246886D" w14:textId="36EC6D1A" w:rsidR="00AE7B84" w:rsidRPr="00401A3B" w:rsidRDefault="00AE7B84" w:rsidP="00D54313">
      <w:pPr>
        <w:pStyle w:val="ListParagraph"/>
        <w:numPr>
          <w:ilvl w:val="0"/>
          <w:numId w:val="5"/>
        </w:numPr>
      </w:pPr>
      <w:r w:rsidRPr="00401A3B">
        <w:t>Вивести 3-х найкращих гравців на екран.</w:t>
      </w:r>
    </w:p>
    <w:p w14:paraId="2072C299" w14:textId="6C8D6F96" w:rsidR="00AE7B84" w:rsidRPr="00401A3B" w:rsidRDefault="00AE7B84" w:rsidP="00AE7B84">
      <w:pPr>
        <w:pStyle w:val="ListParagraph"/>
        <w:numPr>
          <w:ilvl w:val="1"/>
          <w:numId w:val="5"/>
        </w:numPr>
      </w:pPr>
      <w:r w:rsidRPr="00401A3B">
        <w:t xml:space="preserve"> Зчитати усі результати з файлу.</w:t>
      </w:r>
    </w:p>
    <w:p w14:paraId="27225E6E" w14:textId="2D6EADBB" w:rsidR="00AE7B84" w:rsidRPr="00401A3B" w:rsidRDefault="00AE7B84" w:rsidP="00AE7B84">
      <w:pPr>
        <w:pStyle w:val="ListParagraph"/>
        <w:numPr>
          <w:ilvl w:val="1"/>
          <w:numId w:val="5"/>
        </w:numPr>
      </w:pPr>
      <w:r w:rsidRPr="00401A3B">
        <w:t>Відсортувати усі результати за спаданням і вибрати з них перші 3.</w:t>
      </w:r>
    </w:p>
    <w:p w14:paraId="5F92B3C0" w14:textId="6DB2A2FE" w:rsidR="00AE7B84" w:rsidRPr="00401A3B" w:rsidRDefault="00AE7B84" w:rsidP="00AE7B84">
      <w:pPr>
        <w:pStyle w:val="ListParagraph"/>
        <w:numPr>
          <w:ilvl w:val="1"/>
          <w:numId w:val="5"/>
        </w:numPr>
      </w:pPr>
      <w:r w:rsidRPr="00401A3B">
        <w:t>Відобразити на екрані імена і рахунки трьох найкращих гравців.</w:t>
      </w:r>
    </w:p>
    <w:p w14:paraId="3D5D1123" w14:textId="77777777" w:rsidR="00CF58DF" w:rsidRPr="00401A3B" w:rsidRDefault="00CF58DF" w:rsidP="00C82620">
      <w:pPr>
        <w:pStyle w:val="ListParagraph"/>
        <w:numPr>
          <w:ilvl w:val="0"/>
          <w:numId w:val="5"/>
        </w:numPr>
      </w:pPr>
      <w:r w:rsidRPr="00401A3B">
        <w:rPr>
          <w:rFonts w:eastAsiaTheme="minorEastAsia" w:cs="Times New Roman"/>
        </w:rPr>
        <w:t>КІНЕЦЬ</w:t>
      </w:r>
    </w:p>
    <w:p w14:paraId="36673FDC" w14:textId="77777777" w:rsidR="00761D5A" w:rsidRPr="00C66506" w:rsidRDefault="00761D5A" w:rsidP="00761D5A">
      <w:pPr>
        <w:ind w:firstLine="0"/>
        <w:rPr>
          <w:highlight w:val="yellow"/>
        </w:rPr>
      </w:pPr>
    </w:p>
    <w:p w14:paraId="28BF663A" w14:textId="1BE5AB74" w:rsidR="00260BC9" w:rsidRDefault="00260BC9" w:rsidP="00260BC9">
      <w:pPr>
        <w:pStyle w:val="Heading1"/>
      </w:pPr>
      <w:bookmarkStart w:id="114" w:name="_Toc501313611"/>
      <w:bookmarkStart w:id="115" w:name="_Toc502185150"/>
      <w:r>
        <w:lastRenderedPageBreak/>
        <w:t>Опис програмного забезпечення</w:t>
      </w:r>
      <w:bookmarkEnd w:id="114"/>
      <w:bookmarkEnd w:id="115"/>
    </w:p>
    <w:p w14:paraId="51C196A9" w14:textId="49186ACC" w:rsidR="00260BC9" w:rsidRDefault="0032371A" w:rsidP="00260BC9">
      <w:pPr>
        <w:pStyle w:val="Heading2"/>
      </w:pPr>
      <w:bookmarkStart w:id="116" w:name="_Toc501313612"/>
      <w:bookmarkStart w:id="117" w:name="_Toc502185151"/>
      <w:r>
        <w:t>О</w:t>
      </w:r>
      <w:r w:rsidRPr="008A6545">
        <w:t xml:space="preserve">пис </w:t>
      </w:r>
      <w:r>
        <w:t>діаграми класів</w:t>
      </w:r>
      <w:r w:rsidRPr="008A6545">
        <w:t xml:space="preserve"> програмного забезпечення</w:t>
      </w:r>
      <w:bookmarkEnd w:id="116"/>
      <w:bookmarkEnd w:id="117"/>
    </w:p>
    <w:p w14:paraId="0AE146C9" w14:textId="28F9F1EF" w:rsidR="0032371A" w:rsidRPr="0032371A" w:rsidRDefault="0032371A" w:rsidP="0032371A">
      <w:r>
        <w:t>Опис класів та їх зв’язків подано на рисунку 4.1 за допомогою</w:t>
      </w:r>
      <w:r w:rsidR="00CF3219">
        <w:t xml:space="preserve"> </w:t>
      </w:r>
      <w:r>
        <w:rPr>
          <w:lang w:val="en-US"/>
        </w:rPr>
        <w:t>UML</w:t>
      </w:r>
      <w:r>
        <w:t xml:space="preserve"> діаграми класів.</w:t>
      </w:r>
    </w:p>
    <w:p w14:paraId="04FDF34E" w14:textId="77777777" w:rsidR="00A41A55" w:rsidRDefault="0032371A" w:rsidP="00A41A55">
      <w:pPr>
        <w:keepNext/>
        <w:spacing w:after="160" w:line="259" w:lineRule="auto"/>
        <w:ind w:firstLine="0"/>
        <w:jc w:val="left"/>
      </w:pPr>
      <w:r>
        <w:rPr>
          <w:noProof/>
          <w:lang w:val="en-US"/>
        </w:rPr>
        <w:drawing>
          <wp:inline distT="0" distB="0" distL="0" distR="0" wp14:anchorId="37E286BD" wp14:editId="76419451">
            <wp:extent cx="6299835" cy="3492500"/>
            <wp:effectExtent l="0" t="0" r="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7-12-17 at 4.01.4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B873" w14:textId="16811A42" w:rsidR="00A41A55" w:rsidRDefault="00A41A55" w:rsidP="0092726C">
      <w:pPr>
        <w:pStyle w:val="NoSpacing"/>
      </w:pPr>
      <w:r>
        <w:t xml:space="preserve">Рисунок </w:t>
      </w:r>
      <w:r w:rsidR="00F07B31">
        <w:fldChar w:fldCharType="begin"/>
      </w:r>
      <w:r w:rsidR="00F07B31">
        <w:instrText xml:space="preserve"> STYLEREF 1 \s </w:instrText>
      </w:r>
      <w:r w:rsidR="00F07B31">
        <w:fldChar w:fldCharType="separate"/>
      </w:r>
      <w:r w:rsidR="007E3297">
        <w:rPr>
          <w:noProof/>
        </w:rPr>
        <w:t>12</w:t>
      </w:r>
      <w:r w:rsidR="00F07B31">
        <w:fldChar w:fldCharType="end"/>
      </w:r>
      <w:r w:rsidR="00F07B31">
        <w:t>.</w:t>
      </w:r>
      <w:r w:rsidR="00F07B31">
        <w:fldChar w:fldCharType="begin"/>
      </w:r>
      <w:r w:rsidR="00F07B31">
        <w:instrText xml:space="preserve"> SEQ Рисунок \* ARABIC \s 1 </w:instrText>
      </w:r>
      <w:r w:rsidR="00F07B31">
        <w:fldChar w:fldCharType="separate"/>
      </w:r>
      <w:r w:rsidR="007E3297">
        <w:rPr>
          <w:noProof/>
        </w:rPr>
        <w:t>1</w:t>
      </w:r>
      <w:r w:rsidR="00F07B31">
        <w:fldChar w:fldCharType="end"/>
      </w:r>
      <w:r>
        <w:t xml:space="preserve"> - </w:t>
      </w:r>
      <w:r>
        <w:rPr>
          <w:lang w:val="en-US"/>
        </w:rPr>
        <w:t>UML</w:t>
      </w:r>
      <w:r>
        <w:rPr>
          <w:lang w:val="ru-RU"/>
        </w:rPr>
        <w:t xml:space="preserve"> д</w:t>
      </w:r>
      <w:r>
        <w:t>іаграма класів</w:t>
      </w:r>
    </w:p>
    <w:p w14:paraId="16D3DD04" w14:textId="221B1B95" w:rsidR="001029EE" w:rsidRDefault="006F6457" w:rsidP="0032371A">
      <w:pPr>
        <w:spacing w:after="160" w:line="259" w:lineRule="auto"/>
        <w:ind w:firstLine="0"/>
        <w:jc w:val="left"/>
        <w:sectPr w:rsidR="001029EE" w:rsidSect="00237ECF">
          <w:pgSz w:w="11906" w:h="16838"/>
          <w:pgMar w:top="1134" w:right="851" w:bottom="1134" w:left="1134" w:header="709" w:footer="709" w:gutter="0"/>
          <w:pgNumType w:start="5"/>
          <w:cols w:space="708"/>
          <w:docGrid w:linePitch="381"/>
        </w:sectPr>
      </w:pPr>
      <w:r>
        <w:br w:type="page"/>
      </w:r>
    </w:p>
    <w:p w14:paraId="4FE19502" w14:textId="7DBC93E2" w:rsidR="006F6457" w:rsidRDefault="009F02CA" w:rsidP="006F6457">
      <w:pPr>
        <w:pStyle w:val="Heading2"/>
      </w:pPr>
      <w:bookmarkStart w:id="118" w:name="_Toc501313613"/>
      <w:bookmarkStart w:id="119" w:name="_Toc502185152"/>
      <w:r>
        <w:lastRenderedPageBreak/>
        <w:t>О</w:t>
      </w:r>
      <w:r w:rsidRPr="008A6545">
        <w:t>пис</w:t>
      </w:r>
      <w:r>
        <w:t xml:space="preserve"> класів та їх методів</w:t>
      </w:r>
      <w:bookmarkEnd w:id="118"/>
      <w:bookmarkEnd w:id="119"/>
    </w:p>
    <w:p w14:paraId="3C192A8D" w14:textId="71DE736C" w:rsidR="006F6457" w:rsidRPr="00760819" w:rsidRDefault="008A020E" w:rsidP="006F6457">
      <w:pPr>
        <w:pStyle w:val="Heading3"/>
      </w:pPr>
      <w:bookmarkStart w:id="120" w:name="_Toc501313614"/>
      <w:bookmarkStart w:id="121" w:name="_Toc502185153"/>
      <w:r>
        <w:t>Класи та їх методи</w:t>
      </w:r>
      <w:bookmarkEnd w:id="120"/>
      <w:bookmarkEnd w:id="121"/>
    </w:p>
    <w:p w14:paraId="6A83BF37" w14:textId="1FAEDAE2" w:rsidR="002E367F" w:rsidRPr="00386279" w:rsidRDefault="0092726C" w:rsidP="00386279">
      <w:pPr>
        <w:pStyle w:val="Caption"/>
        <w:keepNext/>
        <w:ind w:firstLine="0"/>
        <w:rPr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8"/>
          <w:szCs w:val="28"/>
        </w:rPr>
        <w:tab/>
      </w:r>
      <w:r w:rsidR="008A020E">
        <w:rPr>
          <w:b w:val="0"/>
          <w:color w:val="000000" w:themeColor="text1"/>
          <w:sz w:val="28"/>
          <w:szCs w:val="28"/>
        </w:rPr>
        <w:t>Опис медотів кожного класу наведений у таблиці</w:t>
      </w:r>
      <w:r w:rsidR="006F6457">
        <w:rPr>
          <w:b w:val="0"/>
          <w:color w:val="000000" w:themeColor="text1"/>
          <w:sz w:val="28"/>
          <w:szCs w:val="28"/>
        </w:rPr>
        <w:t xml:space="preserve"> 4.1</w:t>
      </w:r>
      <w:r w:rsidR="00386279">
        <w:t xml:space="preserve"> </w:t>
      </w:r>
    </w:p>
    <w:p w14:paraId="376F4880" w14:textId="789D7D15" w:rsidR="00386279" w:rsidRDefault="00386279" w:rsidP="00386279">
      <w:pPr>
        <w:pStyle w:val="NoSpacing"/>
      </w:pPr>
      <w:r>
        <w:t xml:space="preserve">Таблиця </w:t>
      </w:r>
      <w:r>
        <w:fldChar w:fldCharType="begin"/>
      </w:r>
      <w:r>
        <w:instrText xml:space="preserve"> STYLEREF 1 \s </w:instrText>
      </w:r>
      <w:r>
        <w:fldChar w:fldCharType="separate"/>
      </w:r>
      <w:r w:rsidR="007E3297">
        <w:rPr>
          <w:noProof/>
        </w:rPr>
        <w:t>12</w:t>
      </w:r>
      <w:r>
        <w:fldChar w:fldCharType="end"/>
      </w:r>
      <w:r>
        <w:t>.</w:t>
      </w:r>
      <w:r>
        <w:fldChar w:fldCharType="begin"/>
      </w:r>
      <w:r>
        <w:instrText xml:space="preserve"> SEQ Таблиця \* ARABIC \s 1 </w:instrText>
      </w:r>
      <w:r>
        <w:fldChar w:fldCharType="separate"/>
      </w:r>
      <w:r w:rsidR="007E3297">
        <w:rPr>
          <w:noProof/>
        </w:rPr>
        <w:t>1</w:t>
      </w:r>
      <w:r>
        <w:fldChar w:fldCharType="end"/>
      </w:r>
      <w:r>
        <w:t xml:space="preserve"> - </w:t>
      </w:r>
      <w:r w:rsidRPr="00611195">
        <w:t>Опис класів та їх методів</w:t>
      </w:r>
    </w:p>
    <w:tbl>
      <w:tblPr>
        <w:tblW w:w="492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05"/>
        <w:gridCol w:w="2240"/>
        <w:gridCol w:w="2149"/>
        <w:gridCol w:w="3374"/>
        <w:gridCol w:w="2869"/>
        <w:gridCol w:w="2508"/>
      </w:tblGrid>
      <w:tr w:rsidR="00443D10" w:rsidRPr="00C535A0" w14:paraId="77E70547" w14:textId="77777777" w:rsidTr="00386279">
        <w:trPr>
          <w:trHeight w:val="855"/>
          <w:jc w:val="center"/>
        </w:trPr>
        <w:tc>
          <w:tcPr>
            <w:tcW w:w="420" w:type="pct"/>
            <w:vAlign w:val="center"/>
          </w:tcPr>
          <w:p w14:paraId="5F5EF111" w14:textId="77777777" w:rsidR="001D3544" w:rsidRPr="00A422EE" w:rsidRDefault="001D3544" w:rsidP="00D32CD0">
            <w:pPr>
              <w:pStyle w:val="a2"/>
              <w:rPr>
                <w:lang w:val="uk-UA"/>
              </w:rPr>
            </w:pPr>
            <w:r w:rsidRPr="00C535A0">
              <w:t>№ п/п</w:t>
            </w:r>
          </w:p>
        </w:tc>
        <w:tc>
          <w:tcPr>
            <w:tcW w:w="781" w:type="pct"/>
            <w:vAlign w:val="center"/>
          </w:tcPr>
          <w:p w14:paraId="585312DC" w14:textId="77777777" w:rsidR="001D3544" w:rsidRPr="00BA1E33" w:rsidRDefault="001D3544" w:rsidP="00D32CD0">
            <w:pPr>
              <w:pStyle w:val="a2"/>
            </w:pPr>
            <w:r w:rsidRPr="00A422EE">
              <w:rPr>
                <w:lang w:val="uk-UA"/>
              </w:rPr>
              <w:t xml:space="preserve">Назва </w:t>
            </w:r>
            <w:r>
              <w:t>классу</w:t>
            </w:r>
          </w:p>
        </w:tc>
        <w:tc>
          <w:tcPr>
            <w:tcW w:w="749" w:type="pct"/>
            <w:vAlign w:val="center"/>
          </w:tcPr>
          <w:p w14:paraId="06075B2A" w14:textId="77777777" w:rsidR="001D3544" w:rsidRPr="00A422EE" w:rsidRDefault="001D3544" w:rsidP="00D32CD0">
            <w:pPr>
              <w:pStyle w:val="a2"/>
              <w:rPr>
                <w:lang w:val="uk-UA"/>
              </w:rPr>
            </w:pPr>
            <w:r w:rsidRPr="00A422EE">
              <w:rPr>
                <w:lang w:val="uk-UA"/>
              </w:rPr>
              <w:t>Назва функції</w:t>
            </w:r>
          </w:p>
        </w:tc>
        <w:tc>
          <w:tcPr>
            <w:tcW w:w="1176" w:type="pct"/>
            <w:vAlign w:val="center"/>
          </w:tcPr>
          <w:p w14:paraId="63411A8B" w14:textId="77777777" w:rsidR="001D3544" w:rsidRPr="00A422EE" w:rsidRDefault="001D3544" w:rsidP="00D32CD0">
            <w:pPr>
              <w:pStyle w:val="a2"/>
              <w:rPr>
                <w:lang w:val="uk-UA"/>
              </w:rPr>
            </w:pPr>
            <w:r w:rsidRPr="00A422EE">
              <w:rPr>
                <w:lang w:val="uk-UA"/>
              </w:rPr>
              <w:t>Призначення функції</w:t>
            </w:r>
          </w:p>
        </w:tc>
        <w:tc>
          <w:tcPr>
            <w:tcW w:w="1000" w:type="pct"/>
            <w:vAlign w:val="center"/>
          </w:tcPr>
          <w:p w14:paraId="53A440DA" w14:textId="77777777" w:rsidR="001D3544" w:rsidRPr="00A422EE" w:rsidRDefault="001D3544" w:rsidP="00D32CD0">
            <w:pPr>
              <w:pStyle w:val="a2"/>
              <w:rPr>
                <w:lang w:val="uk-UA"/>
              </w:rPr>
            </w:pPr>
            <w:r w:rsidRPr="00A422EE">
              <w:rPr>
                <w:lang w:val="uk-UA"/>
              </w:rPr>
              <w:t>Опис вхідних параметрів</w:t>
            </w:r>
          </w:p>
        </w:tc>
        <w:tc>
          <w:tcPr>
            <w:tcW w:w="874" w:type="pct"/>
            <w:vAlign w:val="center"/>
          </w:tcPr>
          <w:p w14:paraId="5F58DCC9" w14:textId="77777777" w:rsidR="001D3544" w:rsidRPr="00A422EE" w:rsidRDefault="001D3544" w:rsidP="00D32CD0">
            <w:pPr>
              <w:pStyle w:val="a2"/>
              <w:rPr>
                <w:lang w:val="uk-UA"/>
              </w:rPr>
            </w:pPr>
            <w:r w:rsidRPr="00A422EE">
              <w:rPr>
                <w:lang w:val="uk-UA"/>
              </w:rPr>
              <w:t>Опис вихідних параметрів</w:t>
            </w:r>
          </w:p>
        </w:tc>
      </w:tr>
      <w:tr w:rsidR="0056260E" w:rsidRPr="00C22E3C" w14:paraId="0F10928E" w14:textId="77777777" w:rsidTr="00386279">
        <w:trPr>
          <w:trHeight w:val="363"/>
          <w:jc w:val="center"/>
        </w:trPr>
        <w:tc>
          <w:tcPr>
            <w:tcW w:w="420" w:type="pct"/>
          </w:tcPr>
          <w:p w14:paraId="74C26D33" w14:textId="1FBB03FF" w:rsidR="001D3544" w:rsidRPr="00C22E3C" w:rsidRDefault="001D3544" w:rsidP="001D3544">
            <w:pPr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781" w:type="pct"/>
          </w:tcPr>
          <w:p w14:paraId="61E439D5" w14:textId="64951C9C" w:rsidR="001D3544" w:rsidRPr="001D3544" w:rsidRDefault="001D3544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Wrapper</w:t>
            </w:r>
          </w:p>
        </w:tc>
        <w:tc>
          <w:tcPr>
            <w:tcW w:w="749" w:type="pct"/>
          </w:tcPr>
          <w:p w14:paraId="0B8B8769" w14:textId="02A23A51" w:rsidR="001D3544" w:rsidRPr="00C22E3C" w:rsidRDefault="001D3544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update</w:t>
            </w:r>
          </w:p>
        </w:tc>
        <w:tc>
          <w:tcPr>
            <w:tcW w:w="1176" w:type="pct"/>
          </w:tcPr>
          <w:p w14:paraId="02D67142" w14:textId="7117F15F" w:rsidR="001D3544" w:rsidRPr="001D3544" w:rsidRDefault="001D3544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Коректна обробка виходу об’єкту за межі екрану</w:t>
            </w:r>
          </w:p>
        </w:tc>
        <w:tc>
          <w:tcPr>
            <w:tcW w:w="1000" w:type="pct"/>
          </w:tcPr>
          <w:p w14:paraId="77C3A799" w14:textId="5F8BCA0B" w:rsidR="001D3544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28018263" w14:textId="1D7FE5C4" w:rsidR="001D3544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56260E" w:rsidRPr="00C22E3C" w14:paraId="210095D1" w14:textId="77777777" w:rsidTr="00386279">
        <w:trPr>
          <w:trHeight w:val="363"/>
          <w:jc w:val="center"/>
        </w:trPr>
        <w:tc>
          <w:tcPr>
            <w:tcW w:w="420" w:type="pct"/>
          </w:tcPr>
          <w:p w14:paraId="2F37AF3F" w14:textId="2E8032C4" w:rsidR="001D3544" w:rsidRDefault="001D3544" w:rsidP="001D3544">
            <w:pPr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781" w:type="pct"/>
          </w:tcPr>
          <w:p w14:paraId="064AD9E9" w14:textId="072859C1" w:rsidR="001D3544" w:rsidRDefault="001D3544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Wrapper</w:t>
            </w:r>
          </w:p>
        </w:tc>
        <w:tc>
          <w:tcPr>
            <w:tcW w:w="749" w:type="pct"/>
          </w:tcPr>
          <w:p w14:paraId="009660D8" w14:textId="711E45EC" w:rsidR="001D3544" w:rsidRDefault="001D3544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die</w:t>
            </w:r>
          </w:p>
        </w:tc>
        <w:tc>
          <w:tcPr>
            <w:tcW w:w="1176" w:type="pct"/>
          </w:tcPr>
          <w:p w14:paraId="240DDD7E" w14:textId="48288766" w:rsidR="001D3544" w:rsidRPr="00C22E3C" w:rsidRDefault="001D3544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Знищення об’єкту функції</w:t>
            </w:r>
          </w:p>
        </w:tc>
        <w:tc>
          <w:tcPr>
            <w:tcW w:w="1000" w:type="pct"/>
          </w:tcPr>
          <w:p w14:paraId="42F6E5E5" w14:textId="626884BA" w:rsidR="001D3544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14DE4D3C" w14:textId="2234F373" w:rsidR="001D3544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443D10" w:rsidRPr="00C22E3C" w14:paraId="3F3E175F" w14:textId="77777777" w:rsidTr="00386279">
        <w:trPr>
          <w:trHeight w:val="363"/>
          <w:jc w:val="center"/>
        </w:trPr>
        <w:tc>
          <w:tcPr>
            <w:tcW w:w="420" w:type="pct"/>
          </w:tcPr>
          <w:p w14:paraId="26A4C44E" w14:textId="4C135B3F" w:rsidR="001D3544" w:rsidRDefault="001D3544" w:rsidP="001D3544">
            <w:pPr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781" w:type="pct"/>
          </w:tcPr>
          <w:p w14:paraId="1A0BA740" w14:textId="1DA06185" w:rsidR="001D3544" w:rsidRDefault="001D3544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Collider</w:t>
            </w:r>
          </w:p>
        </w:tc>
        <w:tc>
          <w:tcPr>
            <w:tcW w:w="749" w:type="pct"/>
          </w:tcPr>
          <w:p w14:paraId="4C1BFD98" w14:textId="2CC9F8CB" w:rsidR="001D3544" w:rsidRDefault="001D3544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update</w:t>
            </w:r>
          </w:p>
        </w:tc>
        <w:tc>
          <w:tcPr>
            <w:tcW w:w="1176" w:type="pct"/>
          </w:tcPr>
          <w:p w14:paraId="68DC84A9" w14:textId="3A6A6326" w:rsidR="001D3544" w:rsidRPr="001D3544" w:rsidRDefault="001D3544" w:rsidP="001D3544">
            <w:pPr>
              <w:ind w:firstLine="0"/>
              <w:rPr>
                <w:szCs w:val="28"/>
              </w:rPr>
            </w:pPr>
            <w:r>
              <w:rPr>
                <w:szCs w:val="28"/>
                <w:lang w:val="ru-RU"/>
              </w:rPr>
              <w:t>Перев</w:t>
            </w:r>
            <w:r>
              <w:rPr>
                <w:szCs w:val="28"/>
              </w:rPr>
              <w:t>ірка чи не зіштовхнулися об’єкти на екрані</w:t>
            </w:r>
          </w:p>
        </w:tc>
        <w:tc>
          <w:tcPr>
            <w:tcW w:w="1000" w:type="pct"/>
          </w:tcPr>
          <w:p w14:paraId="6EDA3C6E" w14:textId="32364A64" w:rsidR="001D3544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454D3D86" w14:textId="23FB35EF" w:rsidR="001D3544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443D10" w:rsidRPr="00C22E3C" w14:paraId="72CF8B14" w14:textId="77777777" w:rsidTr="00386279">
        <w:trPr>
          <w:trHeight w:val="363"/>
          <w:jc w:val="center"/>
        </w:trPr>
        <w:tc>
          <w:tcPr>
            <w:tcW w:w="420" w:type="pct"/>
          </w:tcPr>
          <w:p w14:paraId="78FF7D5F" w14:textId="1F1784C4" w:rsidR="001D3544" w:rsidRDefault="001D3544" w:rsidP="001D3544">
            <w:pPr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781" w:type="pct"/>
          </w:tcPr>
          <w:p w14:paraId="7C79A5EF" w14:textId="644D087A" w:rsidR="001D3544" w:rsidRDefault="001D3544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Collider</w:t>
            </w:r>
          </w:p>
        </w:tc>
        <w:tc>
          <w:tcPr>
            <w:tcW w:w="749" w:type="pct"/>
          </w:tcPr>
          <w:p w14:paraId="61DFCEEA" w14:textId="7A4B0FC7" w:rsidR="001D3544" w:rsidRDefault="001D3544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die</w:t>
            </w:r>
          </w:p>
        </w:tc>
        <w:tc>
          <w:tcPr>
            <w:tcW w:w="1176" w:type="pct"/>
          </w:tcPr>
          <w:p w14:paraId="6211C20B" w14:textId="6842D631" w:rsidR="001D3544" w:rsidRDefault="006C381D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Знищення об’єкта з анімацією</w:t>
            </w:r>
          </w:p>
        </w:tc>
        <w:tc>
          <w:tcPr>
            <w:tcW w:w="1000" w:type="pct"/>
          </w:tcPr>
          <w:p w14:paraId="5E4E146F" w14:textId="68AC8BED" w:rsidR="001D3544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7472CA80" w14:textId="04E61003" w:rsidR="001D3544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443D10" w:rsidRPr="00C22E3C" w14:paraId="543E7338" w14:textId="77777777" w:rsidTr="00386279">
        <w:trPr>
          <w:trHeight w:val="363"/>
          <w:jc w:val="center"/>
        </w:trPr>
        <w:tc>
          <w:tcPr>
            <w:tcW w:w="420" w:type="pct"/>
          </w:tcPr>
          <w:p w14:paraId="4E5C5C0E" w14:textId="7AD7185C" w:rsidR="006C381D" w:rsidRDefault="006C381D" w:rsidP="001D3544">
            <w:pPr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781" w:type="pct"/>
          </w:tcPr>
          <w:p w14:paraId="4844558F" w14:textId="28CE8CA4" w:rsidR="006C381D" w:rsidRDefault="006C381D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Explosion</w:t>
            </w:r>
          </w:p>
        </w:tc>
        <w:tc>
          <w:tcPr>
            <w:tcW w:w="749" w:type="pct"/>
          </w:tcPr>
          <w:p w14:paraId="00932BF0" w14:textId="16F635F0" w:rsidR="006C381D" w:rsidRDefault="006C381D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__init__</w:t>
            </w:r>
          </w:p>
        </w:tc>
        <w:tc>
          <w:tcPr>
            <w:tcW w:w="1176" w:type="pct"/>
          </w:tcPr>
          <w:p w14:paraId="290959A0" w14:textId="7E80012A" w:rsidR="006C381D" w:rsidRPr="006C381D" w:rsidRDefault="006C381D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Анімація вибуху</w:t>
            </w:r>
          </w:p>
        </w:tc>
        <w:tc>
          <w:tcPr>
            <w:tcW w:w="1000" w:type="pct"/>
          </w:tcPr>
          <w:p w14:paraId="66C014E2" w14:textId="585C0F06" w:rsidR="006C381D" w:rsidRPr="00C22E3C" w:rsidRDefault="006C381D" w:rsidP="006C381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Координати вибуху</w:t>
            </w:r>
          </w:p>
        </w:tc>
        <w:tc>
          <w:tcPr>
            <w:tcW w:w="874" w:type="pct"/>
          </w:tcPr>
          <w:p w14:paraId="71EE0B8F" w14:textId="315D3403" w:rsidR="006C381D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443D10" w:rsidRPr="00C22E3C" w14:paraId="50BD12C1" w14:textId="77777777" w:rsidTr="00386279">
        <w:trPr>
          <w:trHeight w:val="363"/>
          <w:jc w:val="center"/>
        </w:trPr>
        <w:tc>
          <w:tcPr>
            <w:tcW w:w="420" w:type="pct"/>
          </w:tcPr>
          <w:p w14:paraId="3226D801" w14:textId="00855188" w:rsidR="006C381D" w:rsidRDefault="006C381D" w:rsidP="001D3544">
            <w:pPr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781" w:type="pct"/>
          </w:tcPr>
          <w:p w14:paraId="17397E20" w14:textId="15957299" w:rsidR="006C381D" w:rsidRDefault="006C381D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Asteroid</w:t>
            </w:r>
          </w:p>
        </w:tc>
        <w:tc>
          <w:tcPr>
            <w:tcW w:w="749" w:type="pct"/>
          </w:tcPr>
          <w:p w14:paraId="13A84A59" w14:textId="215A2729" w:rsidR="006C381D" w:rsidRDefault="006C381D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__init__</w:t>
            </w:r>
          </w:p>
        </w:tc>
        <w:tc>
          <w:tcPr>
            <w:tcW w:w="1176" w:type="pct"/>
          </w:tcPr>
          <w:p w14:paraId="3A38FF11" w14:textId="56374F53" w:rsidR="006C381D" w:rsidRPr="006C381D" w:rsidRDefault="006C381D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Ініціалізація основних параметрів класу</w:t>
            </w:r>
          </w:p>
        </w:tc>
        <w:tc>
          <w:tcPr>
            <w:tcW w:w="1000" w:type="pct"/>
          </w:tcPr>
          <w:p w14:paraId="379DF4A3" w14:textId="2B22F3A2" w:rsidR="006C381D" w:rsidRPr="00C22E3C" w:rsidRDefault="0056260E" w:rsidP="005626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Об’єкт модуля </w:t>
            </w:r>
            <w:r>
              <w:rPr>
                <w:szCs w:val="28"/>
                <w:lang w:val="en-US"/>
              </w:rPr>
              <w:t>games</w:t>
            </w:r>
            <w:r>
              <w:rPr>
                <w:szCs w:val="28"/>
              </w:rPr>
              <w:t xml:space="preserve">, координати астероїду, його розмір та кількість життів </w:t>
            </w:r>
          </w:p>
        </w:tc>
        <w:tc>
          <w:tcPr>
            <w:tcW w:w="874" w:type="pct"/>
          </w:tcPr>
          <w:p w14:paraId="41BED34D" w14:textId="20970C17" w:rsidR="006C381D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443D10" w:rsidRPr="00C22E3C" w14:paraId="2BB9234D" w14:textId="77777777" w:rsidTr="00386279">
        <w:trPr>
          <w:trHeight w:val="363"/>
          <w:jc w:val="center"/>
        </w:trPr>
        <w:tc>
          <w:tcPr>
            <w:tcW w:w="420" w:type="pct"/>
          </w:tcPr>
          <w:p w14:paraId="0F25AC73" w14:textId="788BFC3D" w:rsidR="006C381D" w:rsidRDefault="006C381D" w:rsidP="001D3544">
            <w:pPr>
              <w:rPr>
                <w:szCs w:val="28"/>
              </w:rPr>
            </w:pPr>
            <w:r>
              <w:rPr>
                <w:szCs w:val="28"/>
              </w:rPr>
              <w:lastRenderedPageBreak/>
              <w:t>7</w:t>
            </w:r>
          </w:p>
        </w:tc>
        <w:tc>
          <w:tcPr>
            <w:tcW w:w="781" w:type="pct"/>
          </w:tcPr>
          <w:p w14:paraId="335563C3" w14:textId="2D58A400" w:rsidR="006C381D" w:rsidRDefault="006C381D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Asteroid</w:t>
            </w:r>
          </w:p>
        </w:tc>
        <w:tc>
          <w:tcPr>
            <w:tcW w:w="749" w:type="pct"/>
          </w:tcPr>
          <w:p w14:paraId="6DE0FB37" w14:textId="14574B02" w:rsidR="006C381D" w:rsidRDefault="006C381D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die</w:t>
            </w:r>
          </w:p>
        </w:tc>
        <w:tc>
          <w:tcPr>
            <w:tcW w:w="1176" w:type="pct"/>
          </w:tcPr>
          <w:p w14:paraId="6B1262D7" w14:textId="1FADF037" w:rsidR="006C381D" w:rsidRDefault="006C381D" w:rsidP="006C381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 разі, якщо розмір астероїду найменший – самознищення, інакше – поділ на два менші астероїди</w:t>
            </w:r>
          </w:p>
        </w:tc>
        <w:tc>
          <w:tcPr>
            <w:tcW w:w="1000" w:type="pct"/>
          </w:tcPr>
          <w:p w14:paraId="3B66C7AB" w14:textId="6081D676" w:rsidR="006C381D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7106C4CF" w14:textId="6B2E5D15" w:rsidR="006C381D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443D10" w:rsidRPr="00C22E3C" w14:paraId="295DE931" w14:textId="77777777" w:rsidTr="00386279">
        <w:trPr>
          <w:trHeight w:val="363"/>
          <w:jc w:val="center"/>
        </w:trPr>
        <w:tc>
          <w:tcPr>
            <w:tcW w:w="420" w:type="pct"/>
          </w:tcPr>
          <w:p w14:paraId="5B4322EB" w14:textId="12C7BF1E" w:rsidR="006C381D" w:rsidRDefault="006C381D" w:rsidP="001D3544">
            <w:pPr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  <w:tc>
          <w:tcPr>
            <w:tcW w:w="781" w:type="pct"/>
          </w:tcPr>
          <w:p w14:paraId="399F7075" w14:textId="13FB8BDC" w:rsidR="006C381D" w:rsidRDefault="006C381D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Asteroid</w:t>
            </w:r>
          </w:p>
        </w:tc>
        <w:tc>
          <w:tcPr>
            <w:tcW w:w="749" w:type="pct"/>
          </w:tcPr>
          <w:p w14:paraId="34A9FF3D" w14:textId="3D96B57A" w:rsidR="006C381D" w:rsidRDefault="006C381D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totally_die</w:t>
            </w:r>
          </w:p>
        </w:tc>
        <w:tc>
          <w:tcPr>
            <w:tcW w:w="1176" w:type="pct"/>
          </w:tcPr>
          <w:p w14:paraId="78B18C9E" w14:textId="67CB50F7" w:rsidR="006C381D" w:rsidRDefault="006C381D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Знищення астероїду без додавання двох менших на екран</w:t>
            </w:r>
          </w:p>
        </w:tc>
        <w:tc>
          <w:tcPr>
            <w:tcW w:w="1000" w:type="pct"/>
          </w:tcPr>
          <w:p w14:paraId="4E6C71D9" w14:textId="54DC03A5" w:rsidR="00AF6037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315873C4" w14:textId="260BE330" w:rsidR="006C381D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443D10" w:rsidRPr="00C22E3C" w14:paraId="3B8884C2" w14:textId="77777777" w:rsidTr="00386279">
        <w:trPr>
          <w:trHeight w:val="363"/>
          <w:jc w:val="center"/>
        </w:trPr>
        <w:tc>
          <w:tcPr>
            <w:tcW w:w="420" w:type="pct"/>
          </w:tcPr>
          <w:p w14:paraId="05F6EF6E" w14:textId="7F59EC4D" w:rsidR="006C381D" w:rsidRDefault="006C381D" w:rsidP="001D3544">
            <w:pPr>
              <w:rPr>
                <w:szCs w:val="28"/>
              </w:rPr>
            </w:pPr>
            <w:r>
              <w:rPr>
                <w:szCs w:val="28"/>
              </w:rPr>
              <w:t>9</w:t>
            </w:r>
          </w:p>
        </w:tc>
        <w:tc>
          <w:tcPr>
            <w:tcW w:w="781" w:type="pct"/>
          </w:tcPr>
          <w:p w14:paraId="6D4C141E" w14:textId="37CB4068" w:rsidR="006C381D" w:rsidRDefault="006C381D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Asteroid</w:t>
            </w:r>
          </w:p>
        </w:tc>
        <w:tc>
          <w:tcPr>
            <w:tcW w:w="749" w:type="pct"/>
          </w:tcPr>
          <w:p w14:paraId="1AACB5D7" w14:textId="24A12C90" w:rsidR="006C381D" w:rsidRDefault="006C381D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get_asteroids</w:t>
            </w:r>
          </w:p>
        </w:tc>
        <w:tc>
          <w:tcPr>
            <w:tcW w:w="1176" w:type="pct"/>
          </w:tcPr>
          <w:p w14:paraId="6EC8C528" w14:textId="7DEE0DA3" w:rsidR="006C381D" w:rsidRDefault="006C381D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Повертає кількість астероїдів</w:t>
            </w:r>
          </w:p>
        </w:tc>
        <w:tc>
          <w:tcPr>
            <w:tcW w:w="1000" w:type="pct"/>
          </w:tcPr>
          <w:p w14:paraId="27407762" w14:textId="28777AC7" w:rsidR="006C381D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6F30BB26" w14:textId="0DB3889D" w:rsidR="006C381D" w:rsidRPr="00C22E3C" w:rsidRDefault="006C381D" w:rsidP="006C381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К-сть астероїдів на екрані</w:t>
            </w:r>
          </w:p>
        </w:tc>
      </w:tr>
      <w:tr w:rsidR="00BC37C0" w:rsidRPr="00C22E3C" w14:paraId="5C15EC55" w14:textId="77777777" w:rsidTr="00386279">
        <w:trPr>
          <w:trHeight w:val="363"/>
          <w:jc w:val="center"/>
        </w:trPr>
        <w:tc>
          <w:tcPr>
            <w:tcW w:w="420" w:type="pct"/>
          </w:tcPr>
          <w:p w14:paraId="3519775D" w14:textId="4401168A" w:rsidR="00BC37C0" w:rsidRDefault="00BC37C0" w:rsidP="001D3544">
            <w:pPr>
              <w:rPr>
                <w:szCs w:val="28"/>
              </w:rPr>
            </w:pPr>
            <w:r>
              <w:rPr>
                <w:szCs w:val="28"/>
              </w:rPr>
              <w:t xml:space="preserve">10 </w:t>
            </w:r>
          </w:p>
        </w:tc>
        <w:tc>
          <w:tcPr>
            <w:tcW w:w="781" w:type="pct"/>
          </w:tcPr>
          <w:p w14:paraId="2D04F20B" w14:textId="78CA81FF" w:rsidR="00BC37C0" w:rsidRDefault="00BC37C0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Ship</w:t>
            </w:r>
          </w:p>
        </w:tc>
        <w:tc>
          <w:tcPr>
            <w:tcW w:w="749" w:type="pct"/>
          </w:tcPr>
          <w:p w14:paraId="31C65FDF" w14:textId="0BEA19FD" w:rsidR="00BC37C0" w:rsidRDefault="00BC37C0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__init__</w:t>
            </w:r>
          </w:p>
        </w:tc>
        <w:tc>
          <w:tcPr>
            <w:tcW w:w="1176" w:type="pct"/>
          </w:tcPr>
          <w:p w14:paraId="2258B99E" w14:textId="5082C3A8" w:rsidR="00BC37C0" w:rsidRDefault="00BC37C0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Ініціалізація основних параметрів класу</w:t>
            </w:r>
          </w:p>
        </w:tc>
        <w:tc>
          <w:tcPr>
            <w:tcW w:w="1000" w:type="pct"/>
          </w:tcPr>
          <w:p w14:paraId="40D5A070" w14:textId="1525A025" w:rsidR="00BC37C0" w:rsidRPr="00BC37C0" w:rsidRDefault="00BC37C0" w:rsidP="00AF6037">
            <w:pPr>
              <w:ind w:firstLine="0"/>
              <w:jc w:val="left"/>
              <w:rPr>
                <w:szCs w:val="28"/>
                <w:lang w:val="ru-RU"/>
              </w:rPr>
            </w:pPr>
            <w:r>
              <w:rPr>
                <w:szCs w:val="28"/>
              </w:rPr>
              <w:t xml:space="preserve">Об’єкт модуля </w:t>
            </w:r>
            <w:r>
              <w:rPr>
                <w:szCs w:val="28"/>
                <w:lang w:val="en-US"/>
              </w:rPr>
              <w:t>games</w:t>
            </w:r>
            <w:r>
              <w:rPr>
                <w:szCs w:val="28"/>
              </w:rPr>
              <w:t xml:space="preserve">, координати </w:t>
            </w:r>
            <w:r>
              <w:rPr>
                <w:szCs w:val="28"/>
                <w:lang w:val="ru-RU"/>
              </w:rPr>
              <w:t>корабля</w:t>
            </w:r>
          </w:p>
        </w:tc>
        <w:tc>
          <w:tcPr>
            <w:tcW w:w="874" w:type="pct"/>
          </w:tcPr>
          <w:p w14:paraId="5E78D1CF" w14:textId="0AADFA50" w:rsidR="00BC37C0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BC37C0" w:rsidRPr="00C22E3C" w14:paraId="05B39C1E" w14:textId="77777777" w:rsidTr="00386279">
        <w:trPr>
          <w:trHeight w:val="363"/>
          <w:jc w:val="center"/>
        </w:trPr>
        <w:tc>
          <w:tcPr>
            <w:tcW w:w="420" w:type="pct"/>
          </w:tcPr>
          <w:p w14:paraId="2A731197" w14:textId="62144E67" w:rsidR="00BC37C0" w:rsidRDefault="00BC37C0" w:rsidP="001D3544">
            <w:pPr>
              <w:rPr>
                <w:szCs w:val="28"/>
              </w:rPr>
            </w:pPr>
            <w:r>
              <w:rPr>
                <w:szCs w:val="28"/>
              </w:rPr>
              <w:t>11</w:t>
            </w:r>
          </w:p>
        </w:tc>
        <w:tc>
          <w:tcPr>
            <w:tcW w:w="781" w:type="pct"/>
          </w:tcPr>
          <w:p w14:paraId="1B7691D1" w14:textId="4010ABD8" w:rsidR="00BC37C0" w:rsidRDefault="00BC37C0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Ship</w:t>
            </w:r>
          </w:p>
        </w:tc>
        <w:tc>
          <w:tcPr>
            <w:tcW w:w="749" w:type="pct"/>
          </w:tcPr>
          <w:p w14:paraId="2EC4CF1A" w14:textId="1CEDEDEC" w:rsidR="00BC37C0" w:rsidRDefault="00BC37C0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update</w:t>
            </w:r>
          </w:p>
        </w:tc>
        <w:tc>
          <w:tcPr>
            <w:tcW w:w="1176" w:type="pct"/>
          </w:tcPr>
          <w:p w14:paraId="4F49D98F" w14:textId="6A7DCEB6" w:rsidR="00BC37C0" w:rsidRDefault="00BC37C0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Рух корабля в залежності від натиснутих клавіш, можливість випуску ракети</w:t>
            </w:r>
          </w:p>
        </w:tc>
        <w:tc>
          <w:tcPr>
            <w:tcW w:w="1000" w:type="pct"/>
          </w:tcPr>
          <w:p w14:paraId="5F2C16DE" w14:textId="5FEFC7EC" w:rsidR="00BC37C0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39762D46" w14:textId="1E1A9B95" w:rsidR="00BC37C0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BC37C0" w:rsidRPr="00C22E3C" w14:paraId="6B5A507D" w14:textId="77777777" w:rsidTr="00386279">
        <w:trPr>
          <w:trHeight w:val="363"/>
          <w:jc w:val="center"/>
        </w:trPr>
        <w:tc>
          <w:tcPr>
            <w:tcW w:w="420" w:type="pct"/>
          </w:tcPr>
          <w:p w14:paraId="6182ABF0" w14:textId="319A1F1A" w:rsidR="00BC37C0" w:rsidRDefault="00BC37C0" w:rsidP="00BC37C0">
            <w:pPr>
              <w:rPr>
                <w:szCs w:val="28"/>
              </w:rPr>
            </w:pPr>
            <w:r>
              <w:rPr>
                <w:szCs w:val="28"/>
              </w:rPr>
              <w:t>12</w:t>
            </w:r>
          </w:p>
        </w:tc>
        <w:tc>
          <w:tcPr>
            <w:tcW w:w="781" w:type="pct"/>
          </w:tcPr>
          <w:p w14:paraId="6D0AFB30" w14:textId="00A7FDA5" w:rsidR="00BC37C0" w:rsidRDefault="00BC37C0" w:rsidP="00BC37C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Ship</w:t>
            </w:r>
          </w:p>
        </w:tc>
        <w:tc>
          <w:tcPr>
            <w:tcW w:w="749" w:type="pct"/>
          </w:tcPr>
          <w:p w14:paraId="59535AF2" w14:textId="47BA4436" w:rsidR="00BC37C0" w:rsidRDefault="00BC37C0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die</w:t>
            </w:r>
          </w:p>
        </w:tc>
        <w:tc>
          <w:tcPr>
            <w:tcW w:w="1176" w:type="pct"/>
          </w:tcPr>
          <w:p w14:paraId="6DD4CF27" w14:textId="4BEAFADD" w:rsidR="00BC37C0" w:rsidRDefault="00BC37C0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Знищення корабля, завершення гри</w:t>
            </w:r>
          </w:p>
        </w:tc>
        <w:tc>
          <w:tcPr>
            <w:tcW w:w="1000" w:type="pct"/>
          </w:tcPr>
          <w:p w14:paraId="181BF1D3" w14:textId="02585929" w:rsidR="00BC37C0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0318D970" w14:textId="12613970" w:rsidR="00BC37C0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B16BFC" w:rsidRPr="00C22E3C" w14:paraId="16606DAD" w14:textId="77777777" w:rsidTr="00386279">
        <w:trPr>
          <w:trHeight w:val="363"/>
          <w:jc w:val="center"/>
        </w:trPr>
        <w:tc>
          <w:tcPr>
            <w:tcW w:w="420" w:type="pct"/>
          </w:tcPr>
          <w:p w14:paraId="31F4FC73" w14:textId="7A55EBA0" w:rsidR="00B16BFC" w:rsidRDefault="00B16BFC" w:rsidP="00BC37C0">
            <w:pPr>
              <w:rPr>
                <w:szCs w:val="28"/>
              </w:rPr>
            </w:pPr>
            <w:r>
              <w:rPr>
                <w:szCs w:val="28"/>
              </w:rPr>
              <w:lastRenderedPageBreak/>
              <w:t>13</w:t>
            </w:r>
          </w:p>
        </w:tc>
        <w:tc>
          <w:tcPr>
            <w:tcW w:w="781" w:type="pct"/>
          </w:tcPr>
          <w:p w14:paraId="1E859F98" w14:textId="4D3D628B" w:rsidR="00B16BFC" w:rsidRDefault="00B16BFC" w:rsidP="00BC37C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Missile</w:t>
            </w:r>
          </w:p>
        </w:tc>
        <w:tc>
          <w:tcPr>
            <w:tcW w:w="749" w:type="pct"/>
          </w:tcPr>
          <w:p w14:paraId="07485F91" w14:textId="46FA4D6E" w:rsidR="00B16BFC" w:rsidRDefault="00B16BFC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__init__</w:t>
            </w:r>
          </w:p>
        </w:tc>
        <w:tc>
          <w:tcPr>
            <w:tcW w:w="1176" w:type="pct"/>
          </w:tcPr>
          <w:p w14:paraId="7E86ECE1" w14:textId="48BB2311" w:rsidR="00B16BFC" w:rsidRDefault="00B16BFC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Ініціалізація основних параметрів класу</w:t>
            </w:r>
          </w:p>
        </w:tc>
        <w:tc>
          <w:tcPr>
            <w:tcW w:w="1000" w:type="pct"/>
          </w:tcPr>
          <w:p w14:paraId="193A5E37" w14:textId="7733F43F" w:rsidR="00B16BFC" w:rsidRPr="00B16BFC" w:rsidRDefault="00B16BFC" w:rsidP="00B16BFC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Координати корабля, його кут повороту</w:t>
            </w:r>
          </w:p>
        </w:tc>
        <w:tc>
          <w:tcPr>
            <w:tcW w:w="874" w:type="pct"/>
          </w:tcPr>
          <w:p w14:paraId="6F3D1BCD" w14:textId="0D433F67" w:rsidR="00B16BF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B16BFC" w:rsidRPr="00C22E3C" w14:paraId="76B1010C" w14:textId="77777777" w:rsidTr="00386279">
        <w:trPr>
          <w:trHeight w:val="363"/>
          <w:jc w:val="center"/>
        </w:trPr>
        <w:tc>
          <w:tcPr>
            <w:tcW w:w="420" w:type="pct"/>
          </w:tcPr>
          <w:p w14:paraId="62A83C87" w14:textId="682847A0" w:rsidR="00B16BFC" w:rsidRDefault="00B16BFC" w:rsidP="00BC37C0">
            <w:pPr>
              <w:rPr>
                <w:szCs w:val="28"/>
              </w:rPr>
            </w:pPr>
            <w:r>
              <w:rPr>
                <w:szCs w:val="28"/>
              </w:rPr>
              <w:t>14</w:t>
            </w:r>
          </w:p>
        </w:tc>
        <w:tc>
          <w:tcPr>
            <w:tcW w:w="781" w:type="pct"/>
          </w:tcPr>
          <w:p w14:paraId="6B26E36D" w14:textId="6C50C4F3" w:rsidR="00B16BFC" w:rsidRDefault="00B16BFC" w:rsidP="00BC37C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Missile</w:t>
            </w:r>
          </w:p>
        </w:tc>
        <w:tc>
          <w:tcPr>
            <w:tcW w:w="749" w:type="pct"/>
          </w:tcPr>
          <w:p w14:paraId="4DEFCB60" w14:textId="6FB7BF54" w:rsidR="00B16BFC" w:rsidRDefault="00B16BFC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update</w:t>
            </w:r>
          </w:p>
        </w:tc>
        <w:tc>
          <w:tcPr>
            <w:tcW w:w="1176" w:type="pct"/>
          </w:tcPr>
          <w:p w14:paraId="035A089B" w14:textId="2E9BEBA8" w:rsidR="00B16BFC" w:rsidRDefault="0060654D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Зменшення часу життя; зниження ракети, якщо час її існування закінчився</w:t>
            </w:r>
          </w:p>
        </w:tc>
        <w:tc>
          <w:tcPr>
            <w:tcW w:w="1000" w:type="pct"/>
          </w:tcPr>
          <w:p w14:paraId="3008D6E9" w14:textId="41813E4A" w:rsidR="00B16BFC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5E296FC0" w14:textId="0D77C5AD" w:rsidR="00B16BF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7823D5" w:rsidRPr="00C22E3C" w14:paraId="37FC13A1" w14:textId="77777777" w:rsidTr="00386279">
        <w:trPr>
          <w:trHeight w:val="363"/>
          <w:jc w:val="center"/>
        </w:trPr>
        <w:tc>
          <w:tcPr>
            <w:tcW w:w="420" w:type="pct"/>
          </w:tcPr>
          <w:p w14:paraId="1E2BE392" w14:textId="775DE48B" w:rsidR="007823D5" w:rsidRDefault="007823D5" w:rsidP="00BC37C0">
            <w:pPr>
              <w:rPr>
                <w:szCs w:val="28"/>
              </w:rPr>
            </w:pPr>
            <w:r>
              <w:rPr>
                <w:szCs w:val="28"/>
              </w:rPr>
              <w:t>15</w:t>
            </w:r>
          </w:p>
        </w:tc>
        <w:tc>
          <w:tcPr>
            <w:tcW w:w="781" w:type="pct"/>
          </w:tcPr>
          <w:p w14:paraId="14C618DB" w14:textId="6815A852" w:rsidR="007823D5" w:rsidRPr="007823D5" w:rsidRDefault="007823D5" w:rsidP="00BC37C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Scores</w:t>
            </w:r>
          </w:p>
        </w:tc>
        <w:tc>
          <w:tcPr>
            <w:tcW w:w="749" w:type="pct"/>
          </w:tcPr>
          <w:p w14:paraId="0EB4419C" w14:textId="21E74D7F" w:rsidR="007823D5" w:rsidRDefault="007823D5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__init__</w:t>
            </w:r>
          </w:p>
        </w:tc>
        <w:tc>
          <w:tcPr>
            <w:tcW w:w="1176" w:type="pct"/>
          </w:tcPr>
          <w:p w14:paraId="3445AC0E" w14:textId="6E377965" w:rsidR="007823D5" w:rsidRDefault="007823D5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Ініціалізація основних параметрів класу</w:t>
            </w:r>
          </w:p>
        </w:tc>
        <w:tc>
          <w:tcPr>
            <w:tcW w:w="1000" w:type="pct"/>
          </w:tcPr>
          <w:p w14:paraId="6FE65945" w14:textId="0E2CE220" w:rsidR="007823D5" w:rsidRPr="00A41A55" w:rsidRDefault="007C5C8C" w:rsidP="007C5C8C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Рахунок гравця, ім’я файлу рекордів, </w:t>
            </w:r>
            <w:r w:rsidR="008E05AE">
              <w:rPr>
                <w:szCs w:val="28"/>
              </w:rPr>
              <w:t>ім’я гравця, розмір та колір тексту, його положення на екрані та час існування</w:t>
            </w:r>
          </w:p>
        </w:tc>
        <w:tc>
          <w:tcPr>
            <w:tcW w:w="874" w:type="pct"/>
          </w:tcPr>
          <w:p w14:paraId="72FB9124" w14:textId="163F70E1" w:rsidR="007823D5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7823D5" w:rsidRPr="00C22E3C" w14:paraId="617FD37D" w14:textId="77777777" w:rsidTr="00386279">
        <w:trPr>
          <w:trHeight w:val="363"/>
          <w:jc w:val="center"/>
        </w:trPr>
        <w:tc>
          <w:tcPr>
            <w:tcW w:w="420" w:type="pct"/>
          </w:tcPr>
          <w:p w14:paraId="30856CA1" w14:textId="2AF64BF9" w:rsidR="007823D5" w:rsidRDefault="007823D5" w:rsidP="00BC37C0">
            <w:pPr>
              <w:rPr>
                <w:szCs w:val="28"/>
              </w:rPr>
            </w:pPr>
            <w:r>
              <w:rPr>
                <w:szCs w:val="28"/>
              </w:rPr>
              <w:t>16</w:t>
            </w:r>
          </w:p>
        </w:tc>
        <w:tc>
          <w:tcPr>
            <w:tcW w:w="781" w:type="pct"/>
          </w:tcPr>
          <w:p w14:paraId="09A5380E" w14:textId="45CD5D9B" w:rsidR="007823D5" w:rsidRDefault="007823D5" w:rsidP="00BC37C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Scores</w:t>
            </w:r>
          </w:p>
        </w:tc>
        <w:tc>
          <w:tcPr>
            <w:tcW w:w="749" w:type="pct"/>
          </w:tcPr>
          <w:p w14:paraId="22642337" w14:textId="728CEE74" w:rsidR="007823D5" w:rsidRDefault="007823D5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update</w:t>
            </w:r>
          </w:p>
        </w:tc>
        <w:tc>
          <w:tcPr>
            <w:tcW w:w="1176" w:type="pct"/>
          </w:tcPr>
          <w:p w14:paraId="76A7BC4F" w14:textId="69FEF2AF" w:rsidR="007823D5" w:rsidRPr="00646AD8" w:rsidRDefault="00646AD8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Введення імені користувача</w:t>
            </w:r>
          </w:p>
        </w:tc>
        <w:tc>
          <w:tcPr>
            <w:tcW w:w="1000" w:type="pct"/>
          </w:tcPr>
          <w:p w14:paraId="1BF01FE8" w14:textId="3E9AA663" w:rsidR="007823D5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6604CED6" w14:textId="5F65A565" w:rsidR="007823D5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7823D5" w:rsidRPr="00C22E3C" w14:paraId="4B3790F5" w14:textId="77777777" w:rsidTr="00386279">
        <w:trPr>
          <w:trHeight w:val="363"/>
          <w:jc w:val="center"/>
        </w:trPr>
        <w:tc>
          <w:tcPr>
            <w:tcW w:w="420" w:type="pct"/>
          </w:tcPr>
          <w:p w14:paraId="644857AA" w14:textId="02439ECF" w:rsidR="007823D5" w:rsidRDefault="007823D5" w:rsidP="00BC37C0">
            <w:pPr>
              <w:rPr>
                <w:szCs w:val="28"/>
              </w:rPr>
            </w:pPr>
            <w:r>
              <w:rPr>
                <w:szCs w:val="28"/>
              </w:rPr>
              <w:t>17</w:t>
            </w:r>
          </w:p>
        </w:tc>
        <w:tc>
          <w:tcPr>
            <w:tcW w:w="781" w:type="pct"/>
          </w:tcPr>
          <w:p w14:paraId="465804C7" w14:textId="77301A1A" w:rsidR="007823D5" w:rsidRDefault="007823D5" w:rsidP="00BC37C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Scores</w:t>
            </w:r>
          </w:p>
        </w:tc>
        <w:tc>
          <w:tcPr>
            <w:tcW w:w="749" w:type="pct"/>
          </w:tcPr>
          <w:p w14:paraId="39BC0EF9" w14:textId="0B664C6A" w:rsidR="007823D5" w:rsidRDefault="007823D5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get_top</w:t>
            </w:r>
          </w:p>
        </w:tc>
        <w:tc>
          <w:tcPr>
            <w:tcW w:w="1176" w:type="pct"/>
          </w:tcPr>
          <w:p w14:paraId="7E9747A3" w14:textId="79CE5C58" w:rsidR="007823D5" w:rsidRDefault="00646AD8" w:rsidP="00646AD8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Визначення 3-х найкращих гравців</w:t>
            </w:r>
          </w:p>
        </w:tc>
        <w:tc>
          <w:tcPr>
            <w:tcW w:w="1000" w:type="pct"/>
          </w:tcPr>
          <w:p w14:paraId="0CA4289C" w14:textId="4DEDF76F" w:rsidR="007823D5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10B6ADD5" w14:textId="7388A1DC" w:rsidR="007823D5" w:rsidRDefault="00646AD8" w:rsidP="006C381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Список з 3-х найкращих гравців</w:t>
            </w:r>
          </w:p>
        </w:tc>
      </w:tr>
      <w:tr w:rsidR="007823D5" w:rsidRPr="00C22E3C" w14:paraId="47CE2982" w14:textId="77777777" w:rsidTr="00386279">
        <w:trPr>
          <w:trHeight w:val="363"/>
          <w:jc w:val="center"/>
        </w:trPr>
        <w:tc>
          <w:tcPr>
            <w:tcW w:w="420" w:type="pct"/>
          </w:tcPr>
          <w:p w14:paraId="735663B6" w14:textId="116333BD" w:rsidR="007823D5" w:rsidRDefault="007823D5" w:rsidP="00BC37C0">
            <w:pPr>
              <w:rPr>
                <w:szCs w:val="28"/>
              </w:rPr>
            </w:pPr>
            <w:r>
              <w:rPr>
                <w:szCs w:val="28"/>
              </w:rPr>
              <w:t>18</w:t>
            </w:r>
          </w:p>
        </w:tc>
        <w:tc>
          <w:tcPr>
            <w:tcW w:w="781" w:type="pct"/>
          </w:tcPr>
          <w:p w14:paraId="543C336E" w14:textId="25C48439" w:rsidR="007823D5" w:rsidRDefault="007823D5" w:rsidP="00BC37C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Scores</w:t>
            </w:r>
          </w:p>
        </w:tc>
        <w:tc>
          <w:tcPr>
            <w:tcW w:w="749" w:type="pct"/>
          </w:tcPr>
          <w:p w14:paraId="248DD59C" w14:textId="7F1138C6" w:rsidR="007823D5" w:rsidRDefault="007823D5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show_top</w:t>
            </w:r>
          </w:p>
        </w:tc>
        <w:tc>
          <w:tcPr>
            <w:tcW w:w="1176" w:type="pct"/>
          </w:tcPr>
          <w:p w14:paraId="7048828F" w14:textId="0499A931" w:rsidR="007823D5" w:rsidRDefault="00646AD8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Відображення 3-х найкращих гравців</w:t>
            </w:r>
          </w:p>
        </w:tc>
        <w:tc>
          <w:tcPr>
            <w:tcW w:w="1000" w:type="pct"/>
          </w:tcPr>
          <w:p w14:paraId="28C58D54" w14:textId="0F25DD8B" w:rsidR="007823D5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3DCBA037" w14:textId="0ACAF0C3" w:rsidR="007823D5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7823D5" w:rsidRPr="00C22E3C" w14:paraId="020B4E1E" w14:textId="77777777" w:rsidTr="00386279">
        <w:trPr>
          <w:trHeight w:val="363"/>
          <w:jc w:val="center"/>
        </w:trPr>
        <w:tc>
          <w:tcPr>
            <w:tcW w:w="420" w:type="pct"/>
          </w:tcPr>
          <w:p w14:paraId="7FCC2D32" w14:textId="2FBE7C6D" w:rsidR="007823D5" w:rsidRDefault="007823D5" w:rsidP="00BC37C0">
            <w:pPr>
              <w:rPr>
                <w:szCs w:val="28"/>
              </w:rPr>
            </w:pPr>
            <w:r>
              <w:rPr>
                <w:szCs w:val="28"/>
              </w:rPr>
              <w:t>19</w:t>
            </w:r>
          </w:p>
        </w:tc>
        <w:tc>
          <w:tcPr>
            <w:tcW w:w="781" w:type="pct"/>
          </w:tcPr>
          <w:p w14:paraId="56EECAC7" w14:textId="39B81FD4" w:rsidR="007823D5" w:rsidRDefault="007823D5" w:rsidP="00BC37C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Scores</w:t>
            </w:r>
          </w:p>
        </w:tc>
        <w:tc>
          <w:tcPr>
            <w:tcW w:w="749" w:type="pct"/>
          </w:tcPr>
          <w:p w14:paraId="21E618A0" w14:textId="67A9C904" w:rsidR="007823D5" w:rsidRDefault="007823D5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you_lose</w:t>
            </w:r>
          </w:p>
        </w:tc>
        <w:tc>
          <w:tcPr>
            <w:tcW w:w="1176" w:type="pct"/>
          </w:tcPr>
          <w:p w14:paraId="134B6DEC" w14:textId="31B64D10" w:rsidR="007823D5" w:rsidRDefault="00646AD8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Збереження поточного рахунку і імені гравця до </w:t>
            </w:r>
            <w:r>
              <w:rPr>
                <w:szCs w:val="28"/>
              </w:rPr>
              <w:lastRenderedPageBreak/>
              <w:t>бази даних і відображення 3-х найкращих гравців</w:t>
            </w:r>
          </w:p>
        </w:tc>
        <w:tc>
          <w:tcPr>
            <w:tcW w:w="1000" w:type="pct"/>
          </w:tcPr>
          <w:p w14:paraId="4FC4A843" w14:textId="5D43BD88" w:rsidR="007823D5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lastRenderedPageBreak/>
              <w:t>-</w:t>
            </w:r>
          </w:p>
        </w:tc>
        <w:tc>
          <w:tcPr>
            <w:tcW w:w="874" w:type="pct"/>
          </w:tcPr>
          <w:p w14:paraId="4677EEA7" w14:textId="492A3AB1" w:rsidR="007823D5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443D10" w:rsidRPr="00C22E3C" w14:paraId="7E91B9F1" w14:textId="77777777" w:rsidTr="00386279">
        <w:trPr>
          <w:trHeight w:val="363"/>
          <w:jc w:val="center"/>
        </w:trPr>
        <w:tc>
          <w:tcPr>
            <w:tcW w:w="420" w:type="pct"/>
          </w:tcPr>
          <w:p w14:paraId="7AAA4193" w14:textId="46343E01" w:rsidR="00443D10" w:rsidRDefault="00443D10" w:rsidP="00BC37C0">
            <w:pPr>
              <w:rPr>
                <w:szCs w:val="28"/>
              </w:rPr>
            </w:pPr>
            <w:r>
              <w:rPr>
                <w:szCs w:val="28"/>
              </w:rPr>
              <w:lastRenderedPageBreak/>
              <w:t>20</w:t>
            </w:r>
          </w:p>
        </w:tc>
        <w:tc>
          <w:tcPr>
            <w:tcW w:w="781" w:type="pct"/>
          </w:tcPr>
          <w:p w14:paraId="70A298FD" w14:textId="5D3B8B4C" w:rsidR="00443D10" w:rsidRPr="00443D10" w:rsidRDefault="00443D10" w:rsidP="00BC37C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Game</w:t>
            </w:r>
          </w:p>
        </w:tc>
        <w:tc>
          <w:tcPr>
            <w:tcW w:w="749" w:type="pct"/>
          </w:tcPr>
          <w:p w14:paraId="28D41407" w14:textId="505BC1C5" w:rsidR="00443D10" w:rsidRDefault="00443D10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__init__</w:t>
            </w:r>
          </w:p>
        </w:tc>
        <w:tc>
          <w:tcPr>
            <w:tcW w:w="1176" w:type="pct"/>
          </w:tcPr>
          <w:p w14:paraId="6B111C98" w14:textId="3425003E" w:rsidR="00443D10" w:rsidRDefault="00443D10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Ініціалізація основних параметрів класу</w:t>
            </w:r>
          </w:p>
        </w:tc>
        <w:tc>
          <w:tcPr>
            <w:tcW w:w="1000" w:type="pct"/>
          </w:tcPr>
          <w:p w14:paraId="0A82DB13" w14:textId="3600CA2D" w:rsidR="00443D10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591B1216" w14:textId="5758E308" w:rsidR="00443D10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443D10" w:rsidRPr="00C22E3C" w14:paraId="77B5D88F" w14:textId="77777777" w:rsidTr="00386279">
        <w:trPr>
          <w:trHeight w:val="363"/>
          <w:jc w:val="center"/>
        </w:trPr>
        <w:tc>
          <w:tcPr>
            <w:tcW w:w="420" w:type="pct"/>
          </w:tcPr>
          <w:p w14:paraId="5EAA6E70" w14:textId="0C708855" w:rsidR="00443D10" w:rsidRDefault="00443D10" w:rsidP="00BC37C0">
            <w:pPr>
              <w:rPr>
                <w:szCs w:val="28"/>
              </w:rPr>
            </w:pPr>
            <w:r>
              <w:rPr>
                <w:szCs w:val="28"/>
              </w:rPr>
              <w:t>21</w:t>
            </w:r>
          </w:p>
        </w:tc>
        <w:tc>
          <w:tcPr>
            <w:tcW w:w="781" w:type="pct"/>
          </w:tcPr>
          <w:p w14:paraId="4B5BB67F" w14:textId="542ADEA6" w:rsidR="00443D10" w:rsidRDefault="00443D10" w:rsidP="00BC37C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Game</w:t>
            </w:r>
          </w:p>
        </w:tc>
        <w:tc>
          <w:tcPr>
            <w:tcW w:w="749" w:type="pct"/>
          </w:tcPr>
          <w:p w14:paraId="187510FD" w14:textId="0BAC61DF" w:rsidR="00443D10" w:rsidRDefault="00443D10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play</w:t>
            </w:r>
          </w:p>
        </w:tc>
        <w:tc>
          <w:tcPr>
            <w:tcW w:w="1176" w:type="pct"/>
          </w:tcPr>
          <w:p w14:paraId="5E196E22" w14:textId="7EDB9C00" w:rsidR="00443D10" w:rsidRPr="00C9204D" w:rsidRDefault="00C9204D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Запускає ігровий процес</w:t>
            </w:r>
          </w:p>
        </w:tc>
        <w:tc>
          <w:tcPr>
            <w:tcW w:w="1000" w:type="pct"/>
          </w:tcPr>
          <w:p w14:paraId="10A2FF59" w14:textId="522309DD" w:rsidR="00443D10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582AA983" w14:textId="08D2CFE3" w:rsidR="00443D10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443D10" w:rsidRPr="00C22E3C" w14:paraId="4686CC9F" w14:textId="77777777" w:rsidTr="00386279">
        <w:trPr>
          <w:trHeight w:val="363"/>
          <w:jc w:val="center"/>
        </w:trPr>
        <w:tc>
          <w:tcPr>
            <w:tcW w:w="420" w:type="pct"/>
          </w:tcPr>
          <w:p w14:paraId="421A7CF9" w14:textId="21B872B5" w:rsidR="00443D10" w:rsidRDefault="00443D10" w:rsidP="00BC37C0">
            <w:pPr>
              <w:rPr>
                <w:szCs w:val="28"/>
              </w:rPr>
            </w:pPr>
            <w:r>
              <w:rPr>
                <w:szCs w:val="28"/>
              </w:rPr>
              <w:t>22</w:t>
            </w:r>
          </w:p>
        </w:tc>
        <w:tc>
          <w:tcPr>
            <w:tcW w:w="781" w:type="pct"/>
          </w:tcPr>
          <w:p w14:paraId="0D392C7C" w14:textId="3C155582" w:rsidR="00443D10" w:rsidRDefault="00443D10" w:rsidP="00BC37C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Game</w:t>
            </w:r>
          </w:p>
        </w:tc>
        <w:tc>
          <w:tcPr>
            <w:tcW w:w="749" w:type="pct"/>
          </w:tcPr>
          <w:p w14:paraId="656C4439" w14:textId="197E3698" w:rsidR="00443D10" w:rsidRDefault="00443D10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advance</w:t>
            </w:r>
          </w:p>
        </w:tc>
        <w:tc>
          <w:tcPr>
            <w:tcW w:w="1176" w:type="pct"/>
          </w:tcPr>
          <w:p w14:paraId="05821ADF" w14:textId="0E7562BF" w:rsidR="00443D10" w:rsidRDefault="00C9204D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Перехід на наступний рівень</w:t>
            </w:r>
          </w:p>
        </w:tc>
        <w:tc>
          <w:tcPr>
            <w:tcW w:w="1000" w:type="pct"/>
          </w:tcPr>
          <w:p w14:paraId="6B4DA085" w14:textId="298A3A0F" w:rsidR="00443D10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1C140169" w14:textId="0E2837D8" w:rsidR="00443D10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443D10" w:rsidRPr="00C22E3C" w14:paraId="64F33A65" w14:textId="77777777" w:rsidTr="00386279">
        <w:trPr>
          <w:trHeight w:val="363"/>
          <w:jc w:val="center"/>
        </w:trPr>
        <w:tc>
          <w:tcPr>
            <w:tcW w:w="420" w:type="pct"/>
          </w:tcPr>
          <w:p w14:paraId="32E79643" w14:textId="6D972ADA" w:rsidR="00443D10" w:rsidRDefault="00443D10" w:rsidP="00BC37C0">
            <w:pPr>
              <w:rPr>
                <w:szCs w:val="28"/>
              </w:rPr>
            </w:pPr>
            <w:r>
              <w:rPr>
                <w:szCs w:val="28"/>
              </w:rPr>
              <w:t>23</w:t>
            </w:r>
          </w:p>
        </w:tc>
        <w:tc>
          <w:tcPr>
            <w:tcW w:w="781" w:type="pct"/>
          </w:tcPr>
          <w:p w14:paraId="797C65B3" w14:textId="5B53E7B4" w:rsidR="00443D10" w:rsidRDefault="00443D10" w:rsidP="00BC37C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Game</w:t>
            </w:r>
          </w:p>
        </w:tc>
        <w:tc>
          <w:tcPr>
            <w:tcW w:w="749" w:type="pct"/>
          </w:tcPr>
          <w:p w14:paraId="34566A4E" w14:textId="3CECBDA1" w:rsidR="00443D10" w:rsidRDefault="00443D10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end</w:t>
            </w:r>
          </w:p>
        </w:tc>
        <w:tc>
          <w:tcPr>
            <w:tcW w:w="1176" w:type="pct"/>
          </w:tcPr>
          <w:p w14:paraId="723909ED" w14:textId="61905727" w:rsidR="00443D10" w:rsidRDefault="00C9204D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Завершення гри</w:t>
            </w:r>
          </w:p>
        </w:tc>
        <w:tc>
          <w:tcPr>
            <w:tcW w:w="1000" w:type="pct"/>
          </w:tcPr>
          <w:p w14:paraId="113EAFE7" w14:textId="41AA0227" w:rsidR="00443D10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2CEEEC7D" w14:textId="573D5E7C" w:rsidR="00443D10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443D10" w:rsidRPr="00C22E3C" w14:paraId="27A06576" w14:textId="77777777" w:rsidTr="00386279">
        <w:trPr>
          <w:trHeight w:val="363"/>
          <w:jc w:val="center"/>
        </w:trPr>
        <w:tc>
          <w:tcPr>
            <w:tcW w:w="420" w:type="pct"/>
          </w:tcPr>
          <w:p w14:paraId="623892EB" w14:textId="3BD109E5" w:rsidR="00443D10" w:rsidRDefault="00443D10" w:rsidP="00BC37C0">
            <w:pPr>
              <w:rPr>
                <w:szCs w:val="28"/>
              </w:rPr>
            </w:pPr>
            <w:r>
              <w:rPr>
                <w:szCs w:val="28"/>
              </w:rPr>
              <w:t>24</w:t>
            </w:r>
          </w:p>
        </w:tc>
        <w:tc>
          <w:tcPr>
            <w:tcW w:w="781" w:type="pct"/>
          </w:tcPr>
          <w:p w14:paraId="2F6936C9" w14:textId="5D755D26" w:rsidR="00443D10" w:rsidRDefault="00443D10" w:rsidP="00BC37C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Game</w:t>
            </w:r>
          </w:p>
        </w:tc>
        <w:tc>
          <w:tcPr>
            <w:tcW w:w="749" w:type="pct"/>
          </w:tcPr>
          <w:p w14:paraId="726788B2" w14:textId="7A83552A" w:rsidR="00443D10" w:rsidRDefault="00443D10" w:rsidP="00D32CD0">
            <w:pPr>
              <w:pStyle w:val="a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records</w:t>
            </w:r>
          </w:p>
        </w:tc>
        <w:tc>
          <w:tcPr>
            <w:tcW w:w="1176" w:type="pct"/>
          </w:tcPr>
          <w:p w14:paraId="08F4000A" w14:textId="739182BB" w:rsidR="00443D10" w:rsidRDefault="00C9204D" w:rsidP="001D354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Прохання гравця ввести своє ім’я та відображення 3-х найкращих гравців</w:t>
            </w:r>
          </w:p>
        </w:tc>
        <w:tc>
          <w:tcPr>
            <w:tcW w:w="1000" w:type="pct"/>
          </w:tcPr>
          <w:p w14:paraId="13B23E5A" w14:textId="6C943E55" w:rsidR="00443D10" w:rsidRPr="00C22E3C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874" w:type="pct"/>
          </w:tcPr>
          <w:p w14:paraId="380EB772" w14:textId="0469510A" w:rsidR="00443D10" w:rsidRDefault="00AF6037" w:rsidP="00AF603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</w:tbl>
    <w:p w14:paraId="401D3DFB" w14:textId="77777777" w:rsidR="001D3544" w:rsidRDefault="001D3544" w:rsidP="001D3544">
      <w:pPr>
        <w:spacing w:after="160" w:line="259" w:lineRule="auto"/>
        <w:ind w:firstLine="0"/>
        <w:jc w:val="left"/>
        <w:sectPr w:rsidR="001D3544" w:rsidSect="00355CD1">
          <w:headerReference w:type="default" r:id="rId11"/>
          <w:pgSz w:w="16838" w:h="11906" w:orient="landscape"/>
          <w:pgMar w:top="1134" w:right="1134" w:bottom="851" w:left="1134" w:header="709" w:footer="709" w:gutter="0"/>
          <w:cols w:space="708"/>
          <w:titlePg/>
          <w:docGrid w:linePitch="381"/>
        </w:sectPr>
      </w:pPr>
    </w:p>
    <w:p w14:paraId="544E8AEC" w14:textId="63D6BCFE" w:rsidR="00100360" w:rsidRDefault="00100360" w:rsidP="001D3544">
      <w:pPr>
        <w:spacing w:after="160" w:line="259" w:lineRule="auto"/>
        <w:ind w:firstLine="0"/>
        <w:jc w:val="left"/>
      </w:pPr>
    </w:p>
    <w:p w14:paraId="7825DB35" w14:textId="77777777" w:rsidR="008A020E" w:rsidRDefault="008A020E" w:rsidP="004E4689">
      <w:pPr>
        <w:pStyle w:val="Heading3"/>
        <w:numPr>
          <w:ilvl w:val="0"/>
          <w:numId w:val="0"/>
        </w:numPr>
      </w:pPr>
    </w:p>
    <w:p w14:paraId="06FDFF01" w14:textId="107C2BBD" w:rsidR="007618A4" w:rsidRDefault="007618A4" w:rsidP="00FF4AC7">
      <w:pPr>
        <w:pStyle w:val="Heading3"/>
      </w:pPr>
      <w:bookmarkStart w:id="122" w:name="_Toc501313615"/>
      <w:bookmarkStart w:id="123" w:name="_Toc502185154"/>
      <w:r>
        <w:t>Стандартні функції</w:t>
      </w:r>
      <w:bookmarkEnd w:id="122"/>
      <w:bookmarkEnd w:id="123"/>
    </w:p>
    <w:p w14:paraId="0F7A6FA5" w14:textId="4075B60D" w:rsidR="0092726C" w:rsidRDefault="00450DD7" w:rsidP="0092726C">
      <w:pPr>
        <w:ind w:firstLine="0"/>
        <w:rPr>
          <w:lang w:val="ru-RU"/>
        </w:rPr>
      </w:pPr>
      <w:r>
        <w:t xml:space="preserve">Стандартні функції, що використані у проекті наведені у таблиці </w:t>
      </w:r>
      <w:r w:rsidR="00FC4A43">
        <w:rPr>
          <w:lang w:val="ru-RU"/>
        </w:rPr>
        <w:t>4.2.</w:t>
      </w:r>
    </w:p>
    <w:p w14:paraId="671BBC7B" w14:textId="51E0DB24" w:rsidR="00386279" w:rsidRDefault="00386279" w:rsidP="00386279">
      <w:pPr>
        <w:pStyle w:val="NoSpacing"/>
      </w:pPr>
      <w:r>
        <w:t xml:space="preserve">Таблиця </w:t>
      </w:r>
      <w:r>
        <w:fldChar w:fldCharType="begin"/>
      </w:r>
      <w:r>
        <w:instrText xml:space="preserve"> STYLEREF 1 \s </w:instrText>
      </w:r>
      <w:r>
        <w:fldChar w:fldCharType="separate"/>
      </w:r>
      <w:r w:rsidR="007E3297">
        <w:rPr>
          <w:noProof/>
        </w:rPr>
        <w:t>12</w:t>
      </w:r>
      <w:r>
        <w:fldChar w:fldCharType="end"/>
      </w:r>
      <w:r>
        <w:t>.</w:t>
      </w:r>
      <w:r>
        <w:fldChar w:fldCharType="begin"/>
      </w:r>
      <w:r>
        <w:instrText xml:space="preserve"> SEQ Таблиця \* ARABIC \s 1 </w:instrText>
      </w:r>
      <w:r>
        <w:fldChar w:fldCharType="separate"/>
      </w:r>
      <w:r w:rsidR="007E3297">
        <w:rPr>
          <w:noProof/>
        </w:rPr>
        <w:t>2</w:t>
      </w:r>
      <w:r>
        <w:fldChar w:fldCharType="end"/>
      </w:r>
      <w:r>
        <w:t xml:space="preserve"> - Стандартні функції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7"/>
        <w:gridCol w:w="4071"/>
        <w:gridCol w:w="4519"/>
        <w:gridCol w:w="5143"/>
      </w:tblGrid>
      <w:tr w:rsidR="0092726C" w:rsidRPr="00D3113B" w14:paraId="019EC31E" w14:textId="77777777" w:rsidTr="0092726C">
        <w:tc>
          <w:tcPr>
            <w:tcW w:w="284" w:type="pct"/>
            <w:vAlign w:val="center"/>
          </w:tcPr>
          <w:p w14:paraId="06D3E934" w14:textId="77777777" w:rsidR="0092726C" w:rsidRPr="00D3113B" w:rsidRDefault="0092726C" w:rsidP="00D32CD0">
            <w:pPr>
              <w:pStyle w:val="a2"/>
              <w:rPr>
                <w:sz w:val="28"/>
                <w:szCs w:val="28"/>
                <w:lang w:val="uk-UA"/>
              </w:rPr>
            </w:pPr>
            <w:r w:rsidRPr="00D3113B">
              <w:rPr>
                <w:sz w:val="28"/>
                <w:szCs w:val="28"/>
              </w:rPr>
              <w:t>№ п/п</w:t>
            </w:r>
          </w:p>
        </w:tc>
        <w:tc>
          <w:tcPr>
            <w:tcW w:w="1398" w:type="pct"/>
            <w:vAlign w:val="center"/>
          </w:tcPr>
          <w:p w14:paraId="0AA614C3" w14:textId="77777777" w:rsidR="0092726C" w:rsidRPr="00D3113B" w:rsidRDefault="0092726C" w:rsidP="00D32CD0">
            <w:pPr>
              <w:pStyle w:val="a2"/>
              <w:rPr>
                <w:sz w:val="28"/>
                <w:szCs w:val="28"/>
                <w:lang w:val="uk-UA"/>
              </w:rPr>
            </w:pPr>
            <w:r w:rsidRPr="00D3113B">
              <w:rPr>
                <w:sz w:val="28"/>
                <w:szCs w:val="28"/>
                <w:lang w:val="uk-UA"/>
              </w:rPr>
              <w:t>Назва функції</w:t>
            </w:r>
          </w:p>
        </w:tc>
        <w:tc>
          <w:tcPr>
            <w:tcW w:w="1552" w:type="pct"/>
            <w:vAlign w:val="center"/>
          </w:tcPr>
          <w:p w14:paraId="2077238B" w14:textId="77777777" w:rsidR="0092726C" w:rsidRPr="00D3113B" w:rsidRDefault="0092726C" w:rsidP="00D32CD0">
            <w:pPr>
              <w:pStyle w:val="a2"/>
              <w:rPr>
                <w:sz w:val="28"/>
                <w:szCs w:val="28"/>
                <w:lang w:val="uk-UA"/>
              </w:rPr>
            </w:pPr>
            <w:r w:rsidRPr="00D3113B">
              <w:rPr>
                <w:sz w:val="28"/>
                <w:szCs w:val="28"/>
                <w:lang w:val="uk-UA"/>
              </w:rPr>
              <w:t>Призначення функції</w:t>
            </w:r>
          </w:p>
        </w:tc>
        <w:tc>
          <w:tcPr>
            <w:tcW w:w="1766" w:type="pct"/>
            <w:vAlign w:val="center"/>
          </w:tcPr>
          <w:p w14:paraId="159B4B27" w14:textId="6ECE0183" w:rsidR="0092726C" w:rsidRPr="00D3113B" w:rsidRDefault="0092726C" w:rsidP="00D32CD0">
            <w:pPr>
              <w:pStyle w:val="a2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Модуль</w:t>
            </w:r>
          </w:p>
        </w:tc>
      </w:tr>
      <w:tr w:rsidR="0092726C" w:rsidRPr="00D3113B" w14:paraId="4E6AD5C0" w14:textId="77777777" w:rsidTr="0092726C">
        <w:tc>
          <w:tcPr>
            <w:tcW w:w="284" w:type="pct"/>
          </w:tcPr>
          <w:p w14:paraId="42B00A9C" w14:textId="77777777" w:rsidR="0092726C" w:rsidRPr="00D3113B" w:rsidRDefault="0092726C" w:rsidP="00D32CD0">
            <w:pPr>
              <w:ind w:firstLine="0"/>
              <w:rPr>
                <w:rFonts w:cs="Times New Roman"/>
                <w:szCs w:val="28"/>
              </w:rPr>
            </w:pPr>
            <w:r w:rsidRPr="00D3113B">
              <w:rPr>
                <w:rFonts w:cs="Times New Roman"/>
                <w:szCs w:val="28"/>
              </w:rPr>
              <w:t>1</w:t>
            </w:r>
          </w:p>
        </w:tc>
        <w:tc>
          <w:tcPr>
            <w:tcW w:w="1398" w:type="pct"/>
          </w:tcPr>
          <w:p w14:paraId="7693E769" w14:textId="3907C542" w:rsidR="0092726C" w:rsidRPr="002D2151" w:rsidRDefault="0092726C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destroy</w:t>
            </w:r>
          </w:p>
        </w:tc>
        <w:tc>
          <w:tcPr>
            <w:tcW w:w="1552" w:type="pct"/>
          </w:tcPr>
          <w:p w14:paraId="2321A7F3" w14:textId="7687FD81" w:rsidR="0092726C" w:rsidRPr="00D3113B" w:rsidRDefault="0092726C" w:rsidP="00D32CD0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Знищення об’єкта класу</w:t>
            </w:r>
          </w:p>
        </w:tc>
        <w:tc>
          <w:tcPr>
            <w:tcW w:w="1766" w:type="pct"/>
          </w:tcPr>
          <w:p w14:paraId="5D34D20B" w14:textId="057F7EE3" w:rsidR="0092726C" w:rsidRPr="0092726C" w:rsidRDefault="001F0D95" w:rsidP="00970618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games</w:t>
            </w:r>
          </w:p>
        </w:tc>
      </w:tr>
      <w:tr w:rsidR="00D32CD0" w:rsidRPr="00D3113B" w14:paraId="11F58B8D" w14:textId="77777777" w:rsidTr="0092726C">
        <w:tc>
          <w:tcPr>
            <w:tcW w:w="284" w:type="pct"/>
          </w:tcPr>
          <w:p w14:paraId="710E9D90" w14:textId="600A738E" w:rsidR="00D32CD0" w:rsidRPr="00D3113B" w:rsidRDefault="00D32CD0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98" w:type="pct"/>
          </w:tcPr>
          <w:p w14:paraId="58BFA216" w14:textId="0C00098C" w:rsidR="00D32CD0" w:rsidRDefault="00D32CD0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super</w:t>
            </w:r>
          </w:p>
        </w:tc>
        <w:tc>
          <w:tcPr>
            <w:tcW w:w="1552" w:type="pct"/>
          </w:tcPr>
          <w:p w14:paraId="4AB9FABC" w14:textId="68DE315B" w:rsidR="00D32CD0" w:rsidRPr="001F0D95" w:rsidRDefault="001F0D95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Виклик методу базового класу</w:t>
            </w:r>
          </w:p>
        </w:tc>
        <w:tc>
          <w:tcPr>
            <w:tcW w:w="1766" w:type="pct"/>
          </w:tcPr>
          <w:p w14:paraId="5BD4E8D8" w14:textId="064CBE48" w:rsidR="00D32CD0" w:rsidRDefault="001F0D95" w:rsidP="00970618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&lt;</w:t>
            </w:r>
            <w:r>
              <w:rPr>
                <w:rFonts w:cs="Times New Roman"/>
                <w:szCs w:val="28"/>
              </w:rPr>
              <w:t>за замовчуванням</w:t>
            </w:r>
            <w:r>
              <w:rPr>
                <w:rFonts w:cs="Times New Roman"/>
                <w:szCs w:val="28"/>
                <w:lang w:val="en-US"/>
              </w:rPr>
              <w:t>&gt;</w:t>
            </w:r>
          </w:p>
        </w:tc>
      </w:tr>
      <w:tr w:rsidR="001F0D95" w:rsidRPr="00D3113B" w14:paraId="045FE7D2" w14:textId="77777777" w:rsidTr="0092726C">
        <w:tc>
          <w:tcPr>
            <w:tcW w:w="284" w:type="pct"/>
          </w:tcPr>
          <w:p w14:paraId="36E05553" w14:textId="7927EF4C" w:rsidR="001F0D95" w:rsidRDefault="001F0D95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98" w:type="pct"/>
          </w:tcPr>
          <w:p w14:paraId="57362705" w14:textId="3470C17F" w:rsidR="001F0D95" w:rsidRDefault="004B72D5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screen.</w:t>
            </w:r>
            <w:r w:rsidR="001F0D95">
              <w:rPr>
                <w:sz w:val="28"/>
                <w:szCs w:val="28"/>
                <w:lang w:val="en-US"/>
              </w:rPr>
              <w:t>add</w:t>
            </w:r>
          </w:p>
        </w:tc>
        <w:tc>
          <w:tcPr>
            <w:tcW w:w="1552" w:type="pct"/>
          </w:tcPr>
          <w:p w14:paraId="5383CACC" w14:textId="7795B974" w:rsidR="001F0D95" w:rsidRPr="001F0D95" w:rsidRDefault="001F0D95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ru-RU"/>
              </w:rPr>
              <w:t>Додати об</w:t>
            </w:r>
            <w:r>
              <w:rPr>
                <w:rFonts w:cs="Times New Roman"/>
                <w:szCs w:val="28"/>
              </w:rPr>
              <w:t>’єкт на екран</w:t>
            </w:r>
          </w:p>
        </w:tc>
        <w:tc>
          <w:tcPr>
            <w:tcW w:w="1766" w:type="pct"/>
          </w:tcPr>
          <w:p w14:paraId="0207E81A" w14:textId="45F89CE3" w:rsidR="001F0D95" w:rsidRDefault="001F0D95" w:rsidP="00970618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games</w:t>
            </w:r>
          </w:p>
        </w:tc>
      </w:tr>
      <w:tr w:rsidR="001F0D95" w:rsidRPr="00D3113B" w14:paraId="030A7BA0" w14:textId="77777777" w:rsidTr="0092726C">
        <w:tc>
          <w:tcPr>
            <w:tcW w:w="284" w:type="pct"/>
          </w:tcPr>
          <w:p w14:paraId="5DA4DFEB" w14:textId="5BADCD10" w:rsidR="001F0D95" w:rsidRDefault="001F0D95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398" w:type="pct"/>
          </w:tcPr>
          <w:p w14:paraId="192F1E2E" w14:textId="35A0CEE8" w:rsidR="001F0D95" w:rsidRDefault="001F0D95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load_sound</w:t>
            </w:r>
          </w:p>
        </w:tc>
        <w:tc>
          <w:tcPr>
            <w:tcW w:w="1552" w:type="pct"/>
          </w:tcPr>
          <w:p w14:paraId="3FA57C17" w14:textId="4BC15B3C" w:rsidR="001F0D95" w:rsidRPr="001F0D95" w:rsidRDefault="001F0D95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Завантажити звук з файлу у програму </w:t>
            </w:r>
          </w:p>
        </w:tc>
        <w:tc>
          <w:tcPr>
            <w:tcW w:w="1766" w:type="pct"/>
          </w:tcPr>
          <w:p w14:paraId="4A964CBB" w14:textId="53D5DC5F" w:rsidR="001F0D95" w:rsidRPr="001F0D95" w:rsidRDefault="001F0D95" w:rsidP="00970618">
            <w:pPr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en-US"/>
              </w:rPr>
              <w:t>games</w:t>
            </w:r>
          </w:p>
        </w:tc>
      </w:tr>
      <w:tr w:rsidR="001F0D95" w:rsidRPr="00D3113B" w14:paraId="1C242D15" w14:textId="77777777" w:rsidTr="0092726C">
        <w:tc>
          <w:tcPr>
            <w:tcW w:w="284" w:type="pct"/>
          </w:tcPr>
          <w:p w14:paraId="76D25FB9" w14:textId="1780FE12" w:rsidR="001F0D95" w:rsidRDefault="001F0D95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8" w:type="pct"/>
          </w:tcPr>
          <w:p w14:paraId="7FAF2900" w14:textId="231B80C0" w:rsidR="001F0D95" w:rsidRDefault="004B72D5" w:rsidP="00D32CD0">
            <w:pPr>
              <w:pStyle w:val="a2"/>
              <w:rPr>
                <w:sz w:val="28"/>
                <w:szCs w:val="28"/>
                <w:lang w:val="en-US"/>
              </w:rPr>
            </w:pPr>
            <w:proofErr w:type="gramStart"/>
            <w:r>
              <w:rPr>
                <w:sz w:val="28"/>
                <w:szCs w:val="28"/>
                <w:lang w:val="en-US"/>
              </w:rPr>
              <w:t>sound.play</w:t>
            </w:r>
            <w:proofErr w:type="gramEnd"/>
          </w:p>
        </w:tc>
        <w:tc>
          <w:tcPr>
            <w:tcW w:w="1552" w:type="pct"/>
          </w:tcPr>
          <w:p w14:paraId="7DC4DB4F" w14:textId="3DC8DB34" w:rsidR="001F0D95" w:rsidRDefault="004B72D5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Програвання звуку</w:t>
            </w:r>
          </w:p>
        </w:tc>
        <w:tc>
          <w:tcPr>
            <w:tcW w:w="1766" w:type="pct"/>
          </w:tcPr>
          <w:p w14:paraId="041E5EB6" w14:textId="74D41D29" w:rsidR="001F0D95" w:rsidRDefault="004B72D5" w:rsidP="00970618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games</w:t>
            </w:r>
          </w:p>
        </w:tc>
      </w:tr>
      <w:tr w:rsidR="004B72D5" w:rsidRPr="00D3113B" w14:paraId="395CF73F" w14:textId="77777777" w:rsidTr="0092726C">
        <w:tc>
          <w:tcPr>
            <w:tcW w:w="284" w:type="pct"/>
          </w:tcPr>
          <w:p w14:paraId="2A51AFAE" w14:textId="5EDAF788" w:rsidR="004B72D5" w:rsidRDefault="004B72D5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98" w:type="pct"/>
          </w:tcPr>
          <w:p w14:paraId="1ACD6F91" w14:textId="2F257EB5" w:rsidR="004B72D5" w:rsidRDefault="004B72D5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choice([&lt;lst&gt;</w:t>
            </w:r>
            <w:r w:rsidRPr="004B72D5">
              <w:rPr>
                <w:sz w:val="28"/>
                <w:szCs w:val="28"/>
                <w:lang w:val="en-US"/>
              </w:rPr>
              <w:t>])</w:t>
            </w:r>
          </w:p>
        </w:tc>
        <w:tc>
          <w:tcPr>
            <w:tcW w:w="1552" w:type="pct"/>
          </w:tcPr>
          <w:p w14:paraId="563DE0D8" w14:textId="4C7AA31F" w:rsidR="004B72D5" w:rsidRPr="004B72D5" w:rsidRDefault="004B72D5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Вибір довільного значення зі списку</w:t>
            </w:r>
          </w:p>
        </w:tc>
        <w:tc>
          <w:tcPr>
            <w:tcW w:w="1766" w:type="pct"/>
          </w:tcPr>
          <w:p w14:paraId="1EE7B023" w14:textId="17D0AD0A" w:rsidR="004B72D5" w:rsidRPr="004B72D5" w:rsidRDefault="004B72D5" w:rsidP="00970618">
            <w:pPr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en-US"/>
              </w:rPr>
              <w:t>random</w:t>
            </w:r>
          </w:p>
        </w:tc>
      </w:tr>
      <w:tr w:rsidR="004B72D5" w:rsidRPr="00D3113B" w14:paraId="78E109FE" w14:textId="77777777" w:rsidTr="0092726C">
        <w:tc>
          <w:tcPr>
            <w:tcW w:w="284" w:type="pct"/>
          </w:tcPr>
          <w:p w14:paraId="56A60365" w14:textId="3740308C" w:rsidR="004B72D5" w:rsidRDefault="004B72D5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398" w:type="pct"/>
          </w:tcPr>
          <w:p w14:paraId="39DD1E19" w14:textId="3493466C" w:rsidR="004B72D5" w:rsidRDefault="004B72D5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random</w:t>
            </w:r>
          </w:p>
        </w:tc>
        <w:tc>
          <w:tcPr>
            <w:tcW w:w="1552" w:type="pct"/>
          </w:tcPr>
          <w:p w14:paraId="72D867D7" w14:textId="000E27E8" w:rsidR="004B72D5" w:rsidRPr="004B72D5" w:rsidRDefault="004B72D5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ru-RU"/>
              </w:rPr>
              <w:t>Виб</w:t>
            </w:r>
            <w:r>
              <w:rPr>
                <w:rFonts w:cs="Times New Roman"/>
                <w:szCs w:val="28"/>
              </w:rPr>
              <w:t>ір довільного дійсного числа від -1 до 1</w:t>
            </w:r>
          </w:p>
        </w:tc>
        <w:tc>
          <w:tcPr>
            <w:tcW w:w="1766" w:type="pct"/>
          </w:tcPr>
          <w:p w14:paraId="73149D3C" w14:textId="3A1D9FC3" w:rsidR="004B72D5" w:rsidRPr="004B72D5" w:rsidRDefault="004B72D5" w:rsidP="00970618">
            <w:pPr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en-US"/>
              </w:rPr>
              <w:t>random</w:t>
            </w:r>
          </w:p>
        </w:tc>
      </w:tr>
      <w:tr w:rsidR="004B72D5" w:rsidRPr="00D3113B" w14:paraId="2BDCFA78" w14:textId="77777777" w:rsidTr="004B72D5">
        <w:trPr>
          <w:trHeight w:val="464"/>
        </w:trPr>
        <w:tc>
          <w:tcPr>
            <w:tcW w:w="284" w:type="pct"/>
          </w:tcPr>
          <w:p w14:paraId="5874AB40" w14:textId="41364417" w:rsidR="004B72D5" w:rsidRDefault="004B72D5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398" w:type="pct"/>
          </w:tcPr>
          <w:p w14:paraId="0EDAA42C" w14:textId="59DEF70D" w:rsidR="004B72D5" w:rsidRDefault="004B72D5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1552" w:type="pct"/>
          </w:tcPr>
          <w:p w14:paraId="74D8F15D" w14:textId="1AD02779" w:rsidR="004B72D5" w:rsidRPr="004B72D5" w:rsidRDefault="004B72D5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ru-RU"/>
              </w:rPr>
              <w:t>Зведення числа до ц</w:t>
            </w:r>
            <w:r>
              <w:rPr>
                <w:rFonts w:cs="Times New Roman"/>
                <w:szCs w:val="28"/>
              </w:rPr>
              <w:t>ілого формату</w:t>
            </w:r>
          </w:p>
        </w:tc>
        <w:tc>
          <w:tcPr>
            <w:tcW w:w="1766" w:type="pct"/>
          </w:tcPr>
          <w:p w14:paraId="41B084A1" w14:textId="2833F8B6" w:rsidR="004B72D5" w:rsidRPr="004B72D5" w:rsidRDefault="004B72D5" w:rsidP="00970618">
            <w:pPr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en-US"/>
              </w:rPr>
              <w:t>&lt;</w:t>
            </w:r>
            <w:r>
              <w:rPr>
                <w:rFonts w:cs="Times New Roman"/>
                <w:szCs w:val="28"/>
              </w:rPr>
              <w:t>за замовчуванням</w:t>
            </w:r>
            <w:r>
              <w:rPr>
                <w:rFonts w:cs="Times New Roman"/>
                <w:szCs w:val="28"/>
                <w:lang w:val="en-US"/>
              </w:rPr>
              <w:t>&gt;</w:t>
            </w:r>
          </w:p>
        </w:tc>
      </w:tr>
      <w:tr w:rsidR="004B72D5" w:rsidRPr="00D3113B" w14:paraId="1EEEFA6F" w14:textId="77777777" w:rsidTr="004B72D5">
        <w:trPr>
          <w:trHeight w:val="464"/>
        </w:trPr>
        <w:tc>
          <w:tcPr>
            <w:tcW w:w="284" w:type="pct"/>
          </w:tcPr>
          <w:p w14:paraId="41F200BF" w14:textId="51CE89D0" w:rsidR="004B72D5" w:rsidRDefault="004B72D5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398" w:type="pct"/>
          </w:tcPr>
          <w:p w14:paraId="7C1367D7" w14:textId="1FC05230" w:rsidR="004B72D5" w:rsidRPr="00E83099" w:rsidRDefault="00E83099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range</w:t>
            </w:r>
          </w:p>
        </w:tc>
        <w:tc>
          <w:tcPr>
            <w:tcW w:w="1552" w:type="pct"/>
          </w:tcPr>
          <w:p w14:paraId="0F8395C0" w14:textId="301DB116" w:rsidR="004B72D5" w:rsidRPr="00E83099" w:rsidRDefault="00E83099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Діапазон значень</w:t>
            </w:r>
          </w:p>
        </w:tc>
        <w:tc>
          <w:tcPr>
            <w:tcW w:w="1766" w:type="pct"/>
          </w:tcPr>
          <w:p w14:paraId="461496EE" w14:textId="2F381FF3" w:rsidR="004B72D5" w:rsidRDefault="006514F0" w:rsidP="00970618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&lt;</w:t>
            </w:r>
            <w:r>
              <w:rPr>
                <w:rFonts w:cs="Times New Roman"/>
                <w:szCs w:val="28"/>
              </w:rPr>
              <w:t>за замовчуванням</w:t>
            </w:r>
            <w:r>
              <w:rPr>
                <w:rFonts w:cs="Times New Roman"/>
                <w:szCs w:val="28"/>
                <w:lang w:val="en-US"/>
              </w:rPr>
              <w:t>&gt;</w:t>
            </w:r>
          </w:p>
        </w:tc>
      </w:tr>
      <w:tr w:rsidR="00E83099" w:rsidRPr="00D3113B" w14:paraId="2D5705C5" w14:textId="77777777" w:rsidTr="004B72D5">
        <w:trPr>
          <w:trHeight w:val="464"/>
        </w:trPr>
        <w:tc>
          <w:tcPr>
            <w:tcW w:w="284" w:type="pct"/>
          </w:tcPr>
          <w:p w14:paraId="127923DC" w14:textId="548BC2E4" w:rsidR="00E83099" w:rsidRDefault="00E83099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398" w:type="pct"/>
          </w:tcPr>
          <w:p w14:paraId="4C6161B9" w14:textId="10C08557" w:rsidR="00E83099" w:rsidRDefault="00E83099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append</w:t>
            </w:r>
          </w:p>
        </w:tc>
        <w:tc>
          <w:tcPr>
            <w:tcW w:w="1552" w:type="pct"/>
          </w:tcPr>
          <w:p w14:paraId="4EEED5E4" w14:textId="44C80C48" w:rsidR="00E83099" w:rsidRPr="00E83099" w:rsidRDefault="00E83099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Додавання значення до списку</w:t>
            </w:r>
          </w:p>
        </w:tc>
        <w:tc>
          <w:tcPr>
            <w:tcW w:w="1766" w:type="pct"/>
          </w:tcPr>
          <w:p w14:paraId="3B9063F2" w14:textId="05E3AD8D" w:rsidR="00E83099" w:rsidRDefault="006514F0" w:rsidP="00970618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&lt;</w:t>
            </w:r>
            <w:r>
              <w:rPr>
                <w:rFonts w:cs="Times New Roman"/>
                <w:szCs w:val="28"/>
              </w:rPr>
              <w:t>за замовчуванням</w:t>
            </w:r>
            <w:r>
              <w:rPr>
                <w:rFonts w:cs="Times New Roman"/>
                <w:szCs w:val="28"/>
                <w:lang w:val="en-US"/>
              </w:rPr>
              <w:t>&gt;</w:t>
            </w:r>
          </w:p>
        </w:tc>
      </w:tr>
      <w:tr w:rsidR="006514F0" w:rsidRPr="00D3113B" w14:paraId="433DDF06" w14:textId="77777777" w:rsidTr="004B72D5">
        <w:trPr>
          <w:trHeight w:val="464"/>
        </w:trPr>
        <w:tc>
          <w:tcPr>
            <w:tcW w:w="284" w:type="pct"/>
          </w:tcPr>
          <w:p w14:paraId="72A58A38" w14:textId="5DB5D95E" w:rsidR="006514F0" w:rsidRDefault="006514F0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11</w:t>
            </w:r>
          </w:p>
        </w:tc>
        <w:tc>
          <w:tcPr>
            <w:tcW w:w="1398" w:type="pct"/>
          </w:tcPr>
          <w:p w14:paraId="53B47CD8" w14:textId="636FFF5A" w:rsidR="006514F0" w:rsidRPr="006514F0" w:rsidRDefault="006514F0" w:rsidP="00D32CD0">
            <w:pPr>
              <w:pStyle w:val="a2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en-US"/>
              </w:rPr>
              <w:t>load_image</w:t>
            </w:r>
          </w:p>
        </w:tc>
        <w:tc>
          <w:tcPr>
            <w:tcW w:w="1552" w:type="pct"/>
          </w:tcPr>
          <w:p w14:paraId="4E263B51" w14:textId="0F3F919F" w:rsidR="006514F0" w:rsidRDefault="006514F0" w:rsidP="006514F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Завантажити зображення з файлу у програму </w:t>
            </w:r>
          </w:p>
        </w:tc>
        <w:tc>
          <w:tcPr>
            <w:tcW w:w="1766" w:type="pct"/>
          </w:tcPr>
          <w:p w14:paraId="2BBE6BE4" w14:textId="65C702B1" w:rsidR="006514F0" w:rsidRDefault="006514F0" w:rsidP="00970618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games</w:t>
            </w:r>
          </w:p>
        </w:tc>
      </w:tr>
      <w:tr w:rsidR="006514F0" w:rsidRPr="00D3113B" w14:paraId="5246DEDE" w14:textId="77777777" w:rsidTr="004B72D5">
        <w:trPr>
          <w:trHeight w:val="464"/>
        </w:trPr>
        <w:tc>
          <w:tcPr>
            <w:tcW w:w="284" w:type="pct"/>
          </w:tcPr>
          <w:p w14:paraId="0E47E7D8" w14:textId="4A4CF460" w:rsidR="006514F0" w:rsidRDefault="006514F0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8" w:type="pct"/>
          </w:tcPr>
          <w:p w14:paraId="7795F227" w14:textId="7C8E0FD7" w:rsidR="006514F0" w:rsidRDefault="00AF6037" w:rsidP="00D32CD0">
            <w:pPr>
              <w:pStyle w:val="a2"/>
              <w:rPr>
                <w:sz w:val="28"/>
                <w:szCs w:val="28"/>
                <w:lang w:val="en-US"/>
              </w:rPr>
            </w:pPr>
            <w:r w:rsidRPr="00AF6037">
              <w:rPr>
                <w:sz w:val="28"/>
                <w:szCs w:val="28"/>
                <w:lang w:val="en-US"/>
              </w:rPr>
              <w:t>keyboard.is_pressed</w:t>
            </w:r>
          </w:p>
        </w:tc>
        <w:tc>
          <w:tcPr>
            <w:tcW w:w="1552" w:type="pct"/>
          </w:tcPr>
          <w:p w14:paraId="4E77B435" w14:textId="1E9FCC6B" w:rsidR="006514F0" w:rsidRDefault="00AF6037" w:rsidP="006514F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Перевіряє чи натиснута клавіша</w:t>
            </w:r>
          </w:p>
        </w:tc>
        <w:tc>
          <w:tcPr>
            <w:tcW w:w="1766" w:type="pct"/>
          </w:tcPr>
          <w:p w14:paraId="614940C6" w14:textId="1432EE13" w:rsidR="006514F0" w:rsidRDefault="00AF6037" w:rsidP="00970618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games</w:t>
            </w:r>
          </w:p>
        </w:tc>
      </w:tr>
      <w:tr w:rsidR="00AF6037" w:rsidRPr="00D3113B" w14:paraId="4F54107C" w14:textId="77777777" w:rsidTr="004B72D5">
        <w:trPr>
          <w:trHeight w:val="464"/>
        </w:trPr>
        <w:tc>
          <w:tcPr>
            <w:tcW w:w="284" w:type="pct"/>
          </w:tcPr>
          <w:p w14:paraId="6B2C14A0" w14:textId="4C03E6F8" w:rsidR="00AF6037" w:rsidRDefault="00AF6037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398" w:type="pct"/>
          </w:tcPr>
          <w:p w14:paraId="15202202" w14:textId="4CC0A184" w:rsidR="00AF6037" w:rsidRPr="00AF6037" w:rsidRDefault="00AF6037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pi, sin, cos</w:t>
            </w:r>
          </w:p>
        </w:tc>
        <w:tc>
          <w:tcPr>
            <w:tcW w:w="1552" w:type="pct"/>
          </w:tcPr>
          <w:p w14:paraId="0CC55F27" w14:textId="15013499" w:rsidR="00AF6037" w:rsidRPr="00AF6037" w:rsidRDefault="00AF6037" w:rsidP="006514F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Математичні функції</w:t>
            </w:r>
          </w:p>
        </w:tc>
        <w:tc>
          <w:tcPr>
            <w:tcW w:w="1766" w:type="pct"/>
          </w:tcPr>
          <w:p w14:paraId="0AE00608" w14:textId="6A4B9DC8" w:rsidR="00AF6037" w:rsidRDefault="00AF6037" w:rsidP="00970618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math</w:t>
            </w:r>
          </w:p>
        </w:tc>
      </w:tr>
      <w:tr w:rsidR="00AF6037" w:rsidRPr="00D3113B" w14:paraId="7A4E8A09" w14:textId="77777777" w:rsidTr="004B72D5">
        <w:trPr>
          <w:trHeight w:val="464"/>
        </w:trPr>
        <w:tc>
          <w:tcPr>
            <w:tcW w:w="284" w:type="pct"/>
          </w:tcPr>
          <w:p w14:paraId="3C47D0E8" w14:textId="74DB9185" w:rsidR="00AF6037" w:rsidRDefault="00AF6037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8" w:type="pct"/>
          </w:tcPr>
          <w:p w14:paraId="2A2639E3" w14:textId="266A93E1" w:rsidR="00AF6037" w:rsidRDefault="00AF6037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min, max</w:t>
            </w:r>
          </w:p>
        </w:tc>
        <w:tc>
          <w:tcPr>
            <w:tcW w:w="1552" w:type="pct"/>
          </w:tcPr>
          <w:p w14:paraId="178778A2" w14:textId="61B7DC41" w:rsidR="00AF6037" w:rsidRPr="00AF6037" w:rsidRDefault="00AF6037" w:rsidP="006514F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Мінімальне/максимальне значення зі списку</w:t>
            </w:r>
          </w:p>
        </w:tc>
        <w:tc>
          <w:tcPr>
            <w:tcW w:w="1766" w:type="pct"/>
          </w:tcPr>
          <w:p w14:paraId="432B970C" w14:textId="6C4649D8" w:rsidR="00AF6037" w:rsidRPr="00AF6037" w:rsidRDefault="00AF6037" w:rsidP="00970618">
            <w:pPr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en-US"/>
              </w:rPr>
              <w:t>&lt;</w:t>
            </w:r>
            <w:r>
              <w:rPr>
                <w:rFonts w:cs="Times New Roman"/>
                <w:szCs w:val="28"/>
              </w:rPr>
              <w:t>за замовчуванням</w:t>
            </w:r>
            <w:r>
              <w:rPr>
                <w:rFonts w:cs="Times New Roman"/>
                <w:szCs w:val="28"/>
                <w:lang w:val="en-US"/>
              </w:rPr>
              <w:t>&gt;</w:t>
            </w:r>
          </w:p>
        </w:tc>
      </w:tr>
      <w:tr w:rsidR="0002618F" w:rsidRPr="00D3113B" w14:paraId="08B1F8D1" w14:textId="77777777" w:rsidTr="004B72D5">
        <w:trPr>
          <w:trHeight w:val="464"/>
        </w:trPr>
        <w:tc>
          <w:tcPr>
            <w:tcW w:w="284" w:type="pct"/>
          </w:tcPr>
          <w:p w14:paraId="715CCF92" w14:textId="27E97CD8" w:rsidR="0002618F" w:rsidRDefault="0002618F" w:rsidP="00D32CD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</w:t>
            </w:r>
          </w:p>
        </w:tc>
        <w:tc>
          <w:tcPr>
            <w:tcW w:w="1398" w:type="pct"/>
          </w:tcPr>
          <w:p w14:paraId="109409FB" w14:textId="4A3A4593" w:rsidR="0002618F" w:rsidRDefault="0002618F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str</w:t>
            </w:r>
            <w:r w:rsidR="00EA2464">
              <w:rPr>
                <w:sz w:val="28"/>
                <w:szCs w:val="28"/>
                <w:lang w:val="en-US"/>
              </w:rPr>
              <w:t>, chr</w:t>
            </w:r>
          </w:p>
        </w:tc>
        <w:tc>
          <w:tcPr>
            <w:tcW w:w="1552" w:type="pct"/>
          </w:tcPr>
          <w:p w14:paraId="1A4F9211" w14:textId="5F47AFB2" w:rsidR="0002618F" w:rsidRPr="0002618F" w:rsidRDefault="0002618F" w:rsidP="006514F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Приведення до рядкового</w:t>
            </w:r>
            <w:r w:rsidR="00EA2464">
              <w:rPr>
                <w:rFonts w:cs="Times New Roman"/>
                <w:szCs w:val="28"/>
              </w:rPr>
              <w:t>, символьного</w:t>
            </w:r>
            <w:r>
              <w:rPr>
                <w:rFonts w:cs="Times New Roman"/>
                <w:szCs w:val="28"/>
              </w:rPr>
              <w:t xml:space="preserve"> типу</w:t>
            </w:r>
          </w:p>
        </w:tc>
        <w:tc>
          <w:tcPr>
            <w:tcW w:w="1766" w:type="pct"/>
          </w:tcPr>
          <w:p w14:paraId="79A34C45" w14:textId="4F1E14C8" w:rsidR="0002618F" w:rsidRDefault="0002618F" w:rsidP="00970618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&lt;</w:t>
            </w:r>
            <w:r>
              <w:rPr>
                <w:rFonts w:cs="Times New Roman"/>
                <w:szCs w:val="28"/>
              </w:rPr>
              <w:t>за замовчуванням</w:t>
            </w:r>
            <w:r>
              <w:rPr>
                <w:rFonts w:cs="Times New Roman"/>
                <w:szCs w:val="28"/>
                <w:lang w:val="en-US"/>
              </w:rPr>
              <w:t>&gt;</w:t>
            </w:r>
          </w:p>
        </w:tc>
      </w:tr>
      <w:tr w:rsidR="0002618F" w:rsidRPr="00D3113B" w14:paraId="6E1F45A3" w14:textId="77777777" w:rsidTr="004B72D5">
        <w:trPr>
          <w:trHeight w:val="464"/>
        </w:trPr>
        <w:tc>
          <w:tcPr>
            <w:tcW w:w="284" w:type="pct"/>
          </w:tcPr>
          <w:p w14:paraId="60A216CB" w14:textId="17FCDA25" w:rsidR="0002618F" w:rsidRPr="00EA2464" w:rsidRDefault="00EA2464" w:rsidP="00D32CD0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16</w:t>
            </w:r>
          </w:p>
        </w:tc>
        <w:tc>
          <w:tcPr>
            <w:tcW w:w="1398" w:type="pct"/>
          </w:tcPr>
          <w:p w14:paraId="45514695" w14:textId="4D312D42" w:rsidR="0002618F" w:rsidRDefault="00EA2464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len</w:t>
            </w:r>
          </w:p>
        </w:tc>
        <w:tc>
          <w:tcPr>
            <w:tcW w:w="1552" w:type="pct"/>
          </w:tcPr>
          <w:p w14:paraId="5A0D9DFD" w14:textId="1B1F67DC" w:rsidR="0002618F" w:rsidRPr="00EA2464" w:rsidRDefault="00EA2464" w:rsidP="006514F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Визначення довжини переданого рядка, списку тощо</w:t>
            </w:r>
          </w:p>
        </w:tc>
        <w:tc>
          <w:tcPr>
            <w:tcW w:w="1766" w:type="pct"/>
          </w:tcPr>
          <w:p w14:paraId="5772E746" w14:textId="0E48AFB3" w:rsidR="0002618F" w:rsidRPr="00EA2464" w:rsidRDefault="00EA2464" w:rsidP="00970618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&lt;</w:t>
            </w:r>
            <w:r>
              <w:rPr>
                <w:rFonts w:cs="Times New Roman"/>
                <w:szCs w:val="28"/>
              </w:rPr>
              <w:t>за замовчуванням</w:t>
            </w:r>
            <w:r>
              <w:rPr>
                <w:rFonts w:cs="Times New Roman"/>
                <w:szCs w:val="28"/>
                <w:lang w:val="en-US"/>
              </w:rPr>
              <w:t>&gt;</w:t>
            </w:r>
          </w:p>
        </w:tc>
      </w:tr>
      <w:tr w:rsidR="00EA2464" w:rsidRPr="00D3113B" w14:paraId="5CEC1D80" w14:textId="77777777" w:rsidTr="004B72D5">
        <w:trPr>
          <w:trHeight w:val="464"/>
        </w:trPr>
        <w:tc>
          <w:tcPr>
            <w:tcW w:w="284" w:type="pct"/>
          </w:tcPr>
          <w:p w14:paraId="452C8160" w14:textId="5813C238" w:rsidR="00EA2464" w:rsidRDefault="00EA2464" w:rsidP="00D32CD0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17</w:t>
            </w:r>
          </w:p>
        </w:tc>
        <w:tc>
          <w:tcPr>
            <w:tcW w:w="1398" w:type="pct"/>
          </w:tcPr>
          <w:p w14:paraId="576C1D29" w14:textId="65B22089" w:rsidR="00EA2464" w:rsidRDefault="00BC317E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split</w:t>
            </w:r>
          </w:p>
        </w:tc>
        <w:tc>
          <w:tcPr>
            <w:tcW w:w="1552" w:type="pct"/>
          </w:tcPr>
          <w:p w14:paraId="69A78D33" w14:textId="3A877305" w:rsidR="00EA2464" w:rsidRPr="00BC317E" w:rsidRDefault="00BC317E" w:rsidP="006514F0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Розділити рядок по розділювачу</w:t>
            </w:r>
          </w:p>
        </w:tc>
        <w:tc>
          <w:tcPr>
            <w:tcW w:w="1766" w:type="pct"/>
          </w:tcPr>
          <w:p w14:paraId="5BE0DF87" w14:textId="3C1AE516" w:rsidR="00EA2464" w:rsidRPr="00BC317E" w:rsidRDefault="00BC317E" w:rsidP="00970618">
            <w:pPr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en-US"/>
              </w:rPr>
              <w:t>&lt;</w:t>
            </w:r>
            <w:r>
              <w:rPr>
                <w:rFonts w:cs="Times New Roman"/>
                <w:szCs w:val="28"/>
              </w:rPr>
              <w:t>за замовчуванням</w:t>
            </w:r>
            <w:r>
              <w:rPr>
                <w:rFonts w:cs="Times New Roman"/>
                <w:szCs w:val="28"/>
                <w:lang w:val="en-US"/>
              </w:rPr>
              <w:t>&gt;</w:t>
            </w:r>
          </w:p>
        </w:tc>
      </w:tr>
      <w:tr w:rsidR="00BC317E" w:rsidRPr="00D3113B" w14:paraId="1C3CD50D" w14:textId="77777777" w:rsidTr="004B72D5">
        <w:trPr>
          <w:trHeight w:val="464"/>
        </w:trPr>
        <w:tc>
          <w:tcPr>
            <w:tcW w:w="284" w:type="pct"/>
          </w:tcPr>
          <w:p w14:paraId="13DF1F5F" w14:textId="41702C54" w:rsidR="00BC317E" w:rsidRDefault="00BC317E" w:rsidP="00D32CD0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18</w:t>
            </w:r>
          </w:p>
        </w:tc>
        <w:tc>
          <w:tcPr>
            <w:tcW w:w="1398" w:type="pct"/>
          </w:tcPr>
          <w:p w14:paraId="71C333F5" w14:textId="5390BD3C" w:rsidR="00BC317E" w:rsidRDefault="007B3BEE" w:rsidP="00D32CD0">
            <w:pPr>
              <w:pStyle w:val="a2"/>
              <w:rPr>
                <w:sz w:val="28"/>
                <w:szCs w:val="28"/>
                <w:lang w:val="en-US"/>
              </w:rPr>
            </w:pPr>
            <w:r w:rsidRPr="007B3BEE">
              <w:rPr>
                <w:sz w:val="28"/>
                <w:szCs w:val="28"/>
                <w:lang w:val="en-US"/>
              </w:rPr>
              <w:t>sorted</w:t>
            </w:r>
          </w:p>
        </w:tc>
        <w:tc>
          <w:tcPr>
            <w:tcW w:w="1552" w:type="pct"/>
          </w:tcPr>
          <w:p w14:paraId="68AD43E6" w14:textId="6B47EC52" w:rsidR="00BC317E" w:rsidRDefault="007B3BEE" w:rsidP="007B3BEE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Повернення відсортованого списку (не змінює вхідний список)</w:t>
            </w:r>
          </w:p>
        </w:tc>
        <w:tc>
          <w:tcPr>
            <w:tcW w:w="1766" w:type="pct"/>
          </w:tcPr>
          <w:p w14:paraId="5A12BF2C" w14:textId="519197A0" w:rsidR="00BC317E" w:rsidRPr="007B3BEE" w:rsidRDefault="007B3BEE" w:rsidP="00970618">
            <w:pPr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en-US"/>
              </w:rPr>
              <w:t>&lt;</w:t>
            </w:r>
            <w:r>
              <w:rPr>
                <w:rFonts w:cs="Times New Roman"/>
                <w:szCs w:val="28"/>
              </w:rPr>
              <w:t>за замовчуванням</w:t>
            </w:r>
            <w:r>
              <w:rPr>
                <w:rFonts w:cs="Times New Roman"/>
                <w:szCs w:val="28"/>
                <w:lang w:val="en-US"/>
              </w:rPr>
              <w:t>&gt;</w:t>
            </w:r>
          </w:p>
        </w:tc>
      </w:tr>
      <w:tr w:rsidR="007B3BEE" w:rsidRPr="00D3113B" w14:paraId="0D524E81" w14:textId="77777777" w:rsidTr="004B72D5">
        <w:trPr>
          <w:trHeight w:val="464"/>
        </w:trPr>
        <w:tc>
          <w:tcPr>
            <w:tcW w:w="284" w:type="pct"/>
          </w:tcPr>
          <w:p w14:paraId="582E9050" w14:textId="78107BF1" w:rsidR="007B3BEE" w:rsidRDefault="007B3BEE" w:rsidP="00D32CD0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19</w:t>
            </w:r>
          </w:p>
        </w:tc>
        <w:tc>
          <w:tcPr>
            <w:tcW w:w="1398" w:type="pct"/>
          </w:tcPr>
          <w:p w14:paraId="0D6341A8" w14:textId="332A1E35" w:rsidR="007B3BEE" w:rsidRPr="007B3BEE" w:rsidRDefault="007B3BEE" w:rsidP="00D32CD0">
            <w:pPr>
              <w:pStyle w:val="a2"/>
              <w:rPr>
                <w:sz w:val="28"/>
                <w:szCs w:val="28"/>
                <w:lang w:val="en-US"/>
              </w:rPr>
            </w:pPr>
            <w:r w:rsidRPr="007B3BEE">
              <w:rPr>
                <w:sz w:val="28"/>
                <w:szCs w:val="28"/>
                <w:lang w:val="en-US"/>
              </w:rPr>
              <w:t>itemgetter</w:t>
            </w:r>
            <w:r>
              <w:rPr>
                <w:sz w:val="28"/>
                <w:szCs w:val="28"/>
                <w:lang w:val="en-US"/>
              </w:rPr>
              <w:t>(&lt;i&gt;)</w:t>
            </w:r>
          </w:p>
        </w:tc>
        <w:tc>
          <w:tcPr>
            <w:tcW w:w="1552" w:type="pct"/>
          </w:tcPr>
          <w:p w14:paraId="33DA6F6C" w14:textId="7B6765A9" w:rsidR="007B3BEE" w:rsidRPr="007B3BEE" w:rsidRDefault="007B3BEE" w:rsidP="007B3BEE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Сортування за </w:t>
            </w:r>
            <w:r>
              <w:rPr>
                <w:rFonts w:cs="Times New Roman"/>
                <w:szCs w:val="28"/>
                <w:lang w:val="en-US"/>
              </w:rPr>
              <w:t>i</w:t>
            </w:r>
            <w:r w:rsidRPr="007B3BEE">
              <w:rPr>
                <w:rFonts w:cs="Times New Roman"/>
                <w:szCs w:val="28"/>
                <w:lang w:val="ru-RU"/>
              </w:rPr>
              <w:t>-</w:t>
            </w:r>
            <w:r>
              <w:rPr>
                <w:rFonts w:cs="Times New Roman"/>
                <w:szCs w:val="28"/>
              </w:rPr>
              <w:t>ю розмірністю</w:t>
            </w:r>
          </w:p>
        </w:tc>
        <w:tc>
          <w:tcPr>
            <w:tcW w:w="1766" w:type="pct"/>
          </w:tcPr>
          <w:p w14:paraId="5DF14E36" w14:textId="48B3F77C" w:rsidR="007B3BEE" w:rsidRPr="007B3BEE" w:rsidRDefault="007B3BEE" w:rsidP="00970618">
            <w:pPr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en-US"/>
              </w:rPr>
              <w:t>operator</w:t>
            </w:r>
          </w:p>
        </w:tc>
      </w:tr>
      <w:tr w:rsidR="00D34092" w:rsidRPr="00D3113B" w14:paraId="2D69A2B0" w14:textId="77777777" w:rsidTr="004B72D5">
        <w:trPr>
          <w:trHeight w:val="464"/>
        </w:trPr>
        <w:tc>
          <w:tcPr>
            <w:tcW w:w="284" w:type="pct"/>
          </w:tcPr>
          <w:p w14:paraId="62A30A12" w14:textId="2DA8F5EB" w:rsidR="00D34092" w:rsidRDefault="00D34092" w:rsidP="00D32CD0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20</w:t>
            </w:r>
          </w:p>
        </w:tc>
        <w:tc>
          <w:tcPr>
            <w:tcW w:w="1398" w:type="pct"/>
          </w:tcPr>
          <w:p w14:paraId="23C64E99" w14:textId="08359E0C" w:rsidR="00D34092" w:rsidRPr="007B3BEE" w:rsidRDefault="0066392E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open</w:t>
            </w:r>
          </w:p>
        </w:tc>
        <w:tc>
          <w:tcPr>
            <w:tcW w:w="1552" w:type="pct"/>
          </w:tcPr>
          <w:p w14:paraId="09C2194E" w14:textId="7967AE75" w:rsidR="00D34092" w:rsidRPr="0066392E" w:rsidRDefault="0066392E" w:rsidP="007B3BEE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Відкрити файл</w:t>
            </w:r>
          </w:p>
        </w:tc>
        <w:tc>
          <w:tcPr>
            <w:tcW w:w="1766" w:type="pct"/>
          </w:tcPr>
          <w:p w14:paraId="76517104" w14:textId="6D88A958" w:rsidR="00D34092" w:rsidRDefault="0066392E" w:rsidP="00970618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&lt;</w:t>
            </w:r>
            <w:r>
              <w:rPr>
                <w:rFonts w:cs="Times New Roman"/>
                <w:szCs w:val="28"/>
              </w:rPr>
              <w:t>за замовчуванням</w:t>
            </w:r>
            <w:r>
              <w:rPr>
                <w:rFonts w:cs="Times New Roman"/>
                <w:szCs w:val="28"/>
                <w:lang w:val="en-US"/>
              </w:rPr>
              <w:t>&gt;</w:t>
            </w:r>
          </w:p>
        </w:tc>
      </w:tr>
      <w:tr w:rsidR="0066392E" w:rsidRPr="00D3113B" w14:paraId="03F467AA" w14:textId="77777777" w:rsidTr="004B72D5">
        <w:trPr>
          <w:trHeight w:val="464"/>
        </w:trPr>
        <w:tc>
          <w:tcPr>
            <w:tcW w:w="284" w:type="pct"/>
          </w:tcPr>
          <w:p w14:paraId="50E70AD7" w14:textId="3D4C4D6A" w:rsidR="0066392E" w:rsidRDefault="0066392E" w:rsidP="00D32CD0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21</w:t>
            </w:r>
          </w:p>
        </w:tc>
        <w:tc>
          <w:tcPr>
            <w:tcW w:w="1398" w:type="pct"/>
          </w:tcPr>
          <w:p w14:paraId="4A97BCF0" w14:textId="3342AD08" w:rsidR="0066392E" w:rsidRDefault="0066392E" w:rsidP="00D32CD0">
            <w:pPr>
              <w:pStyle w:val="a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write</w:t>
            </w:r>
          </w:p>
        </w:tc>
        <w:tc>
          <w:tcPr>
            <w:tcW w:w="1552" w:type="pct"/>
          </w:tcPr>
          <w:p w14:paraId="3A380D11" w14:textId="1FF4D75C" w:rsidR="0066392E" w:rsidRPr="0066392E" w:rsidRDefault="0066392E" w:rsidP="007B3BEE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Запис у файл</w:t>
            </w:r>
          </w:p>
        </w:tc>
        <w:tc>
          <w:tcPr>
            <w:tcW w:w="1766" w:type="pct"/>
          </w:tcPr>
          <w:p w14:paraId="135A22C4" w14:textId="20A3C967" w:rsidR="0066392E" w:rsidRDefault="0066392E" w:rsidP="00970618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&lt;</w:t>
            </w:r>
            <w:r>
              <w:rPr>
                <w:rFonts w:cs="Times New Roman"/>
                <w:szCs w:val="28"/>
              </w:rPr>
              <w:t>за замовчуванням</w:t>
            </w:r>
            <w:r>
              <w:rPr>
                <w:rFonts w:cs="Times New Roman"/>
                <w:szCs w:val="28"/>
                <w:lang w:val="en-US"/>
              </w:rPr>
              <w:t>&gt;</w:t>
            </w:r>
          </w:p>
        </w:tc>
      </w:tr>
      <w:tr w:rsidR="0066392E" w:rsidRPr="00D3113B" w14:paraId="3702A7D6" w14:textId="77777777" w:rsidTr="004B72D5">
        <w:trPr>
          <w:trHeight w:val="464"/>
        </w:trPr>
        <w:tc>
          <w:tcPr>
            <w:tcW w:w="284" w:type="pct"/>
          </w:tcPr>
          <w:p w14:paraId="63A3105C" w14:textId="760AAB3D" w:rsidR="0066392E" w:rsidRDefault="00970618" w:rsidP="00D32CD0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22</w:t>
            </w:r>
          </w:p>
        </w:tc>
        <w:tc>
          <w:tcPr>
            <w:tcW w:w="1398" w:type="pct"/>
          </w:tcPr>
          <w:p w14:paraId="01B78FAA" w14:textId="37F8E646" w:rsidR="0066392E" w:rsidRDefault="00970618" w:rsidP="00D32CD0">
            <w:pPr>
              <w:pStyle w:val="a2"/>
              <w:rPr>
                <w:sz w:val="28"/>
                <w:szCs w:val="28"/>
                <w:lang w:val="en-US"/>
              </w:rPr>
            </w:pPr>
            <w:r w:rsidRPr="00970618">
              <w:rPr>
                <w:sz w:val="28"/>
                <w:szCs w:val="28"/>
                <w:lang w:val="en-US"/>
              </w:rPr>
              <w:t>randrange</w:t>
            </w:r>
          </w:p>
        </w:tc>
        <w:tc>
          <w:tcPr>
            <w:tcW w:w="1552" w:type="pct"/>
          </w:tcPr>
          <w:p w14:paraId="7A0F11FE" w14:textId="62A6D1A3" w:rsidR="0066392E" w:rsidRDefault="00970618" w:rsidP="007B3BEE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Вибір довільного значення з проміжку</w:t>
            </w:r>
          </w:p>
        </w:tc>
        <w:tc>
          <w:tcPr>
            <w:tcW w:w="1766" w:type="pct"/>
          </w:tcPr>
          <w:p w14:paraId="2F32480B" w14:textId="34C53B9F" w:rsidR="0066392E" w:rsidRPr="00970618" w:rsidRDefault="00970618" w:rsidP="00970618">
            <w:pPr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en-US"/>
              </w:rPr>
              <w:t>random</w:t>
            </w:r>
          </w:p>
        </w:tc>
      </w:tr>
    </w:tbl>
    <w:p w14:paraId="69736F00" w14:textId="4A72E52F" w:rsidR="0092726C" w:rsidRPr="0092726C" w:rsidRDefault="0092726C" w:rsidP="0092726C">
      <w:pPr>
        <w:tabs>
          <w:tab w:val="left" w:pos="3464"/>
        </w:tabs>
        <w:ind w:firstLine="0"/>
        <w:rPr>
          <w:lang w:val="ru-RU"/>
        </w:rPr>
        <w:sectPr w:rsidR="0092726C" w:rsidRPr="0092726C" w:rsidSect="004E4689">
          <w:pgSz w:w="16838" w:h="11906" w:orient="landscape"/>
          <w:pgMar w:top="1134" w:right="1134" w:bottom="851" w:left="1134" w:header="709" w:footer="709" w:gutter="0"/>
          <w:cols w:space="708"/>
          <w:docGrid w:linePitch="381"/>
        </w:sectPr>
      </w:pPr>
    </w:p>
    <w:p w14:paraId="20787CD0" w14:textId="3BECE1F8" w:rsidR="000578CD" w:rsidRDefault="000578CD" w:rsidP="00C3287E">
      <w:pPr>
        <w:pStyle w:val="Heading1"/>
      </w:pPr>
      <w:bookmarkStart w:id="124" w:name="_Toc501313616"/>
      <w:bookmarkStart w:id="125" w:name="_Toc502185155"/>
      <w:r w:rsidRPr="00C3287E">
        <w:lastRenderedPageBreak/>
        <w:t>Тестування</w:t>
      </w:r>
      <w:r>
        <w:t xml:space="preserve"> програмного забезпечення</w:t>
      </w:r>
      <w:bookmarkEnd w:id="124"/>
      <w:bookmarkEnd w:id="125"/>
    </w:p>
    <w:p w14:paraId="4958EA4A" w14:textId="2E88A1A5" w:rsidR="000578CD" w:rsidRDefault="000578CD" w:rsidP="000578CD">
      <w:pPr>
        <w:pStyle w:val="Heading2"/>
      </w:pPr>
      <w:bookmarkStart w:id="126" w:name="_Toc501313617"/>
      <w:bookmarkStart w:id="127" w:name="_Toc502185156"/>
      <w:r>
        <w:t>План тестування</w:t>
      </w:r>
      <w:bookmarkEnd w:id="126"/>
      <w:bookmarkEnd w:id="127"/>
    </w:p>
    <w:p w14:paraId="4EA1CEF1" w14:textId="7C37C98C" w:rsidR="00CF2071" w:rsidRPr="00FC6289" w:rsidRDefault="00A526B0" w:rsidP="00CF2071">
      <w:r>
        <w:t xml:space="preserve"> </w:t>
      </w:r>
      <w:r w:rsidR="00820D40">
        <w:t xml:space="preserve"> Тестування програми відбувається після її розробки для виявлення помилок </w:t>
      </w:r>
      <w:r w:rsidR="003504B3">
        <w:t>в логіці програми та її реалізації. Наведений нижче план тестування перевіряє усі “слабкі місця” програми.</w:t>
      </w:r>
    </w:p>
    <w:p w14:paraId="18AEE9A5" w14:textId="2431F293" w:rsidR="00CF2071" w:rsidRDefault="00CF2071" w:rsidP="00A168C3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Перевірка можливості повороту корабля ліворуч та праворуч.</w:t>
      </w:r>
    </w:p>
    <w:p w14:paraId="2578BE86" w14:textId="2C35F450" w:rsidR="00CF2071" w:rsidRDefault="00CF2071" w:rsidP="00A168C3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Перевірка можливості польоту корабля.</w:t>
      </w:r>
      <w:bookmarkStart w:id="128" w:name="_GoBack"/>
      <w:bookmarkEnd w:id="128"/>
    </w:p>
    <w:p w14:paraId="654892D5" w14:textId="500790D1" w:rsidR="00CF2071" w:rsidRDefault="00CF2071" w:rsidP="00A168C3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Перевірка можливості випускання ракет кораблем.</w:t>
      </w:r>
    </w:p>
    <w:p w14:paraId="69BE89F0" w14:textId="3F150BF6" w:rsidR="00CF2071" w:rsidRPr="00CF2071" w:rsidRDefault="00F016C6" w:rsidP="00CF2071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Спроба за</w:t>
      </w:r>
      <w:r w:rsidR="00CF2071">
        <w:rPr>
          <w:szCs w:val="28"/>
        </w:rPr>
        <w:t>тиснути пробіл з метою отриманн</w:t>
      </w:r>
      <w:r>
        <w:rPr>
          <w:szCs w:val="28"/>
        </w:rPr>
        <w:t xml:space="preserve">я </w:t>
      </w:r>
      <w:r w:rsidR="00A168C3">
        <w:rPr>
          <w:szCs w:val="28"/>
        </w:rPr>
        <w:t xml:space="preserve"> неперервного потоку ракет.</w:t>
      </w:r>
    </w:p>
    <w:p w14:paraId="2A9ED5AD" w14:textId="37B27274" w:rsidR="00FC6289" w:rsidRPr="00FC6289" w:rsidRDefault="00A168C3" w:rsidP="000D6B5E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Спроба розігнати корабель до нескінченної швидкості.</w:t>
      </w:r>
    </w:p>
    <w:p w14:paraId="2484BE36" w14:textId="6FEE9637" w:rsidR="00A168C3" w:rsidRDefault="00A168C3" w:rsidP="00FC6289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Спроба введення дуже довгого імені гравця.</w:t>
      </w:r>
    </w:p>
    <w:p w14:paraId="1B304983" w14:textId="5905F03F" w:rsidR="005F4152" w:rsidRPr="005F4152" w:rsidRDefault="00E4419A" w:rsidP="00A168C3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Спроба з</w:t>
      </w:r>
      <w:r w:rsidR="00A168C3">
        <w:rPr>
          <w:szCs w:val="28"/>
        </w:rPr>
        <w:t>алишити введене ім’я порожнім.</w:t>
      </w:r>
    </w:p>
    <w:p w14:paraId="51E156D1" w14:textId="6710F592" w:rsidR="000578CD" w:rsidRDefault="000578CD" w:rsidP="000578CD">
      <w:pPr>
        <w:pStyle w:val="Heading2"/>
      </w:pPr>
      <w:bookmarkStart w:id="129" w:name="_Toc501313618"/>
      <w:bookmarkStart w:id="130" w:name="_Toc502185157"/>
      <w:r>
        <w:t>Приклади тестування</w:t>
      </w:r>
      <w:bookmarkEnd w:id="129"/>
      <w:bookmarkEnd w:id="130"/>
    </w:p>
    <w:p w14:paraId="5F6AF078" w14:textId="577BBEFA" w:rsidR="00CB27D7" w:rsidRDefault="00CB27D7" w:rsidP="00CB27D7">
      <w:r>
        <w:t>Тестування програмного забезпечення було проведено</w:t>
      </w:r>
      <w:r w:rsidR="00960E2E">
        <w:t xml:space="preserve"> згідно з планом, наведеним у </w:t>
      </w:r>
      <w:r>
        <w:t>підрозділі 5.1. Були отримані наступні результати.</w:t>
      </w:r>
    </w:p>
    <w:p w14:paraId="4D4B8D73" w14:textId="42F14EED" w:rsidR="00CF2071" w:rsidRDefault="00CF2071" w:rsidP="00B5762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При натисканні на клавіатурі стрілок “праворуч” та “ліворуч” корабель повертався у відповідні сторони.</w:t>
      </w:r>
    </w:p>
    <w:p w14:paraId="0E3DB649" w14:textId="08DB204A" w:rsidR="00CF2071" w:rsidRDefault="00CF2071" w:rsidP="00B5762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При натисканні стрілки “вгору” корабель починає розганятися та летіти. А відповідно при натисканні стрілки “вниз” – корабель гальмує.</w:t>
      </w:r>
    </w:p>
    <w:p w14:paraId="5AC669F1" w14:textId="02BD7E13" w:rsidR="00CF2071" w:rsidRDefault="00CF2071" w:rsidP="00B5762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Якщо користувач натискає клавішу “пробіл”, то корабель випускає ракету. Скріншот можна побатити на рисунку 5.1.</w:t>
      </w:r>
    </w:p>
    <w:p w14:paraId="4DDEDBC3" w14:textId="77777777" w:rsidR="00F07B31" w:rsidRDefault="00F07B31" w:rsidP="00F07B31">
      <w:pPr>
        <w:keepNext/>
        <w:widowControl w:val="0"/>
        <w:autoSpaceDE w:val="0"/>
        <w:autoSpaceDN w:val="0"/>
        <w:adjustRightInd w:val="0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C6BE5FF" wp14:editId="204E0689">
            <wp:extent cx="4984584" cy="373454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ess-spac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570" cy="375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B3CF" w14:textId="69A90DE7" w:rsidR="00F07B31" w:rsidRDefault="00F07B31" w:rsidP="00F07B31">
      <w:pPr>
        <w:pStyle w:val="NoSpacing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7E3297">
        <w:rPr>
          <w:noProof/>
        </w:rPr>
        <w:t>13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7E3297">
        <w:rPr>
          <w:noProof/>
        </w:rPr>
        <w:t>1</w:t>
      </w:r>
      <w:r>
        <w:fldChar w:fldCharType="end"/>
      </w:r>
      <w:r>
        <w:t xml:space="preserve"> - </w:t>
      </w:r>
      <w:r w:rsidRPr="00A3350B">
        <w:t>Випускання ракети кораблем</w:t>
      </w:r>
    </w:p>
    <w:p w14:paraId="55C1B159" w14:textId="5991EA85" w:rsidR="00F07B31" w:rsidRPr="00F07B31" w:rsidRDefault="00F07B31" w:rsidP="00F07B31">
      <w:pPr>
        <w:widowControl w:val="0"/>
        <w:autoSpaceDE w:val="0"/>
        <w:autoSpaceDN w:val="0"/>
        <w:adjustRightInd w:val="0"/>
        <w:ind w:firstLine="0"/>
        <w:jc w:val="center"/>
        <w:rPr>
          <w:szCs w:val="28"/>
        </w:rPr>
      </w:pPr>
    </w:p>
    <w:p w14:paraId="05913D27" w14:textId="054EC849" w:rsidR="00B57624" w:rsidRDefault="00B57624" w:rsidP="00B5762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rPr>
          <w:szCs w:val="28"/>
        </w:rPr>
      </w:pPr>
      <w:r w:rsidRPr="00B57624">
        <w:rPr>
          <w:szCs w:val="28"/>
        </w:rPr>
        <w:t>Спроба з</w:t>
      </w:r>
      <w:r w:rsidR="00CF2071">
        <w:rPr>
          <w:szCs w:val="28"/>
        </w:rPr>
        <w:t>атиснути пробіл з метою отриман</w:t>
      </w:r>
      <w:r w:rsidRPr="00B57624">
        <w:rPr>
          <w:szCs w:val="28"/>
        </w:rPr>
        <w:t>ня  неперервного потоку ракет.</w:t>
      </w:r>
    </w:p>
    <w:p w14:paraId="7F26C6BF" w14:textId="5719313A" w:rsidR="00D4458C" w:rsidRPr="001862F7" w:rsidRDefault="001862F7" w:rsidP="00E57A4D">
      <w:pPr>
        <w:widowControl w:val="0"/>
        <w:autoSpaceDE w:val="0"/>
        <w:autoSpaceDN w:val="0"/>
        <w:adjustRightInd w:val="0"/>
        <w:rPr>
          <w:szCs w:val="28"/>
        </w:rPr>
      </w:pPr>
      <w:r>
        <w:rPr>
          <w:szCs w:val="28"/>
        </w:rPr>
        <w:t>Корабель може випускати ракету не частіше, ніж кож</w:t>
      </w:r>
      <w:r w:rsidR="00E57A4D">
        <w:rPr>
          <w:szCs w:val="28"/>
        </w:rPr>
        <w:t>ні 0.4 секунди.</w:t>
      </w:r>
    </w:p>
    <w:p w14:paraId="2FE3BA57" w14:textId="77777777" w:rsidR="00B57624" w:rsidRDefault="00B57624" w:rsidP="00B5762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rPr>
          <w:szCs w:val="28"/>
        </w:rPr>
      </w:pPr>
      <w:r w:rsidRPr="00B57624">
        <w:rPr>
          <w:szCs w:val="28"/>
        </w:rPr>
        <w:t>Спроба розігнати корабель до нескінченної швидкості.</w:t>
      </w:r>
    </w:p>
    <w:p w14:paraId="7A6B4512" w14:textId="6037E12D" w:rsidR="002B5FBB" w:rsidRPr="00664F69" w:rsidRDefault="00CF2071" w:rsidP="002B5FBB">
      <w:pPr>
        <w:pStyle w:val="ListParagraph"/>
        <w:widowControl w:val="0"/>
        <w:autoSpaceDE w:val="0"/>
        <w:autoSpaceDN w:val="0"/>
        <w:adjustRightInd w:val="0"/>
        <w:ind w:firstLine="0"/>
        <w:rPr>
          <w:szCs w:val="28"/>
          <w:lang w:val="ru-RU"/>
        </w:rPr>
      </w:pPr>
      <w:r>
        <w:rPr>
          <w:szCs w:val="28"/>
        </w:rPr>
        <w:t xml:space="preserve">Максимальна швидкість </w:t>
      </w:r>
      <w:r w:rsidR="002B5FBB">
        <w:rPr>
          <w:szCs w:val="28"/>
        </w:rPr>
        <w:t xml:space="preserve">корабля 200 пікселів на секунду. Дане обмеження швидкості дозволяє уникнути </w:t>
      </w:r>
      <w:r w:rsidR="00352409">
        <w:rPr>
          <w:szCs w:val="28"/>
        </w:rPr>
        <w:t>втрати</w:t>
      </w:r>
      <w:r w:rsidR="002B5FBB">
        <w:rPr>
          <w:szCs w:val="28"/>
        </w:rPr>
        <w:t xml:space="preserve"> контролю кораблем.</w:t>
      </w:r>
    </w:p>
    <w:p w14:paraId="4E7065C9" w14:textId="77777777" w:rsidR="00B57624" w:rsidRDefault="00B57624" w:rsidP="00B5762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rPr>
          <w:szCs w:val="28"/>
        </w:rPr>
      </w:pPr>
      <w:r w:rsidRPr="00B57624">
        <w:rPr>
          <w:szCs w:val="28"/>
        </w:rPr>
        <w:t>Спроба введення дуже довгого імені гравця.</w:t>
      </w:r>
    </w:p>
    <w:p w14:paraId="0805FAA5" w14:textId="1DEC5497" w:rsidR="00394B2B" w:rsidRDefault="00394B2B" w:rsidP="00394B2B">
      <w:pPr>
        <w:widowControl w:val="0"/>
        <w:autoSpaceDE w:val="0"/>
        <w:autoSpaceDN w:val="0"/>
        <w:adjustRightInd w:val="0"/>
        <w:rPr>
          <w:szCs w:val="28"/>
        </w:rPr>
      </w:pPr>
      <w:r>
        <w:rPr>
          <w:szCs w:val="28"/>
          <w:lang w:val="ru-RU"/>
        </w:rPr>
        <w:t>Об</w:t>
      </w:r>
      <w:r>
        <w:rPr>
          <w:szCs w:val="28"/>
        </w:rPr>
        <w:t>меження д</w:t>
      </w:r>
      <w:r w:rsidR="00BD4A23">
        <w:rPr>
          <w:szCs w:val="28"/>
        </w:rPr>
        <w:t>овжини імені складає 8 символів, а 8 символів при даному розмірі тексту завжди поміститься на екран.</w:t>
      </w:r>
      <w:r>
        <w:rPr>
          <w:szCs w:val="28"/>
        </w:rPr>
        <w:t xml:space="preserve"> Скріншот </w:t>
      </w:r>
      <w:r w:rsidR="009D3F42">
        <w:rPr>
          <w:szCs w:val="28"/>
        </w:rPr>
        <w:t xml:space="preserve">цього обмеження </w:t>
      </w:r>
      <w:r w:rsidR="00F07B31">
        <w:rPr>
          <w:szCs w:val="28"/>
        </w:rPr>
        <w:t>можна побачити на рисунку 5.2</w:t>
      </w:r>
      <w:r>
        <w:rPr>
          <w:szCs w:val="28"/>
        </w:rPr>
        <w:t>.</w:t>
      </w:r>
    </w:p>
    <w:p w14:paraId="18ECF3ED" w14:textId="77777777" w:rsidR="00BD4A23" w:rsidRDefault="00BD4A23" w:rsidP="00BD4A23">
      <w:pPr>
        <w:keepNext/>
        <w:widowControl w:val="0"/>
        <w:autoSpaceDE w:val="0"/>
        <w:autoSpaceDN w:val="0"/>
        <w:adjustRightInd w:val="0"/>
      </w:pPr>
      <w:r>
        <w:rPr>
          <w:noProof/>
          <w:szCs w:val="28"/>
          <w:lang w:val="en-US"/>
        </w:rPr>
        <w:lastRenderedPageBreak/>
        <w:drawing>
          <wp:inline distT="0" distB="0" distL="0" distR="0" wp14:anchorId="5923B6C2" wp14:editId="459DC9CA">
            <wp:extent cx="5329843" cy="4177488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7-12-17 at 8.11.50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742" cy="42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1BC6" w14:textId="20633486" w:rsidR="00BD4A23" w:rsidRDefault="00BD4A23" w:rsidP="00BD4A23">
      <w:pPr>
        <w:pStyle w:val="NoSpacing"/>
      </w:pPr>
      <w:r>
        <w:t xml:space="preserve">Рисунок </w:t>
      </w:r>
      <w:r w:rsidR="00F07B31">
        <w:fldChar w:fldCharType="begin"/>
      </w:r>
      <w:r w:rsidR="00F07B31">
        <w:instrText xml:space="preserve"> STYLEREF 1 \s </w:instrText>
      </w:r>
      <w:r w:rsidR="00F07B31">
        <w:fldChar w:fldCharType="separate"/>
      </w:r>
      <w:r w:rsidR="007E3297">
        <w:rPr>
          <w:noProof/>
        </w:rPr>
        <w:t>13</w:t>
      </w:r>
      <w:r w:rsidR="00F07B31">
        <w:fldChar w:fldCharType="end"/>
      </w:r>
      <w:r w:rsidR="00F07B31">
        <w:t>.</w:t>
      </w:r>
      <w:r w:rsidR="00F07B31">
        <w:fldChar w:fldCharType="begin"/>
      </w:r>
      <w:r w:rsidR="00F07B31">
        <w:instrText xml:space="preserve"> SEQ Рисунок \* ARABIC \s 1 </w:instrText>
      </w:r>
      <w:r w:rsidR="00F07B31">
        <w:fldChar w:fldCharType="separate"/>
      </w:r>
      <w:r w:rsidR="007E3297">
        <w:rPr>
          <w:noProof/>
        </w:rPr>
        <w:t>2</w:t>
      </w:r>
      <w:r w:rsidR="00F07B31">
        <w:fldChar w:fldCharType="end"/>
      </w:r>
      <w:r>
        <w:t xml:space="preserve"> - Спроба введення надто довгого імені</w:t>
      </w:r>
    </w:p>
    <w:p w14:paraId="6BE63969" w14:textId="5EC72540" w:rsidR="00BD4A23" w:rsidRPr="00394B2B" w:rsidRDefault="00BD4A23" w:rsidP="00394B2B">
      <w:pPr>
        <w:widowControl w:val="0"/>
        <w:autoSpaceDE w:val="0"/>
        <w:autoSpaceDN w:val="0"/>
        <w:adjustRightInd w:val="0"/>
        <w:rPr>
          <w:szCs w:val="28"/>
        </w:rPr>
      </w:pPr>
    </w:p>
    <w:p w14:paraId="48FDA31D" w14:textId="77777777" w:rsidR="00B57624" w:rsidRPr="00B57624" w:rsidRDefault="00B57624" w:rsidP="00B5762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rPr>
          <w:szCs w:val="28"/>
        </w:rPr>
      </w:pPr>
      <w:r w:rsidRPr="00B57624">
        <w:rPr>
          <w:szCs w:val="28"/>
        </w:rPr>
        <w:t>Залишити введене ім’я порожнім.</w:t>
      </w:r>
    </w:p>
    <w:p w14:paraId="44BC38EF" w14:textId="6CF3EF39" w:rsidR="00D41F47" w:rsidRDefault="00D41F47" w:rsidP="00CB27D7">
      <w:pPr>
        <w:ind w:firstLine="0"/>
      </w:pPr>
      <w:r>
        <w:tab/>
      </w:r>
      <w:r w:rsidR="0028791E">
        <w:t xml:space="preserve">При спробі залишити поле для вводу імені порожнім </w:t>
      </w:r>
      <w:r w:rsidR="00E17F3C">
        <w:t>гравцю присвоюється ім’я player. Скріншот даного “запобіжник</w:t>
      </w:r>
      <w:r w:rsidR="00F07B31">
        <w:t>а” можна побачити на рисунку 5.3</w:t>
      </w:r>
      <w:r w:rsidR="00E17F3C">
        <w:t>.</w:t>
      </w:r>
    </w:p>
    <w:p w14:paraId="0F4901F6" w14:textId="77777777" w:rsidR="00D41F47" w:rsidRDefault="00D41F47" w:rsidP="00D41F47">
      <w:pPr>
        <w:keepNext/>
        <w:ind w:firstLine="0"/>
      </w:pPr>
      <w:r>
        <w:lastRenderedPageBreak/>
        <w:tab/>
      </w:r>
      <w:r>
        <w:rPr>
          <w:noProof/>
          <w:lang w:val="en-US"/>
        </w:rPr>
        <w:drawing>
          <wp:inline distT="0" distB="0" distL="0" distR="0" wp14:anchorId="526051A4" wp14:editId="42A76542">
            <wp:extent cx="5418743" cy="425372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7-12-17 at 8.16.34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709" cy="426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FF39" w14:textId="422D26C2" w:rsidR="00D41F47" w:rsidRDefault="00D41F47" w:rsidP="00D41F47">
      <w:pPr>
        <w:pStyle w:val="NoSpacing"/>
      </w:pPr>
      <w:r>
        <w:t xml:space="preserve">Рисунок </w:t>
      </w:r>
      <w:r w:rsidR="00F07B31">
        <w:fldChar w:fldCharType="begin"/>
      </w:r>
      <w:r w:rsidR="00F07B31">
        <w:instrText xml:space="preserve"> STYLEREF 1 \s </w:instrText>
      </w:r>
      <w:r w:rsidR="00F07B31">
        <w:fldChar w:fldCharType="separate"/>
      </w:r>
      <w:r w:rsidR="007E3297">
        <w:rPr>
          <w:noProof/>
        </w:rPr>
        <w:t>13</w:t>
      </w:r>
      <w:r w:rsidR="00F07B31">
        <w:fldChar w:fldCharType="end"/>
      </w:r>
      <w:r w:rsidR="00F07B31">
        <w:t>.</w:t>
      </w:r>
      <w:r w:rsidR="00F07B31">
        <w:fldChar w:fldCharType="begin"/>
      </w:r>
      <w:r w:rsidR="00F07B31">
        <w:instrText xml:space="preserve"> SEQ Рисунок \* ARABIC \s 1 </w:instrText>
      </w:r>
      <w:r w:rsidR="00F07B31">
        <w:fldChar w:fldCharType="separate"/>
      </w:r>
      <w:r w:rsidR="007E3297">
        <w:rPr>
          <w:noProof/>
        </w:rPr>
        <w:t>3</w:t>
      </w:r>
      <w:r w:rsidR="00F07B31">
        <w:fldChar w:fldCharType="end"/>
      </w:r>
      <w:r>
        <w:t xml:space="preserve"> - Запобігання невводу імені</w:t>
      </w:r>
    </w:p>
    <w:p w14:paraId="3551D181" w14:textId="7F703909" w:rsidR="00D41F47" w:rsidRPr="0028791E" w:rsidRDefault="00D41F47" w:rsidP="00CB27D7">
      <w:pPr>
        <w:ind w:firstLine="0"/>
      </w:pPr>
    </w:p>
    <w:p w14:paraId="7D0C96B4" w14:textId="5C0C0D74" w:rsidR="001300C7" w:rsidRDefault="001300C7" w:rsidP="001300C7">
      <w:pPr>
        <w:pStyle w:val="Heading1"/>
      </w:pPr>
      <w:bookmarkStart w:id="131" w:name="_Toc501313619"/>
      <w:bookmarkStart w:id="132" w:name="_Toc502185158"/>
      <w:r>
        <w:lastRenderedPageBreak/>
        <w:t>Інструкція користувача</w:t>
      </w:r>
      <w:bookmarkEnd w:id="131"/>
      <w:bookmarkEnd w:id="132"/>
    </w:p>
    <w:p w14:paraId="6C706BDF" w14:textId="0CB9882C" w:rsidR="001300C7" w:rsidRDefault="00694F54" w:rsidP="00694F54">
      <w:pPr>
        <w:pStyle w:val="Heading2"/>
      </w:pPr>
      <w:bookmarkStart w:id="133" w:name="_Toc501313620"/>
      <w:bookmarkStart w:id="134" w:name="_Toc502185159"/>
      <w:r>
        <w:t>Призначення програми</w:t>
      </w:r>
      <w:bookmarkEnd w:id="133"/>
      <w:bookmarkEnd w:id="134"/>
    </w:p>
    <w:p w14:paraId="254F3BD5" w14:textId="29B14FE5" w:rsidR="00694F54" w:rsidRPr="00694F54" w:rsidRDefault="00EE42BC" w:rsidP="00694F54">
      <w:r>
        <w:t xml:space="preserve">Дана програма є грою, тому її </w:t>
      </w:r>
      <w:r w:rsidR="004D51D7">
        <w:t>основним призначенням</w:t>
      </w:r>
      <w:r>
        <w:t xml:space="preserve"> є розвага користувача. Як другорядне призначення в контексті її програмної реалізації можна виділити здобуття навичок у використанні ООП </w:t>
      </w:r>
      <w:r w:rsidR="006357D0">
        <w:t>за допомогою мови</w:t>
      </w:r>
      <w:r>
        <w:t xml:space="preserve"> програмування Python.</w:t>
      </w:r>
    </w:p>
    <w:p w14:paraId="25181782" w14:textId="0D6F98D5" w:rsidR="00694F54" w:rsidRDefault="00694F54" w:rsidP="00694F54">
      <w:pPr>
        <w:pStyle w:val="Heading2"/>
      </w:pPr>
      <w:bookmarkStart w:id="135" w:name="_Toc501313621"/>
      <w:bookmarkStart w:id="136" w:name="_Toc502185160"/>
      <w:r>
        <w:t>Вимоги до системи</w:t>
      </w:r>
      <w:bookmarkEnd w:id="135"/>
      <w:bookmarkEnd w:id="136"/>
    </w:p>
    <w:p w14:paraId="6192F876" w14:textId="213F3E60" w:rsidR="00544AE2" w:rsidRDefault="00FB13A9" w:rsidP="006D3747">
      <w:pPr>
        <w:pStyle w:val="ListParagraph"/>
        <w:numPr>
          <w:ilvl w:val="0"/>
          <w:numId w:val="27"/>
        </w:numPr>
        <w:shd w:val="clear" w:color="auto" w:fill="FFFFFF"/>
        <w:spacing w:before="90" w:after="90" w:line="240" w:lineRule="auto"/>
        <w:jc w:val="left"/>
        <w:rPr>
          <w:szCs w:val="28"/>
        </w:rPr>
      </w:pPr>
      <w:r w:rsidRPr="00544AE2">
        <w:rPr>
          <w:szCs w:val="28"/>
        </w:rPr>
        <w:t>Int</w:t>
      </w:r>
      <w:r w:rsidR="00544AE2">
        <w:rPr>
          <w:szCs w:val="28"/>
        </w:rPr>
        <w:t>el® Core 2 або</w:t>
      </w:r>
      <w:r w:rsidRPr="00544AE2">
        <w:rPr>
          <w:szCs w:val="28"/>
        </w:rPr>
        <w:t xml:space="preserve"> AMD Athlon® 64 </w:t>
      </w:r>
      <w:r w:rsidR="00544AE2">
        <w:rPr>
          <w:szCs w:val="28"/>
        </w:rPr>
        <w:t>процесор</w:t>
      </w:r>
      <w:r w:rsidRPr="00544AE2">
        <w:rPr>
          <w:szCs w:val="28"/>
        </w:rPr>
        <w:t xml:space="preserve">; </w:t>
      </w:r>
      <w:r w:rsidR="00544AE2">
        <w:rPr>
          <w:szCs w:val="28"/>
        </w:rPr>
        <w:t xml:space="preserve">частота процесора </w:t>
      </w:r>
      <w:r w:rsidR="006357D0">
        <w:rPr>
          <w:szCs w:val="28"/>
        </w:rPr>
        <w:t>1.5</w:t>
      </w:r>
      <w:r w:rsidRPr="00544AE2">
        <w:rPr>
          <w:szCs w:val="28"/>
        </w:rPr>
        <w:t xml:space="preserve"> GHz </w:t>
      </w:r>
      <w:r w:rsidR="00544AE2">
        <w:rPr>
          <w:szCs w:val="28"/>
        </w:rPr>
        <w:t>або швидше</w:t>
      </w:r>
    </w:p>
    <w:p w14:paraId="149DADCB" w14:textId="367E8970" w:rsidR="00544AE2" w:rsidRDefault="002517A2" w:rsidP="006D3747">
      <w:pPr>
        <w:pStyle w:val="ListParagraph"/>
        <w:numPr>
          <w:ilvl w:val="0"/>
          <w:numId w:val="27"/>
        </w:numPr>
        <w:shd w:val="clear" w:color="auto" w:fill="FFFFFF"/>
        <w:spacing w:before="90" w:after="90" w:line="240" w:lineRule="auto"/>
        <w:jc w:val="left"/>
        <w:rPr>
          <w:szCs w:val="28"/>
        </w:rPr>
      </w:pPr>
      <w:r>
        <w:rPr>
          <w:szCs w:val="28"/>
        </w:rPr>
        <w:t>Microsoft Windows XP</w:t>
      </w:r>
      <w:r w:rsidR="00544888">
        <w:rPr>
          <w:szCs w:val="28"/>
        </w:rPr>
        <w:t xml:space="preserve"> чи більш пізня версія</w:t>
      </w:r>
    </w:p>
    <w:p w14:paraId="23D67F27" w14:textId="6C47BB18" w:rsidR="00544AE2" w:rsidRDefault="00544888" w:rsidP="006D3747">
      <w:pPr>
        <w:pStyle w:val="ListParagraph"/>
        <w:numPr>
          <w:ilvl w:val="0"/>
          <w:numId w:val="27"/>
        </w:numPr>
        <w:shd w:val="clear" w:color="auto" w:fill="FFFFFF"/>
        <w:spacing w:before="90" w:after="90" w:line="240" w:lineRule="auto"/>
        <w:jc w:val="left"/>
        <w:rPr>
          <w:szCs w:val="28"/>
        </w:rPr>
      </w:pPr>
      <w:r>
        <w:rPr>
          <w:szCs w:val="28"/>
        </w:rPr>
        <w:t>1</w:t>
      </w:r>
      <w:r w:rsidR="00FB13A9" w:rsidRPr="00544AE2">
        <w:rPr>
          <w:szCs w:val="28"/>
        </w:rPr>
        <w:t xml:space="preserve"> GB </w:t>
      </w:r>
      <w:r w:rsidR="00544AE2">
        <w:rPr>
          <w:szCs w:val="28"/>
        </w:rPr>
        <w:t>або більше</w:t>
      </w:r>
      <w:r>
        <w:rPr>
          <w:szCs w:val="28"/>
        </w:rPr>
        <w:t xml:space="preserve"> RAM (2</w:t>
      </w:r>
      <w:r w:rsidR="00FB13A9" w:rsidRPr="00544AE2">
        <w:rPr>
          <w:szCs w:val="28"/>
        </w:rPr>
        <w:t xml:space="preserve"> GB </w:t>
      </w:r>
      <w:r w:rsidR="00544AE2">
        <w:rPr>
          <w:szCs w:val="28"/>
        </w:rPr>
        <w:t>рекомендовано</w:t>
      </w:r>
      <w:r w:rsidR="00FB13A9" w:rsidRPr="00544AE2">
        <w:rPr>
          <w:szCs w:val="28"/>
        </w:rPr>
        <w:t>)</w:t>
      </w:r>
    </w:p>
    <w:p w14:paraId="5A576A17" w14:textId="073D7368" w:rsidR="00544AE2" w:rsidRDefault="00544AE2" w:rsidP="006D3747">
      <w:pPr>
        <w:pStyle w:val="ListParagraph"/>
        <w:numPr>
          <w:ilvl w:val="0"/>
          <w:numId w:val="27"/>
        </w:numPr>
        <w:shd w:val="clear" w:color="auto" w:fill="FFFFFF"/>
        <w:spacing w:before="90" w:after="90" w:line="240" w:lineRule="auto"/>
        <w:jc w:val="left"/>
        <w:rPr>
          <w:szCs w:val="28"/>
        </w:rPr>
      </w:pPr>
      <w:r>
        <w:rPr>
          <w:szCs w:val="28"/>
        </w:rPr>
        <w:t>2 GB або більше вільного місця на диску</w:t>
      </w:r>
    </w:p>
    <w:p w14:paraId="1250B911" w14:textId="78334F04" w:rsidR="00FB13A9" w:rsidRPr="00544AE2" w:rsidRDefault="00544888" w:rsidP="006D3747">
      <w:pPr>
        <w:pStyle w:val="ListParagraph"/>
        <w:numPr>
          <w:ilvl w:val="0"/>
          <w:numId w:val="27"/>
        </w:numPr>
        <w:shd w:val="clear" w:color="auto" w:fill="FFFFFF"/>
        <w:spacing w:before="90" w:after="90" w:line="240" w:lineRule="auto"/>
        <w:jc w:val="left"/>
        <w:rPr>
          <w:szCs w:val="28"/>
        </w:rPr>
      </w:pPr>
      <w:r>
        <w:rPr>
          <w:szCs w:val="28"/>
        </w:rPr>
        <w:t>640</w:t>
      </w:r>
      <w:r w:rsidR="00FB13A9" w:rsidRPr="00544AE2">
        <w:rPr>
          <w:szCs w:val="28"/>
        </w:rPr>
        <w:t xml:space="preserve"> x </w:t>
      </w:r>
      <w:r>
        <w:rPr>
          <w:szCs w:val="28"/>
        </w:rPr>
        <w:t>480</w:t>
      </w:r>
      <w:r w:rsidR="00FB13A9" w:rsidRPr="00544AE2">
        <w:rPr>
          <w:szCs w:val="28"/>
        </w:rPr>
        <w:t xml:space="preserve"> </w:t>
      </w:r>
      <w:r w:rsidR="00544AE2">
        <w:rPr>
          <w:szCs w:val="28"/>
        </w:rPr>
        <w:t>дисплей</w:t>
      </w:r>
      <w:r w:rsidR="00FB13A9" w:rsidRPr="00544AE2">
        <w:rPr>
          <w:szCs w:val="28"/>
        </w:rPr>
        <w:t xml:space="preserve"> (1280x800 </w:t>
      </w:r>
      <w:r w:rsidR="00544AE2">
        <w:rPr>
          <w:szCs w:val="28"/>
        </w:rPr>
        <w:t>рекомендовано)</w:t>
      </w:r>
      <w:r w:rsidR="0095337B" w:rsidRPr="00544AE2">
        <w:rPr>
          <w:szCs w:val="28"/>
        </w:rPr>
        <w:t xml:space="preserve"> </w:t>
      </w:r>
    </w:p>
    <w:p w14:paraId="5109F39C" w14:textId="62FAB7E7" w:rsidR="00694F54" w:rsidRDefault="00694F54" w:rsidP="00694F54">
      <w:pPr>
        <w:pStyle w:val="Heading2"/>
      </w:pPr>
      <w:bookmarkStart w:id="137" w:name="_Toc501313622"/>
      <w:bookmarkStart w:id="138" w:name="_Toc502185161"/>
      <w:r>
        <w:t>Інструкція по роботі з програмою</w:t>
      </w:r>
      <w:bookmarkEnd w:id="137"/>
      <w:bookmarkEnd w:id="138"/>
    </w:p>
    <w:p w14:paraId="5E4C198C" w14:textId="30F2657A" w:rsidR="002D2151" w:rsidRDefault="00E52E3E" w:rsidP="002D2151">
      <w:r>
        <w:t>Інтерфейс програми наведений на рисунку 6.1.</w:t>
      </w:r>
    </w:p>
    <w:p w14:paraId="2F43326D" w14:textId="6A4E3F52" w:rsidR="001D796C" w:rsidRDefault="00604811" w:rsidP="00604811">
      <w:pPr>
        <w:keepNext/>
        <w:ind w:left="708" w:firstLine="0"/>
      </w:pPr>
      <w:r>
        <w:rPr>
          <w:noProof/>
          <w:lang w:val="en-US"/>
        </w:rPr>
        <w:drawing>
          <wp:inline distT="0" distB="0" distL="0" distR="0" wp14:anchorId="56E01623" wp14:editId="6EF76B00">
            <wp:extent cx="5492995" cy="4137049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evel-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50" cy="414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C6A5" w14:textId="7A834D80" w:rsidR="001D796C" w:rsidRDefault="001D796C" w:rsidP="00067BF2">
      <w:pPr>
        <w:pStyle w:val="NoSpacing"/>
      </w:pPr>
      <w:r w:rsidRPr="001D796C">
        <w:t xml:space="preserve">Рисунок </w:t>
      </w:r>
      <w:r w:rsidR="00F07B31">
        <w:fldChar w:fldCharType="begin"/>
      </w:r>
      <w:r w:rsidR="00F07B31">
        <w:instrText xml:space="preserve"> STYLEREF 1 \s </w:instrText>
      </w:r>
      <w:r w:rsidR="00F07B31">
        <w:fldChar w:fldCharType="separate"/>
      </w:r>
      <w:r w:rsidR="007E3297">
        <w:rPr>
          <w:noProof/>
        </w:rPr>
        <w:t>14</w:t>
      </w:r>
      <w:r w:rsidR="00F07B31">
        <w:fldChar w:fldCharType="end"/>
      </w:r>
      <w:r w:rsidR="00F07B31">
        <w:t>.</w:t>
      </w:r>
      <w:r w:rsidR="00F07B31">
        <w:fldChar w:fldCharType="begin"/>
      </w:r>
      <w:r w:rsidR="00F07B31">
        <w:instrText xml:space="preserve"> SEQ Рисунок \* ARABIC \s 1 </w:instrText>
      </w:r>
      <w:r w:rsidR="00F07B31">
        <w:fldChar w:fldCharType="separate"/>
      </w:r>
      <w:r w:rsidR="007E3297">
        <w:rPr>
          <w:noProof/>
        </w:rPr>
        <w:t>1</w:t>
      </w:r>
      <w:r w:rsidR="00F07B31">
        <w:fldChar w:fldCharType="end"/>
      </w:r>
      <w:r w:rsidRPr="001D796C">
        <w:t xml:space="preserve"> - Інтерфейс програми</w:t>
      </w:r>
    </w:p>
    <w:p w14:paraId="20FD3399" w14:textId="781167E2" w:rsidR="00E52E3E" w:rsidRDefault="001D796C" w:rsidP="001D796C">
      <w:pPr>
        <w:ind w:firstLine="0"/>
      </w:pPr>
      <w:r>
        <w:t xml:space="preserve">1 – </w:t>
      </w:r>
      <w:r w:rsidR="00604811">
        <w:t>космічний корабель</w:t>
      </w:r>
    </w:p>
    <w:p w14:paraId="6E612569" w14:textId="742A659B" w:rsidR="001D796C" w:rsidRDefault="001D796C" w:rsidP="001D796C">
      <w:pPr>
        <w:ind w:firstLine="0"/>
      </w:pPr>
      <w:r>
        <w:t xml:space="preserve">2 – </w:t>
      </w:r>
      <w:r w:rsidR="00604811">
        <w:t>номер рівня (показується лише при переході на наступний рівень)</w:t>
      </w:r>
    </w:p>
    <w:p w14:paraId="7DB5ABA6" w14:textId="310A537F" w:rsidR="001D796C" w:rsidRDefault="001D796C" w:rsidP="001D796C">
      <w:pPr>
        <w:ind w:firstLine="0"/>
      </w:pPr>
      <w:r>
        <w:lastRenderedPageBreak/>
        <w:t>3 –</w:t>
      </w:r>
      <w:r w:rsidR="00F54B05">
        <w:t xml:space="preserve"> </w:t>
      </w:r>
      <w:r w:rsidR="00604811">
        <w:t>рахунок гравця</w:t>
      </w:r>
    </w:p>
    <w:p w14:paraId="0A7A8B09" w14:textId="7E7565D1" w:rsidR="001D796C" w:rsidRDefault="001D796C" w:rsidP="001D796C">
      <w:pPr>
        <w:ind w:firstLine="0"/>
      </w:pPr>
      <w:r>
        <w:t>4 –</w:t>
      </w:r>
      <w:r w:rsidR="00F54B05">
        <w:t xml:space="preserve"> </w:t>
      </w:r>
      <w:r w:rsidR="00604811">
        <w:t>метеорит</w:t>
      </w:r>
    </w:p>
    <w:p w14:paraId="34091598" w14:textId="4A181FA9" w:rsidR="001D796C" w:rsidRDefault="001D796C" w:rsidP="00604811">
      <w:pPr>
        <w:ind w:firstLine="0"/>
      </w:pPr>
      <w:r>
        <w:t xml:space="preserve">5 – </w:t>
      </w:r>
      <w:r w:rsidR="00604811">
        <w:t>міцний метеорит (потрібно 3 потрапляння замість 1 для того, щоб його зруйнувати)</w:t>
      </w:r>
    </w:p>
    <w:p w14:paraId="773D0979" w14:textId="13E0D6DD" w:rsidR="001D796C" w:rsidRDefault="00604811" w:rsidP="00604811">
      <w:r>
        <w:t>Також у програмі використовуються наступні клавіші:</w:t>
      </w:r>
    </w:p>
    <w:p w14:paraId="6A827110" w14:textId="04E0FC81" w:rsidR="001D796C" w:rsidRDefault="00604811" w:rsidP="00604811">
      <w:pPr>
        <w:pStyle w:val="ListParagraph"/>
        <w:numPr>
          <w:ilvl w:val="0"/>
          <w:numId w:val="26"/>
        </w:numPr>
      </w:pPr>
      <w:r>
        <w:t xml:space="preserve">Пробіл – випуск ракети з </w:t>
      </w:r>
      <w:r w:rsidR="003F6484" w:rsidRPr="00AC7395">
        <w:rPr>
          <w:lang w:val="ru-RU"/>
        </w:rPr>
        <w:t>“</w:t>
      </w:r>
      <w:r>
        <w:t>носу</w:t>
      </w:r>
      <w:r w:rsidR="003F6484" w:rsidRPr="00AC7395">
        <w:rPr>
          <w:lang w:val="ru-RU"/>
        </w:rPr>
        <w:t>”</w:t>
      </w:r>
      <w:r>
        <w:t xml:space="preserve"> корабля.</w:t>
      </w:r>
    </w:p>
    <w:p w14:paraId="0B2DB2C1" w14:textId="0183936B" w:rsidR="00604811" w:rsidRDefault="00604811" w:rsidP="00604811">
      <w:pPr>
        <w:pStyle w:val="ListParagraph"/>
        <w:numPr>
          <w:ilvl w:val="0"/>
          <w:numId w:val="26"/>
        </w:numPr>
      </w:pPr>
      <w:r>
        <w:t>Стрілка вгору – збільшити швидкість корабля.</w:t>
      </w:r>
    </w:p>
    <w:p w14:paraId="401F0806" w14:textId="2D5FE6F9" w:rsidR="00604811" w:rsidRDefault="00604811" w:rsidP="00604811">
      <w:pPr>
        <w:pStyle w:val="ListParagraph"/>
        <w:numPr>
          <w:ilvl w:val="0"/>
          <w:numId w:val="26"/>
        </w:numPr>
      </w:pPr>
      <w:r>
        <w:t>Стрілка вниз – зменшити швидкість корабля.</w:t>
      </w:r>
    </w:p>
    <w:p w14:paraId="5C29098A" w14:textId="6486AF08" w:rsidR="00604811" w:rsidRDefault="00604811" w:rsidP="00604811">
      <w:pPr>
        <w:pStyle w:val="ListParagraph"/>
        <w:numPr>
          <w:ilvl w:val="0"/>
          <w:numId w:val="26"/>
        </w:numPr>
      </w:pPr>
      <w:r>
        <w:t>Стрілка ліворуч/праворуч – повернути корабель ліворуч/праворуч.</w:t>
      </w:r>
    </w:p>
    <w:p w14:paraId="74D7CDA3" w14:textId="77777777" w:rsidR="001D796C" w:rsidRDefault="001D796C" w:rsidP="001D796C"/>
    <w:p w14:paraId="7252358A" w14:textId="7E42B23F" w:rsidR="001D796C" w:rsidRDefault="0001580C" w:rsidP="0001580C">
      <w:pPr>
        <w:pStyle w:val="Heading2"/>
      </w:pPr>
      <w:bookmarkStart w:id="139" w:name="_Toc501313623"/>
      <w:bookmarkStart w:id="140" w:name="_Toc502185162"/>
      <w:r>
        <w:t>Склад програмного забезпечення</w:t>
      </w:r>
      <w:bookmarkEnd w:id="139"/>
      <w:bookmarkEnd w:id="140"/>
    </w:p>
    <w:p w14:paraId="0E99E8E3" w14:textId="7035CC22" w:rsidR="0051488B" w:rsidRDefault="005B402B" w:rsidP="00851BAF">
      <w:r>
        <w:t xml:space="preserve">Програмне забезпечення складається з одного файлу .exe, який власне і є програмою. Також разом з </w:t>
      </w:r>
      <w:r w:rsidRPr="005B402B">
        <w:rPr>
          <w:lang w:val="ru-RU"/>
        </w:rPr>
        <w:t>.</w:t>
      </w:r>
      <w:r>
        <w:rPr>
          <w:lang w:val="en-US"/>
        </w:rPr>
        <w:t>exe</w:t>
      </w:r>
      <w:r w:rsidRPr="005B402B">
        <w:rPr>
          <w:lang w:val="ru-RU"/>
        </w:rPr>
        <w:t xml:space="preserve"> </w:t>
      </w:r>
      <w:r>
        <w:t>файлом у тій самій директорії мусить бути папка database, яка використовується для збереження результатів гравців.</w:t>
      </w:r>
      <w:r w:rsidR="00A42CF4">
        <w:t xml:space="preserve"> </w:t>
      </w:r>
      <w:r w:rsidR="00572EF7">
        <w:t>Окрім того</w:t>
      </w:r>
      <w:r w:rsidR="00A42CF4">
        <w:t xml:space="preserve"> у даній директорії мусять бути й інші файли, які постачаються </w:t>
      </w:r>
      <w:r w:rsidR="009654B5">
        <w:t>розробником</w:t>
      </w:r>
      <w:r w:rsidR="00A42CF4">
        <w:t xml:space="preserve"> разом з </w:t>
      </w:r>
      <w:r w:rsidR="00A42CF4" w:rsidRPr="00A42CF4">
        <w:t>.</w:t>
      </w:r>
      <w:r w:rsidR="00A42CF4">
        <w:rPr>
          <w:lang w:val="en-US"/>
        </w:rPr>
        <w:t>exe</w:t>
      </w:r>
      <w:r w:rsidR="00A42CF4" w:rsidRPr="00A42CF4">
        <w:t xml:space="preserve"> </w:t>
      </w:r>
      <w:r w:rsidR="00A42CF4">
        <w:t>файлом та містять у собі різноманітні модулі та скрипти, необхідні для роботи програми.</w:t>
      </w:r>
    </w:p>
    <w:p w14:paraId="1D2782CD" w14:textId="06677B4A" w:rsidR="000D4018" w:rsidRPr="00242095" w:rsidRDefault="00950E3B" w:rsidP="00851BAF">
      <w:pPr>
        <w:rPr>
          <w:lang w:val="ru-RU"/>
        </w:rPr>
      </w:pPr>
      <w:r>
        <w:rPr>
          <w:lang w:val="ru-RU"/>
        </w:rPr>
        <w:t xml:space="preserve">Завантажити гру та знайти детальну </w:t>
      </w:r>
      <w:r w:rsidR="00D61CDA">
        <w:rPr>
          <w:lang w:val="ru-RU"/>
        </w:rPr>
        <w:t>інформацію</w:t>
      </w:r>
      <w:r>
        <w:rPr>
          <w:lang w:val="ru-RU"/>
        </w:rPr>
        <w:t xml:space="preserve"> до неї можна на моєму </w:t>
      </w:r>
      <w:r>
        <w:rPr>
          <w:lang w:val="en-US"/>
        </w:rPr>
        <w:t>GitHub</w:t>
      </w:r>
      <w:r w:rsidRPr="00950E3B">
        <w:rPr>
          <w:lang w:val="ru-RU"/>
        </w:rPr>
        <w:t xml:space="preserve"> </w:t>
      </w:r>
      <w:r w:rsidRPr="00242095">
        <w:rPr>
          <w:lang w:val="ru-RU"/>
        </w:rPr>
        <w:t>[4].</w:t>
      </w:r>
    </w:p>
    <w:p w14:paraId="5DCBE8FA" w14:textId="580E0DB8" w:rsidR="00D17C96" w:rsidRDefault="00D17C96" w:rsidP="00D17C96">
      <w:pPr>
        <w:pStyle w:val="Heading1"/>
        <w:numPr>
          <w:ilvl w:val="0"/>
          <w:numId w:val="0"/>
        </w:numPr>
      </w:pPr>
      <w:bookmarkStart w:id="141" w:name="_Toc501313624"/>
      <w:bookmarkStart w:id="142" w:name="_Toc502185163"/>
      <w:r>
        <w:lastRenderedPageBreak/>
        <w:t>Висновки</w:t>
      </w:r>
      <w:bookmarkEnd w:id="141"/>
      <w:bookmarkEnd w:id="142"/>
    </w:p>
    <w:p w14:paraId="30046EE3" w14:textId="430A039C" w:rsidR="00D17C96" w:rsidRPr="00AA1789" w:rsidRDefault="00882F21" w:rsidP="00D17C96">
      <w:r>
        <w:t xml:space="preserve">На аналітичному етапі розробки програмного забезпечення були детально розглянуті та вивчені </w:t>
      </w:r>
      <w:r w:rsidR="00873370">
        <w:t xml:space="preserve">основні концепції ООП та їх реалізація на мові програмування </w:t>
      </w:r>
      <w:r w:rsidR="00873370">
        <w:rPr>
          <w:lang w:val="en-US"/>
        </w:rPr>
        <w:t>Python</w:t>
      </w:r>
      <w:r w:rsidR="00873370" w:rsidRPr="00AA1789">
        <w:t>.</w:t>
      </w:r>
    </w:p>
    <w:p w14:paraId="13612F55" w14:textId="67AE601D" w:rsidR="00882F21" w:rsidRDefault="00882F21" w:rsidP="00D17C96">
      <w:r>
        <w:t>Згодом, при проектуванні програмного забезпечення</w:t>
      </w:r>
      <w:r w:rsidR="007641C3">
        <w:t>,</w:t>
      </w:r>
      <w:r>
        <w:t xml:space="preserve"> </w:t>
      </w:r>
      <w:r w:rsidR="00AA1789">
        <w:t xml:space="preserve">було вирішено які ігрові компоненти </w:t>
      </w:r>
      <w:r w:rsidR="00564E37">
        <w:t>кожен</w:t>
      </w:r>
      <w:r w:rsidR="00AA1789">
        <w:t xml:space="preserve"> клас </w:t>
      </w:r>
      <w:r w:rsidR="00564E37">
        <w:t>реалізовуватиме</w:t>
      </w:r>
      <w:r w:rsidR="00AA1789">
        <w:t xml:space="preserve">, від кого який клас буде наслідуватися та способи взаємодії між </w:t>
      </w:r>
      <w:r w:rsidR="00564E37">
        <w:t>ними</w:t>
      </w:r>
      <w:r w:rsidR="00AA1789">
        <w:t xml:space="preserve">. Пізніше було вирішено створити окремий клас </w:t>
      </w:r>
      <w:r w:rsidR="00AA1789">
        <w:rPr>
          <w:lang w:val="en-US"/>
        </w:rPr>
        <w:t>Game</w:t>
      </w:r>
      <w:r w:rsidR="00AA1789">
        <w:rPr>
          <w:lang w:val="ru-RU"/>
        </w:rPr>
        <w:t xml:space="preserve">, </w:t>
      </w:r>
      <w:r w:rsidR="00BA6AEF">
        <w:rPr>
          <w:lang w:val="ru-RU"/>
        </w:rPr>
        <w:t>котрий міститиме</w:t>
      </w:r>
      <w:r w:rsidR="00AA1789">
        <w:t xml:space="preserve"> сам основний ігровий процес для максимального спрощення основної </w:t>
      </w:r>
      <w:r w:rsidR="00BA6AEF">
        <w:t>програми</w:t>
      </w:r>
      <w:r w:rsidR="00AA1789">
        <w:t>.</w:t>
      </w:r>
    </w:p>
    <w:p w14:paraId="2FC90E44" w14:textId="0D6552A3" w:rsidR="00614C5F" w:rsidRDefault="00882F21" w:rsidP="00C42172">
      <w:r>
        <w:t xml:space="preserve">Після завершення написання </w:t>
      </w:r>
      <w:r w:rsidR="00BA6AEF">
        <w:t>програмного забезпечення</w:t>
      </w:r>
      <w:r>
        <w:t xml:space="preserve"> </w:t>
      </w:r>
      <w:r w:rsidR="00C42172">
        <w:t xml:space="preserve">був проведений детальний аналіз програми та її модулів, здійснений невеликий рефакторинг коду для більш елегантної реалізації деяких </w:t>
      </w:r>
      <w:r w:rsidR="00E438A7">
        <w:t>під</w:t>
      </w:r>
      <w:r w:rsidR="00B32996">
        <w:t xml:space="preserve">задач. </w:t>
      </w:r>
      <w:r w:rsidR="00E438A7">
        <w:t>Окрім того</w:t>
      </w:r>
      <w:r w:rsidR="00D375A0">
        <w:t xml:space="preserve"> було проведене детальне тестування гри на наявність у ній помилок, що можуть призвести до аварійного завершення роботи програми, чи просто помилок у логіці роботи програмного забезпечення. Після тестування</w:t>
      </w:r>
      <w:r w:rsidR="00C44BAD">
        <w:t xml:space="preserve"> знайдені </w:t>
      </w:r>
      <w:r w:rsidR="004D377F">
        <w:t>недоліки</w:t>
      </w:r>
      <w:r w:rsidR="00C44BAD">
        <w:t xml:space="preserve"> було усунуто.</w:t>
      </w:r>
    </w:p>
    <w:p w14:paraId="49BF9CD4" w14:textId="2F718B6F" w:rsidR="00C44BAD" w:rsidRPr="00882F21" w:rsidRDefault="00C44BAD" w:rsidP="00C42172">
      <w:r>
        <w:t>При подальшому тривалому тестуванню програми додаткових помилок виявлено не було, що зводить до мінімуму виявлення помилок у роботі програмного забезпечення у майбутньому.</w:t>
      </w:r>
      <w:r w:rsidR="005546A6">
        <w:t xml:space="preserve"> Також не було помічено будь-якої незручної чи неочевидної поведінки програми у  відповідь на дії користувача.</w:t>
      </w:r>
    </w:p>
    <w:p w14:paraId="4CCC80D8" w14:textId="3914389B" w:rsidR="000578CD" w:rsidRDefault="00997467" w:rsidP="00997467">
      <w:pPr>
        <w:pStyle w:val="Heading1"/>
        <w:numPr>
          <w:ilvl w:val="0"/>
          <w:numId w:val="0"/>
        </w:numPr>
      </w:pPr>
      <w:bookmarkStart w:id="143" w:name="_Toc501313625"/>
      <w:bookmarkStart w:id="144" w:name="_Toc502185164"/>
      <w:r>
        <w:lastRenderedPageBreak/>
        <w:t>Перелік посилань</w:t>
      </w:r>
      <w:bookmarkEnd w:id="143"/>
      <w:bookmarkEnd w:id="144"/>
    </w:p>
    <w:p w14:paraId="48451926" w14:textId="4D65C5E4" w:rsidR="00DC71E5" w:rsidRPr="00242095" w:rsidRDefault="00242095" w:rsidP="00242095">
      <w:pPr>
        <w:pStyle w:val="ListParagraph"/>
        <w:numPr>
          <w:ilvl w:val="0"/>
          <w:numId w:val="13"/>
        </w:numPr>
      </w:pPr>
      <w:r>
        <w:t xml:space="preserve">Документація з </w:t>
      </w:r>
      <w:r>
        <w:rPr>
          <w:lang w:val="en-US"/>
        </w:rPr>
        <w:t>Python</w:t>
      </w:r>
      <w:r w:rsidRPr="006005CC">
        <w:rPr>
          <w:lang w:val="ru-RU"/>
        </w:rPr>
        <w:t xml:space="preserve"> – </w:t>
      </w:r>
      <w:r w:rsidR="006005CC" w:rsidRPr="006005CC">
        <w:rPr>
          <w:lang w:val="en-US"/>
        </w:rPr>
        <w:t>https</w:t>
      </w:r>
      <w:r w:rsidR="006005CC" w:rsidRPr="006005CC">
        <w:rPr>
          <w:lang w:val="ru-RU"/>
        </w:rPr>
        <w:t>://</w:t>
      </w:r>
      <w:r w:rsidR="006005CC" w:rsidRPr="006005CC">
        <w:rPr>
          <w:lang w:val="en-US"/>
        </w:rPr>
        <w:t>docs</w:t>
      </w:r>
      <w:r w:rsidR="006005CC" w:rsidRPr="006005CC">
        <w:rPr>
          <w:lang w:val="ru-RU"/>
        </w:rPr>
        <w:t>.</w:t>
      </w:r>
      <w:r w:rsidR="006005CC" w:rsidRPr="006005CC">
        <w:rPr>
          <w:lang w:val="en-US"/>
        </w:rPr>
        <w:t>python</w:t>
      </w:r>
      <w:r w:rsidR="006005CC" w:rsidRPr="006005CC">
        <w:rPr>
          <w:lang w:val="ru-RU"/>
        </w:rPr>
        <w:t>.</w:t>
      </w:r>
      <w:r w:rsidR="006005CC" w:rsidRPr="006005CC">
        <w:rPr>
          <w:lang w:val="en-US"/>
        </w:rPr>
        <w:t>org</w:t>
      </w:r>
      <w:r w:rsidR="006005CC" w:rsidRPr="006005CC">
        <w:rPr>
          <w:lang w:val="ru-RU"/>
        </w:rPr>
        <w:t>/2/</w:t>
      </w:r>
    </w:p>
    <w:p w14:paraId="1E5FB8CE" w14:textId="4C3BD245" w:rsidR="00242095" w:rsidRPr="00242095" w:rsidRDefault="006005CC" w:rsidP="006005CC">
      <w:pPr>
        <w:pStyle w:val="ListParagraph"/>
        <w:numPr>
          <w:ilvl w:val="0"/>
          <w:numId w:val="13"/>
        </w:numPr>
        <w:jc w:val="left"/>
      </w:pPr>
      <w:r w:rsidRPr="006005CC">
        <w:t>Модуль</w:t>
      </w:r>
      <w:r w:rsidR="00242095">
        <w:t xml:space="preserve"> </w:t>
      </w:r>
      <w:r w:rsidR="00242095">
        <w:rPr>
          <w:lang w:val="en-US"/>
        </w:rPr>
        <w:t>LiveWires</w:t>
      </w:r>
      <w:r w:rsidRPr="006005CC">
        <w:t xml:space="preserve"> на </w:t>
      </w:r>
      <w:r>
        <w:rPr>
          <w:lang w:val="en-US"/>
        </w:rPr>
        <w:t>GitHub</w:t>
      </w:r>
      <w:r w:rsidR="00242095" w:rsidRPr="006005CC">
        <w:t xml:space="preserve"> – </w:t>
      </w:r>
      <w:r w:rsidRPr="006005CC">
        <w:rPr>
          <w:lang w:val="en-US"/>
        </w:rPr>
        <w:t>https</w:t>
      </w:r>
      <w:r w:rsidRPr="006005CC">
        <w:t>://</w:t>
      </w:r>
      <w:r w:rsidRPr="006005CC">
        <w:rPr>
          <w:lang w:val="en-US"/>
        </w:rPr>
        <w:t>github</w:t>
      </w:r>
      <w:r w:rsidRPr="006005CC">
        <w:t>.</w:t>
      </w:r>
      <w:r w:rsidRPr="006005CC">
        <w:rPr>
          <w:lang w:val="en-US"/>
        </w:rPr>
        <w:t>com</w:t>
      </w:r>
      <w:r w:rsidRPr="006005CC">
        <w:t>/</w:t>
      </w:r>
      <w:r w:rsidRPr="006005CC">
        <w:rPr>
          <w:lang w:val="en-US"/>
        </w:rPr>
        <w:t>livewires</w:t>
      </w:r>
      <w:r w:rsidRPr="006005CC">
        <w:t>/</w:t>
      </w:r>
      <w:r w:rsidRPr="006005CC">
        <w:rPr>
          <w:lang w:val="en-US"/>
        </w:rPr>
        <w:t>python</w:t>
      </w:r>
      <w:r w:rsidRPr="006005CC">
        <w:t>/</w:t>
      </w:r>
      <w:r w:rsidRPr="006005CC">
        <w:rPr>
          <w:lang w:val="en-US"/>
        </w:rPr>
        <w:t>tree</w:t>
      </w:r>
      <w:r w:rsidRPr="006005CC">
        <w:t>/</w:t>
      </w:r>
      <w:r w:rsidRPr="006005CC">
        <w:rPr>
          <w:lang w:val="en-US"/>
        </w:rPr>
        <w:t>master</w:t>
      </w:r>
      <w:r w:rsidRPr="006005CC">
        <w:t>/</w:t>
      </w:r>
      <w:r w:rsidRPr="006005CC">
        <w:rPr>
          <w:lang w:val="en-US"/>
        </w:rPr>
        <w:t>module</w:t>
      </w:r>
    </w:p>
    <w:p w14:paraId="55DA33A5" w14:textId="0B9E99D4" w:rsidR="00242095" w:rsidRPr="00242095" w:rsidRDefault="00242095" w:rsidP="00242095">
      <w:pPr>
        <w:pStyle w:val="ListParagraph"/>
        <w:numPr>
          <w:ilvl w:val="0"/>
          <w:numId w:val="13"/>
        </w:numPr>
      </w:pPr>
      <w:r>
        <w:t xml:space="preserve">Документація з модулю </w:t>
      </w:r>
      <w:r>
        <w:rPr>
          <w:lang w:val="en-US"/>
        </w:rPr>
        <w:t>PyGame</w:t>
      </w:r>
      <w:r w:rsidRPr="006005CC">
        <w:rPr>
          <w:lang w:val="ru-RU"/>
        </w:rPr>
        <w:t xml:space="preserve"> – </w:t>
      </w:r>
      <w:r w:rsidR="006005CC" w:rsidRPr="006005CC">
        <w:rPr>
          <w:lang w:val="en-US"/>
        </w:rPr>
        <w:t>https</w:t>
      </w:r>
      <w:r w:rsidR="006005CC" w:rsidRPr="006005CC">
        <w:rPr>
          <w:lang w:val="ru-RU"/>
        </w:rPr>
        <w:t>://</w:t>
      </w:r>
      <w:r w:rsidR="006005CC" w:rsidRPr="006005CC">
        <w:rPr>
          <w:lang w:val="en-US"/>
        </w:rPr>
        <w:t>www</w:t>
      </w:r>
      <w:r w:rsidR="006005CC" w:rsidRPr="006005CC">
        <w:rPr>
          <w:lang w:val="ru-RU"/>
        </w:rPr>
        <w:t>.</w:t>
      </w:r>
      <w:r w:rsidR="006005CC" w:rsidRPr="006005CC">
        <w:rPr>
          <w:lang w:val="en-US"/>
        </w:rPr>
        <w:t>pygame</w:t>
      </w:r>
      <w:r w:rsidR="006005CC" w:rsidRPr="006005CC">
        <w:rPr>
          <w:lang w:val="ru-RU"/>
        </w:rPr>
        <w:t>.</w:t>
      </w:r>
      <w:r w:rsidR="006005CC" w:rsidRPr="006005CC">
        <w:rPr>
          <w:lang w:val="en-US"/>
        </w:rPr>
        <w:t>org</w:t>
      </w:r>
      <w:r w:rsidR="006005CC" w:rsidRPr="006005CC">
        <w:rPr>
          <w:lang w:val="ru-RU"/>
        </w:rPr>
        <w:t>/</w:t>
      </w:r>
      <w:r w:rsidR="006005CC" w:rsidRPr="006005CC">
        <w:rPr>
          <w:lang w:val="en-US"/>
        </w:rPr>
        <w:t>docs</w:t>
      </w:r>
      <w:r w:rsidR="006005CC" w:rsidRPr="006005CC">
        <w:rPr>
          <w:lang w:val="ru-RU"/>
        </w:rPr>
        <w:t>/</w:t>
      </w:r>
    </w:p>
    <w:p w14:paraId="355DA762" w14:textId="77261ADA" w:rsidR="00242095" w:rsidRDefault="00242095" w:rsidP="00242095">
      <w:pPr>
        <w:pStyle w:val="ListParagraph"/>
        <w:numPr>
          <w:ilvl w:val="0"/>
          <w:numId w:val="13"/>
        </w:numPr>
      </w:pPr>
      <w:r>
        <w:t xml:space="preserve">Гра на </w:t>
      </w:r>
      <w:r>
        <w:rPr>
          <w:lang w:val="en-US"/>
        </w:rPr>
        <w:t>GitHub</w:t>
      </w:r>
      <w:r w:rsidRPr="00463D8F">
        <w:rPr>
          <w:lang w:val="ru-RU"/>
        </w:rPr>
        <w:t xml:space="preserve"> - </w:t>
      </w:r>
      <w:r w:rsidR="00463D8F" w:rsidRPr="00463D8F">
        <w:rPr>
          <w:lang w:val="en-US"/>
        </w:rPr>
        <w:t>https</w:t>
      </w:r>
      <w:r w:rsidR="00463D8F" w:rsidRPr="00463D8F">
        <w:rPr>
          <w:lang w:val="ru-RU"/>
        </w:rPr>
        <w:t>://</w:t>
      </w:r>
      <w:r w:rsidR="00463D8F" w:rsidRPr="00463D8F">
        <w:rPr>
          <w:lang w:val="en-US"/>
        </w:rPr>
        <w:t>github</w:t>
      </w:r>
      <w:r w:rsidR="00463D8F" w:rsidRPr="00463D8F">
        <w:rPr>
          <w:lang w:val="ru-RU"/>
        </w:rPr>
        <w:t>.</w:t>
      </w:r>
      <w:r w:rsidR="00463D8F" w:rsidRPr="00463D8F">
        <w:rPr>
          <w:lang w:val="en-US"/>
        </w:rPr>
        <w:t>com</w:t>
      </w:r>
      <w:r w:rsidR="00463D8F" w:rsidRPr="00463D8F">
        <w:rPr>
          <w:lang w:val="ru-RU"/>
        </w:rPr>
        <w:t>/</w:t>
      </w:r>
      <w:r w:rsidR="00463D8F" w:rsidRPr="00463D8F">
        <w:rPr>
          <w:lang w:val="en-US"/>
        </w:rPr>
        <w:t>kushkamisha</w:t>
      </w:r>
      <w:r w:rsidR="00463D8F" w:rsidRPr="00463D8F">
        <w:rPr>
          <w:lang w:val="ru-RU"/>
        </w:rPr>
        <w:t>/</w:t>
      </w:r>
      <w:r w:rsidR="00463D8F" w:rsidRPr="00463D8F">
        <w:rPr>
          <w:lang w:val="en-US"/>
        </w:rPr>
        <w:t>Space</w:t>
      </w:r>
      <w:r w:rsidR="00463D8F" w:rsidRPr="00463D8F">
        <w:rPr>
          <w:lang w:val="ru-RU"/>
        </w:rPr>
        <w:t>-</w:t>
      </w:r>
      <w:r w:rsidR="00463D8F" w:rsidRPr="00463D8F">
        <w:rPr>
          <w:lang w:val="en-US"/>
        </w:rPr>
        <w:t>game</w:t>
      </w:r>
    </w:p>
    <w:p w14:paraId="7182C0D0" w14:textId="77777777" w:rsidR="00DC71E5" w:rsidRDefault="00DC71E5">
      <w:pPr>
        <w:spacing w:after="160" w:line="259" w:lineRule="auto"/>
        <w:ind w:firstLine="0"/>
        <w:jc w:val="left"/>
      </w:pPr>
      <w:r>
        <w:br w:type="page"/>
      </w:r>
    </w:p>
    <w:p w14:paraId="18A03B98" w14:textId="50E00332" w:rsidR="00DC71E5" w:rsidRPr="00D445C2" w:rsidRDefault="00EA140D" w:rsidP="003B2D81">
      <w:pPr>
        <w:pStyle w:val="Heading1"/>
        <w:numPr>
          <w:ilvl w:val="0"/>
          <w:numId w:val="0"/>
        </w:numPr>
      </w:pPr>
      <w:bookmarkStart w:id="145" w:name="_Toc501313626"/>
      <w:bookmarkStart w:id="146" w:name="_Toc502185165"/>
      <w:bookmarkEnd w:id="145"/>
      <w:r>
        <w:lastRenderedPageBreak/>
        <w:t xml:space="preserve">Додаток </w:t>
      </w:r>
      <w:bookmarkStart w:id="147" w:name="_Toc501313627"/>
      <w:bookmarkEnd w:id="147"/>
      <w:r>
        <w:t>А</w:t>
      </w:r>
      <w:bookmarkEnd w:id="146"/>
    </w:p>
    <w:p w14:paraId="15A96AD9" w14:textId="77777777" w:rsidR="00DC71E5" w:rsidRPr="00C61629" w:rsidRDefault="00DC71E5" w:rsidP="00DC71E5">
      <w:pPr>
        <w:ind w:firstLine="0"/>
      </w:pPr>
    </w:p>
    <w:p w14:paraId="1F74D1D6" w14:textId="77777777" w:rsidR="00DC71E5" w:rsidRPr="00B006CA" w:rsidRDefault="00DC71E5" w:rsidP="00DC71E5">
      <w:pPr>
        <w:ind w:firstLine="0"/>
        <w:rPr>
          <w:lang w:val="en-US"/>
        </w:rPr>
      </w:pPr>
    </w:p>
    <w:p w14:paraId="5FA2D1C3" w14:textId="77777777" w:rsidR="00DC71E5" w:rsidRPr="00B006CA" w:rsidRDefault="00DC71E5" w:rsidP="00DC71E5">
      <w:pPr>
        <w:ind w:firstLine="0"/>
        <w:rPr>
          <w:lang w:val="en-US"/>
        </w:rPr>
      </w:pPr>
    </w:p>
    <w:p w14:paraId="04560993" w14:textId="77777777" w:rsidR="00DC71E5" w:rsidRPr="00B006CA" w:rsidRDefault="00DC71E5" w:rsidP="00DC71E5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672016DC" wp14:editId="5519DAED">
                <wp:simplePos x="0" y="0"/>
                <wp:positionH relativeFrom="column">
                  <wp:posOffset>841647</wp:posOffset>
                </wp:positionH>
                <wp:positionV relativeFrom="paragraph">
                  <wp:posOffset>22860</wp:posOffset>
                </wp:positionV>
                <wp:extent cx="4914265" cy="1833880"/>
                <wp:effectExtent l="0" t="0" r="19685" b="0"/>
                <wp:wrapNone/>
                <wp:docPr id="89" name="Группа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14265" cy="1833880"/>
                          <a:chOff x="2508" y="5597"/>
                          <a:chExt cx="6851" cy="704"/>
                        </a:xfrm>
                      </wpg:grpSpPr>
                      <wps:wsp>
                        <wps:cNvPr id="90" name="Text Box 214"/>
                        <wps:cNvSpPr txBox="1">
                          <a:spLocks noChangeArrowheads="1"/>
                        </wps:cNvSpPr>
                        <wps:spPr bwMode="auto">
                          <a:xfrm>
                            <a:off x="2519" y="6010"/>
                            <a:ext cx="6817" cy="29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46DD8F" w14:textId="77777777" w:rsidR="00D44F20" w:rsidRDefault="00D44F20" w:rsidP="00DC71E5">
                              <w:pPr>
                                <w:spacing w:before="60"/>
                                <w:ind w:firstLine="0"/>
                                <w:jc w:val="center"/>
                              </w:pPr>
                              <w:r>
                                <w:t>(Найменування програми (документа))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91" name="Group 215"/>
                        <wpg:cNvGrpSpPr>
                          <a:grpSpLocks/>
                        </wpg:cNvGrpSpPr>
                        <wpg:grpSpPr bwMode="auto">
                          <a:xfrm>
                            <a:off x="2508" y="5597"/>
                            <a:ext cx="6851" cy="393"/>
                            <a:chOff x="2508" y="5597"/>
                            <a:chExt cx="6851" cy="393"/>
                          </a:xfrm>
                        </wpg:grpSpPr>
                        <wps:wsp>
                          <wps:cNvPr id="92" name="Text Box 2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9" y="5597"/>
                              <a:ext cx="6840" cy="3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B0C9187" w14:textId="77777777" w:rsidR="00D44F20" w:rsidRPr="002951FA" w:rsidRDefault="00D44F20" w:rsidP="00DC71E5">
                                <w:pPr>
                                  <w:ind w:firstLine="0"/>
                                  <w:jc w:val="center"/>
                                  <w:rPr>
                                    <w:i/>
                                    <w:lang w:val="ru-RU"/>
                                  </w:rPr>
                                </w:pPr>
                              </w:p>
                              <w:p w14:paraId="65FDEF57" w14:textId="7AC24093" w:rsidR="00D44F20" w:rsidRPr="00CA77F0" w:rsidRDefault="00D44F20" w:rsidP="00093490">
                                <w:pPr>
                                  <w:pStyle w:val="10"/>
                                  <w:jc w:val="center"/>
                                  <w:rPr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w:pPr>
                                <w:r w:rsidRPr="00CA77F0">
                                  <w:rPr>
                                    <w:bCs/>
                                    <w:i/>
                                    <w:iCs/>
                                    <w:sz w:val="28"/>
                                    <w:szCs w:val="28"/>
                                    <w:lang w:val="ru-RU"/>
                                  </w:rPr>
                                  <w:t xml:space="preserve">Тексти програмного коду програмного забезпечення вирішення задачі </w:t>
                                </w:r>
                                <w:r w:rsidRPr="00CA77F0">
                                  <w:rPr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  <w:t>використання концепції ООП для створення гри</w:t>
                                </w:r>
                              </w:p>
                              <w:p w14:paraId="59D3CBB9" w14:textId="77777777" w:rsidR="00D44F20" w:rsidRPr="00CA77F0" w:rsidRDefault="00D44F20" w:rsidP="00093490">
                                <w:pPr>
                                  <w:shd w:val="clear" w:color="auto" w:fill="FFFFFF"/>
                                  <w:ind w:right="6" w:firstLine="0"/>
                                  <w:jc w:val="center"/>
                                  <w:rPr>
                                    <w:i/>
                                    <w:szCs w:val="28"/>
                                  </w:rPr>
                                </w:pPr>
                                <w:r w:rsidRPr="00CA77F0">
                                  <w:rPr>
                                    <w:i/>
                                    <w:szCs w:val="28"/>
                                    <w:lang w:val="ru-RU"/>
                                  </w:rPr>
                                  <w:t>на мові на мові програмування Python</w:t>
                                </w:r>
                              </w:p>
                              <w:p w14:paraId="5C37DC55" w14:textId="392BF25F" w:rsidR="00D44F20" w:rsidRPr="002951FA" w:rsidRDefault="00D44F20" w:rsidP="00DC71E5">
                                <w:pPr>
                                  <w:ind w:firstLine="0"/>
                                  <w:jc w:val="center"/>
                                  <w:rPr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93" name="Line 217"/>
                          <wps:cNvCnPr/>
                          <wps:spPr bwMode="auto">
                            <a:xfrm>
                              <a:off x="2508" y="5990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2016DC" id="Группа 89" o:spid="_x0000_s1026" style="position:absolute;left:0;text-align:left;margin-left:66.25pt;margin-top:1.8pt;width:386.95pt;height:144.4pt;z-index:251658241" coordorigin="2508,5597" coordsize="6851,70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"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214" o:spid="_x0000_s1027" type="#_x0000_t202" style="position:absolute;left:2519;top:6010;width:6817;height:29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8dcEwQAA&#10;ANsAAAAPAAAAZHJzL2Rvd25yZXYueG1sRE+7bsIwFN0r9R+sW4mlAgcGVFIMggSkDu3AQ8xX8W0S&#10;EV9HtvPg7/FQqePRea+3o2lET87XlhXMZwkI4sLqmksF18tx+gHCB2SNjWVS8CAP283ryxpTbQc+&#10;UX8OpYgh7FNUUIXQplL6oiKDfmZb4sj9WmcwROhKqR0OMdw0cpEkS2mw5thQYUtZRcX93BkFy9x1&#10;w4mz9/x6+Maftlzc9o+bUpO3cfcJItAY/sV/7i+tYBXXxy/xB8jNE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9PHXBMEAAADbAAAADwAAAAAAAAAAAAAAAACXAgAAZHJzL2Rvd25y&#10;ZXYueG1sUEsFBgAAAAAEAAQA9QAAAIUDAAAAAA==&#10;" stroked="f">
                  <v:textbox inset="0,0,0,0">
                    <w:txbxContent>
                      <w:p w14:paraId="5B46DD8F" w14:textId="77777777" w:rsidR="00D44F20" w:rsidRDefault="00D44F20" w:rsidP="00DC71E5">
                        <w:pPr>
                          <w:spacing w:before="60"/>
                          <w:ind w:firstLine="0"/>
                          <w:jc w:val="center"/>
                        </w:pPr>
                        <w:r>
                          <w:t>(Найменування програми (документа))</w:t>
                        </w:r>
                      </w:p>
                    </w:txbxContent>
                  </v:textbox>
                </v:shape>
                <v:group id="Group 215" o:spid="_x0000_s1028" style="position:absolute;left:2508;top:5597;width:6851;height:393" coordorigin="2508,5597" coordsize="6851,39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6Jk28UAAADbAAAA&#10;DwAAAAAAAAAAAAAAAACpAgAAZHJzL2Rvd25yZXYueG1sUEsFBgAAAAAEAAQA+gAAAJsDAAAAAA==&#10;">
                  <v:shape id="Text Box 216" o:spid="_x0000_s1029" type="#_x0000_t202" style="position:absolute;left:2519;top:5597;width:6840;height:38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b+zoxQAA&#10;ANsAAAAPAAAAZHJzL2Rvd25yZXYueG1sRI/NasMwEITvhbyD2EAupZHrQ2jdKCE/DfSQHuyGnBdr&#10;a5laKyMpsfP2VaDQ4zAz3zDL9Wg7cSUfWscKnucZCOLa6ZYbBaevw9MLiBCRNXaOScGNAqxXk4cl&#10;FtoNXNK1io1IEA4FKjAx9oWUoTZkMcxdT5y8b+ctxiR9I7XHIcFtJ/MsW0iLLacFgz3tDNU/1cUq&#10;WOz9ZSh597g/vR/xs2/y8/Z2Vmo2HTdvICKN8T/81/7QCl5zuH9JP0Cu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tv7OjFAAAA2wAAAA8AAAAAAAAAAAAAAAAAlwIAAGRycy9k&#10;b3ducmV2LnhtbFBLBQYAAAAABAAEAPUAAACJAwAAAAA=&#10;" stroked="f">
                    <v:textbox inset="0,0,0,0">
                      <w:txbxContent>
                        <w:p w14:paraId="6B0C9187" w14:textId="77777777" w:rsidR="00D44F20" w:rsidRPr="002951FA" w:rsidRDefault="00D44F20" w:rsidP="00DC71E5">
                          <w:pPr>
                            <w:ind w:firstLine="0"/>
                            <w:jc w:val="center"/>
                            <w:rPr>
                              <w:i/>
                              <w:lang w:val="ru-RU"/>
                            </w:rPr>
                          </w:pPr>
                        </w:p>
                        <w:p w14:paraId="65FDEF57" w14:textId="7AC24093" w:rsidR="00D44F20" w:rsidRPr="00CA77F0" w:rsidRDefault="00D44F20" w:rsidP="00093490">
                          <w:pPr>
                            <w:pStyle w:val="10"/>
                            <w:jc w:val="center"/>
                            <w:rPr>
                              <w:i/>
                              <w:sz w:val="28"/>
                              <w:szCs w:val="28"/>
                              <w:lang w:val="ru-RU"/>
                            </w:rPr>
                          </w:pPr>
                          <w:r w:rsidRPr="00CA77F0">
                            <w:rPr>
                              <w:bCs/>
                              <w:i/>
                              <w:iCs/>
                              <w:sz w:val="28"/>
                              <w:szCs w:val="28"/>
                              <w:lang w:val="ru-RU"/>
                            </w:rPr>
                            <w:t xml:space="preserve">Тексти програмного коду програмного забезпечення вирішення задачі </w:t>
                          </w:r>
                          <w:r w:rsidRPr="00CA77F0">
                            <w:rPr>
                              <w:i/>
                              <w:sz w:val="28"/>
                              <w:szCs w:val="28"/>
                              <w:lang w:val="ru-RU"/>
                            </w:rPr>
                            <w:t>використання концепції ООП для створення гри</w:t>
                          </w:r>
                        </w:p>
                        <w:p w14:paraId="59D3CBB9" w14:textId="77777777" w:rsidR="00D44F20" w:rsidRPr="00CA77F0" w:rsidRDefault="00D44F20" w:rsidP="00093490">
                          <w:pPr>
                            <w:shd w:val="clear" w:color="auto" w:fill="FFFFFF"/>
                            <w:ind w:right="6" w:firstLine="0"/>
                            <w:jc w:val="center"/>
                            <w:rPr>
                              <w:i/>
                              <w:szCs w:val="28"/>
                            </w:rPr>
                          </w:pPr>
                          <w:r w:rsidRPr="00CA77F0">
                            <w:rPr>
                              <w:i/>
                              <w:szCs w:val="28"/>
                              <w:lang w:val="ru-RU"/>
                            </w:rPr>
                            <w:t>на мові на мові програмування Python</w:t>
                          </w:r>
                        </w:p>
                        <w:p w14:paraId="5C37DC55" w14:textId="392BF25F" w:rsidR="00D44F20" w:rsidRPr="002951FA" w:rsidRDefault="00D44F20" w:rsidP="00DC71E5">
                          <w:pPr>
                            <w:ind w:firstLine="0"/>
                            <w:jc w:val="center"/>
                            <w:rPr>
                              <w:bCs/>
                              <w:i/>
                              <w:iCs/>
                            </w:rPr>
                          </w:pPr>
                        </w:p>
                      </w:txbxContent>
                    </v:textbox>
                  </v:shape>
                  <v:line id="Line 217" o:spid="_x0000_s1030" style="position:absolute;visibility:visible;mso-wrap-style:square" from="2508,5990" to="9348,59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iCWpcYAAADbAAAADwAAAGRycy9kb3ducmV2LnhtbESPT2vCQBTE74LfYXlCb7qxQqipq4il&#10;oD2U+gfa4zP7mkSzb8PuNkm/fbcgeBxm5jfMYtWbWrTkfGVZwXSSgCDOra64UHA6vo6fQPiArLG2&#10;TAp+ycNqORwsMNO24z21h1CICGGfoYIyhCaT0uclGfQT2xBH79s6gyFKV0jtsItwU8vHJEmlwYrj&#10;QokNbUrKr4cfo+B99pG2693btv/cpef8ZX/+unROqYdRv34GEagP9/CtvdUK5jP4/xJ/gFz+A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CYglqXGAAAA2wAAAA8AAAAAAAAA&#10;AAAAAAAAoQIAAGRycy9kb3ducmV2LnhtbFBLBQYAAAAABAAEAPkAAACUAwAAAAA=&#10;"/>
                </v:group>
              </v:group>
            </w:pict>
          </mc:Fallback>
        </mc:AlternateContent>
      </w:r>
    </w:p>
    <w:p w14:paraId="73B9F6CF" w14:textId="77777777" w:rsidR="00DC71E5" w:rsidRPr="00B006CA" w:rsidRDefault="00DC71E5" w:rsidP="00DC71E5">
      <w:pPr>
        <w:rPr>
          <w:lang w:val="en-US"/>
        </w:rPr>
      </w:pPr>
    </w:p>
    <w:p w14:paraId="403E5C0F" w14:textId="77777777" w:rsidR="00DC71E5" w:rsidRPr="00B006CA" w:rsidRDefault="00DC71E5" w:rsidP="00DC71E5">
      <w:pPr>
        <w:rPr>
          <w:lang w:val="en-US"/>
        </w:rPr>
      </w:pPr>
    </w:p>
    <w:p w14:paraId="335E84D7" w14:textId="77777777" w:rsidR="00DC71E5" w:rsidRPr="00B006CA" w:rsidRDefault="00DC71E5" w:rsidP="00DC71E5">
      <w:pPr>
        <w:rPr>
          <w:lang w:val="en-US"/>
        </w:rPr>
      </w:pPr>
    </w:p>
    <w:p w14:paraId="4C1AFA55" w14:textId="77777777" w:rsidR="00DC71E5" w:rsidRPr="00B006CA" w:rsidRDefault="00DC71E5" w:rsidP="00DC71E5">
      <w:pPr>
        <w:rPr>
          <w:lang w:val="en-US"/>
        </w:rPr>
      </w:pPr>
    </w:p>
    <w:p w14:paraId="42025AA2" w14:textId="77777777" w:rsidR="00DC71E5" w:rsidRPr="00B006CA" w:rsidRDefault="00DC71E5" w:rsidP="00DC71E5">
      <w:pPr>
        <w:rPr>
          <w:lang w:val="en-US"/>
        </w:rPr>
      </w:pPr>
    </w:p>
    <w:p w14:paraId="6F5BC4D4" w14:textId="77777777" w:rsidR="00DC71E5" w:rsidRPr="00B006CA" w:rsidRDefault="00DC71E5" w:rsidP="00DC71E5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5BF08A3E" wp14:editId="35F445B0">
                <wp:simplePos x="0" y="0"/>
                <wp:positionH relativeFrom="column">
                  <wp:posOffset>1838053</wp:posOffset>
                </wp:positionH>
                <wp:positionV relativeFrom="paragraph">
                  <wp:posOffset>251460</wp:posOffset>
                </wp:positionV>
                <wp:extent cx="2897230" cy="396875"/>
                <wp:effectExtent l="0" t="0" r="0" b="3175"/>
                <wp:wrapNone/>
                <wp:docPr id="79" name="Группа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7230" cy="396875"/>
                          <a:chOff x="2508" y="5647"/>
                          <a:chExt cx="6874" cy="625"/>
                        </a:xfrm>
                      </wpg:grpSpPr>
                      <wps:wsp>
                        <wps:cNvPr id="80" name="Text Box 219"/>
                        <wps:cNvSpPr txBox="1">
                          <a:spLocks noChangeArrowheads="1"/>
                        </wps:cNvSpPr>
                        <wps:spPr bwMode="auto">
                          <a:xfrm>
                            <a:off x="2519" y="5996"/>
                            <a:ext cx="6817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75A4BA" w14:textId="77777777" w:rsidR="00D44F20" w:rsidRDefault="00D44F20" w:rsidP="00DC71E5">
                              <w:pPr>
                                <w:ind w:firstLine="0"/>
                                <w:jc w:val="center"/>
                              </w:pPr>
                              <w:r>
                                <w:t>(Вид носія даних)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81" name="Group 220"/>
                        <wpg:cNvGrpSpPr>
                          <a:grpSpLocks/>
                        </wpg:cNvGrpSpPr>
                        <wpg:grpSpPr bwMode="auto">
                          <a:xfrm>
                            <a:off x="2508" y="5647"/>
                            <a:ext cx="6874" cy="383"/>
                            <a:chOff x="2508" y="5647"/>
                            <a:chExt cx="6874" cy="383"/>
                          </a:xfrm>
                        </wpg:grpSpPr>
                        <wps:wsp>
                          <wps:cNvPr id="82" name="Text Box 2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42" y="5647"/>
                              <a:ext cx="6840" cy="3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E47F76" w14:textId="77777777" w:rsidR="00D44F20" w:rsidRDefault="00D44F20" w:rsidP="00DC71E5">
                                <w:pPr>
                                  <w:ind w:firstLine="0"/>
                                  <w:jc w:val="center"/>
                                  <w:rPr>
                                    <w:i/>
                                    <w:lang w:val="en-US"/>
                                  </w:rPr>
                                </w:pPr>
                                <w:r w:rsidRPr="00CA4241">
                                  <w:rPr>
                                    <w:i/>
                                  </w:rPr>
                                  <w:t>C</w:t>
                                </w:r>
                                <w:r w:rsidRPr="00CA4241">
                                  <w:rPr>
                                    <w:i/>
                                    <w:lang w:val="en-US"/>
                                  </w:rPr>
                                  <w:t>D-RW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83" name="Line 222"/>
                          <wps:cNvCnPr/>
                          <wps:spPr bwMode="auto">
                            <a:xfrm>
                              <a:off x="2508" y="5990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F08A3E" id="Группа 79" o:spid="_x0000_s1031" style="position:absolute;left:0;text-align:left;margin-left:144.75pt;margin-top:19.8pt;width:228.15pt;height:31.25pt;z-index:251658242" coordorigin="2508,5647" coordsize="6874,62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">
                <v:shape id="Text Box 219" o:spid="_x0000_s1032" type="#_x0000_t202" style="position:absolute;left:2519;top:5996;width:6817;height:2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KEHZwQAA&#10;ANsAAAAPAAAAZHJzL2Rvd25yZXYueG1sRE/Pa8IwFL4P/B/CE3YZmtqDSDXKpg52mAe19Pxonm2x&#10;eSlJtO1/vxwGHj++35vdYFrxJOcbywoW8wQEcWl1w5WC/Po9W4HwAVlja5kUjORht528bTDTtucz&#10;PS+hEjGEfYYK6hC6TEpf1mTQz21HHLmbdQZDhK6S2mEfw00r0yRZSoMNx4YaO9rXVN4vD6NgeXCP&#10;/sz7j0N+/MVTV6XF11go9T4dPtcgAg3hJf53/2gFq7g+fok/QG7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ShB2cEAAADbAAAADwAAAAAAAAAAAAAAAACXAgAAZHJzL2Rvd25y&#10;ZXYueG1sUEsFBgAAAAAEAAQA9QAAAIUDAAAAAA==&#10;" stroked="f">
                  <v:textbox inset="0,0,0,0">
                    <w:txbxContent>
                      <w:p w14:paraId="0875A4BA" w14:textId="77777777" w:rsidR="00D44F20" w:rsidRDefault="00D44F20" w:rsidP="00DC71E5">
                        <w:pPr>
                          <w:ind w:firstLine="0"/>
                          <w:jc w:val="center"/>
                        </w:pPr>
                        <w:r>
                          <w:t>(Вид носія даних)</w:t>
                        </w:r>
                      </w:p>
                    </w:txbxContent>
                  </v:textbox>
                </v:shape>
                <v:group id="Group 220" o:spid="_x0000_s1033" style="position:absolute;left:2508;top:5647;width:6874;height:383" coordorigin="2508,5647" coordsize="6874,38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p78gbDAAAA2wAAAA8A&#10;AAAAAAAAAAAAAAAAqQIAAGRycy9kb3ducmV2LnhtbFBLBQYAAAAABAAEAPoAAACZAwAAAAA=&#10;">
                  <v:shape id="Text Box 221" o:spid="_x0000_s1034" type="#_x0000_t202" style="position:absolute;left:2542;top:5647;width:6840;height:38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tno1wwAA&#10;ANsAAAAPAAAAZHJzL2Rvd25yZXYueG1sRI9Pi8IwFMTvwn6H8Bb2Imu6PYhUo7j+gT3owSqeH83b&#10;tti8lCTa+u2NIHgcZuY3zGzRm0bcyPnasoKfUQKCuLC65lLB6bj9noDwAVljY5kU3MnDYv4xmGGm&#10;bccHuuWhFBHCPkMFVQhtJqUvKjLoR7Yljt6/dQZDlK6U2mEX4aaRaZKMpcGa40KFLa0qKi751SgY&#10;r921O/BquD5tdrhvy/T8ez8r9fXZL6cgAvXhHX61/7SCSQrPL/EHyPk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utno1wwAAANsAAAAPAAAAAAAAAAAAAAAAAJcCAABkcnMvZG93&#10;bnJldi54bWxQSwUGAAAAAAQABAD1AAAAhwMAAAAA&#10;" stroked="f">
                    <v:textbox inset="0,0,0,0">
                      <w:txbxContent>
                        <w:p w14:paraId="59E47F76" w14:textId="77777777" w:rsidR="00D44F20" w:rsidRDefault="00D44F20" w:rsidP="00DC71E5">
                          <w:pPr>
                            <w:ind w:firstLine="0"/>
                            <w:jc w:val="center"/>
                            <w:rPr>
                              <w:i/>
                              <w:lang w:val="en-US"/>
                            </w:rPr>
                          </w:pPr>
                          <w:r w:rsidRPr="00CA4241">
                            <w:rPr>
                              <w:i/>
                            </w:rPr>
                            <w:t>C</w:t>
                          </w:r>
                          <w:r w:rsidRPr="00CA4241">
                            <w:rPr>
                              <w:i/>
                              <w:lang w:val="en-US"/>
                            </w:rPr>
                            <w:t>D-RW</w:t>
                          </w:r>
                        </w:p>
                      </w:txbxContent>
                    </v:textbox>
                  </v:shape>
                  <v:line id="Line 222" o:spid="_x0000_s1035" style="position:absolute;visibility:visible;mso-wrap-style:square" from="2508,5990" to="9348,59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/kAeMUAAADbAAAADwAAAGRycy9kb3ducmV2LnhtbESPQWvCQBSE74X+h+UVems2VgiSuooo&#10;gvYg1Rbq8Zl9JtHs27C7TeK/7xYKHoeZ+YaZzgfTiI6cry0rGCUpCOLC6ppLBV+f65cJCB+QNTaW&#10;ScGNPMxnjw9TzLXteU/dIZQiQtjnqKAKoc2l9EVFBn1iW+Lona0zGKJ0pdQO+wg3jXxN00warDku&#10;VNjSsqLievgxCnbjj6xbbN83w/c2OxWr/el46Z1Sz0/D4g1EoCHcw//tjVYwGcPfl/gD5OwX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o/kAeMUAAADbAAAADwAAAAAAAAAA&#10;AAAAAAChAgAAZHJzL2Rvd25yZXYueG1sUEsFBgAAAAAEAAQA+QAAAJMDAAAAAA==&#10;"/>
                </v:group>
              </v:group>
            </w:pict>
          </mc:Fallback>
        </mc:AlternateContent>
      </w:r>
    </w:p>
    <w:p w14:paraId="2E9AD9E6" w14:textId="77777777" w:rsidR="00DC71E5" w:rsidRPr="00B006CA" w:rsidRDefault="00DC71E5" w:rsidP="00DC71E5">
      <w:pPr>
        <w:rPr>
          <w:lang w:val="en-US"/>
        </w:rPr>
      </w:pPr>
    </w:p>
    <w:p w14:paraId="05A62127" w14:textId="77777777" w:rsidR="00DC71E5" w:rsidRPr="00B006CA" w:rsidRDefault="00DC71E5" w:rsidP="00DC71E5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7722509E" wp14:editId="7A7BBBE0">
                <wp:simplePos x="0" y="0"/>
                <wp:positionH relativeFrom="column">
                  <wp:posOffset>1548493</wp:posOffset>
                </wp:positionH>
                <wp:positionV relativeFrom="paragraph">
                  <wp:posOffset>196850</wp:posOffset>
                </wp:positionV>
                <wp:extent cx="3444240" cy="522514"/>
                <wp:effectExtent l="0" t="0" r="22860" b="0"/>
                <wp:wrapNone/>
                <wp:docPr id="84" name="Группа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44240" cy="522514"/>
                          <a:chOff x="2508" y="5647"/>
                          <a:chExt cx="6840" cy="625"/>
                        </a:xfrm>
                      </wpg:grpSpPr>
                      <wps:wsp>
                        <wps:cNvPr id="85" name="Text Box 224"/>
                        <wps:cNvSpPr txBox="1">
                          <a:spLocks noChangeArrowheads="1"/>
                        </wps:cNvSpPr>
                        <wps:spPr bwMode="auto">
                          <a:xfrm>
                            <a:off x="2519" y="5996"/>
                            <a:ext cx="6817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D38DD8" w14:textId="77777777" w:rsidR="00D44F20" w:rsidRDefault="00D44F20" w:rsidP="00DC71E5">
                              <w:pPr>
                                <w:ind w:firstLine="0"/>
                                <w:jc w:val="center"/>
                              </w:pPr>
                              <w:r>
                                <w:t>(Обсяг програми (документа), арк.</w:t>
                              </w:r>
                              <w:r>
                                <w:rPr>
                                  <w:lang w:val="ru-RU"/>
                                </w:rPr>
                                <w:t>, Кб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86" name="Group 225"/>
                        <wpg:cNvGrpSpPr>
                          <a:grpSpLocks/>
                        </wpg:cNvGrpSpPr>
                        <wpg:grpSpPr bwMode="auto">
                          <a:xfrm>
                            <a:off x="2508" y="5647"/>
                            <a:ext cx="6840" cy="383"/>
                            <a:chOff x="2508" y="5647"/>
                            <a:chExt cx="6840" cy="383"/>
                          </a:xfrm>
                        </wpg:grpSpPr>
                        <wps:wsp>
                          <wps:cNvPr id="87" name="Text Box 2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08" y="5647"/>
                              <a:ext cx="6840" cy="3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5D4231" w14:textId="25822F2F" w:rsidR="00D44F20" w:rsidRDefault="00D44F20" w:rsidP="00DC71E5">
                                <w:pPr>
                                  <w:ind w:firstLine="0"/>
                                  <w:jc w:val="center"/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  <w:lang w:val="ru-RU"/>
                                  </w:rPr>
                                  <w:t>13</w:t>
                                </w:r>
                                <w:r w:rsidRPr="00261D4E">
                                  <w:rPr>
                                    <w:i/>
                                    <w:lang w:val="ru-RU"/>
                                  </w:rPr>
                                  <w:t xml:space="preserve"> </w:t>
                                </w:r>
                                <w:proofErr w:type="gramStart"/>
                                <w:r w:rsidRPr="00261D4E">
                                  <w:rPr>
                                    <w:i/>
                                    <w:lang w:val="ru-RU"/>
                                  </w:rPr>
                                  <w:t>арк,</w:t>
                                </w:r>
                                <w:r w:rsidRPr="00261D4E">
                                  <w:rPr>
                                    <w:i/>
                                  </w:rPr>
                                  <w:t xml:space="preserve"> </w:t>
                                </w:r>
                                <w:r w:rsidRPr="00261D4E">
                                  <w:rPr>
                                    <w:i/>
                                    <w:lang w:val="ru-RU"/>
                                  </w:rPr>
                                  <w:t xml:space="preserve"> 40</w:t>
                                </w:r>
                                <w:proofErr w:type="gramEnd"/>
                                <w:r w:rsidRPr="00261D4E">
                                  <w:rPr>
                                    <w:i/>
                                    <w:lang w:val="ru-RU"/>
                                  </w:rPr>
                                  <w:t xml:space="preserve"> </w:t>
                                </w:r>
                                <w:r w:rsidRPr="00261D4E">
                                  <w:rPr>
                                    <w:i/>
                                  </w:rPr>
                                  <w:t>Кб</w:t>
                                </w:r>
                                <w:r>
                                  <w:rPr>
                                    <w:i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88" name="Line 227"/>
                          <wps:cNvCnPr/>
                          <wps:spPr bwMode="auto">
                            <a:xfrm>
                              <a:off x="2508" y="5990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22509E" id="Группа 84" o:spid="_x0000_s1036" style="position:absolute;left:0;text-align:left;margin-left:121.95pt;margin-top:15.5pt;width:271.2pt;height:41.15pt;z-index:251658243" coordorigin="2508,5647" coordsize="6840,62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">
                <v:shape id="Text Box 224" o:spid="_x0000_s1037" type="#_x0000_t202" style="position:absolute;left:2519;top:5996;width:6817;height:2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X+JBwwAA&#10;ANsAAAAPAAAAZHJzL2Rvd25yZXYueG1sRI/Ni8IwFMTvgv9DeIIX0VRBkWoUP2EP7sEPPD+at23Z&#10;5qUk0db/fiMIexxm5jfMct2aSjzJ+dKygvEoAUGcWV1yruB2PQ7nIHxA1lhZJgUv8rBedTtLTLVt&#10;+EzPS8hFhLBPUUERQp1K6bOCDPqRrYmj92OdwRCly6V22ES4qeQkSWbSYMlxocCadgVlv5eHUTDb&#10;u0dz5t1gfzuc8LvOJ/ft665Uv9duFiACteE//Gl/aQXzKby/xB8gV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hX+JBwwAAANsAAAAPAAAAAAAAAAAAAAAAAJcCAABkcnMvZG93&#10;bnJldi54bWxQSwUGAAAAAAQABAD1AAAAhwMAAAAA&#10;" stroked="f">
                  <v:textbox inset="0,0,0,0">
                    <w:txbxContent>
                      <w:p w14:paraId="04D38DD8" w14:textId="77777777" w:rsidR="00D44F20" w:rsidRDefault="00D44F20" w:rsidP="00DC71E5">
                        <w:pPr>
                          <w:ind w:firstLine="0"/>
                          <w:jc w:val="center"/>
                        </w:pPr>
                        <w:r>
                          <w:t>(Обсяг програми (документа), арк.</w:t>
                        </w:r>
                        <w:r>
                          <w:rPr>
                            <w:lang w:val="ru-RU"/>
                          </w:rPr>
                          <w:t>, Кб</w:t>
                        </w:r>
                        <w:r>
                          <w:t>)</w:t>
                        </w:r>
                      </w:p>
                    </w:txbxContent>
                  </v:textbox>
                </v:shape>
                <v:group id="Group 225" o:spid="_x0000_s1038" style="position:absolute;left:2508;top:5647;width:6840;height:383" coordorigin="2508,5647" coordsize="6840,38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lkmpyxAAAANsAAAAP&#10;AAAAAAAAAAAAAAAAAKkCAABkcnMvZG93bnJldi54bWxQSwUGAAAAAAQABAD6AAAAmgMAAAAA&#10;">
                  <v:shape id="Text Box 226" o:spid="_x0000_s1039" type="#_x0000_t202" style="position:absolute;left:2508;top:5647;width:6840;height:38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wdmtwwAA&#10;ANsAAAAPAAAAZHJzL2Rvd25yZXYueG1sRI/Ni8IwFMTvC/4P4QleFk31oFKN4ifsQQ9+4PnRvG3L&#10;Ni8libb+9xtB8DjMzG+Y+bI1lXiQ86VlBcNBAoI4s7rkXMH1su9PQfiArLGyTAqe5GG56HzNMdW2&#10;4RM9ziEXEcI+RQVFCHUqpc8KMugHtiaO3q91BkOULpfaYRPhppKjJBlLgyXHhQJr2hSU/Z3vRsF4&#10;6+7NiTff2+vugMc6H93Wz5tSvW67moEI1IZP+N3+0QqmE3h9iT9ALv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+wdmtwwAAANsAAAAPAAAAAAAAAAAAAAAAAJcCAABkcnMvZG93&#10;bnJldi54bWxQSwUGAAAAAAQABAD1AAAAhwMAAAAA&#10;" stroked="f">
                    <v:textbox inset="0,0,0,0">
                      <w:txbxContent>
                        <w:p w14:paraId="565D4231" w14:textId="25822F2F" w:rsidR="00D44F20" w:rsidRDefault="00D44F20" w:rsidP="00DC71E5">
                          <w:pPr>
                            <w:ind w:firstLine="0"/>
                            <w:jc w:val="center"/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  <w:lang w:val="ru-RU"/>
                            </w:rPr>
                            <w:t>13</w:t>
                          </w:r>
                          <w:r w:rsidRPr="00261D4E">
                            <w:rPr>
                              <w:i/>
                              <w:lang w:val="ru-RU"/>
                            </w:rPr>
                            <w:t xml:space="preserve"> </w:t>
                          </w:r>
                          <w:proofErr w:type="gramStart"/>
                          <w:r w:rsidRPr="00261D4E">
                            <w:rPr>
                              <w:i/>
                              <w:lang w:val="ru-RU"/>
                            </w:rPr>
                            <w:t>арк,</w:t>
                          </w:r>
                          <w:r w:rsidRPr="00261D4E">
                            <w:rPr>
                              <w:i/>
                            </w:rPr>
                            <w:t xml:space="preserve"> </w:t>
                          </w:r>
                          <w:r w:rsidRPr="00261D4E">
                            <w:rPr>
                              <w:i/>
                              <w:lang w:val="ru-RU"/>
                            </w:rPr>
                            <w:t xml:space="preserve"> 40</w:t>
                          </w:r>
                          <w:proofErr w:type="gramEnd"/>
                          <w:r w:rsidRPr="00261D4E">
                            <w:rPr>
                              <w:i/>
                              <w:lang w:val="ru-RU"/>
                            </w:rPr>
                            <w:t xml:space="preserve"> </w:t>
                          </w:r>
                          <w:r w:rsidRPr="00261D4E">
                            <w:rPr>
                              <w:i/>
                            </w:rPr>
                            <w:t>Кб</w:t>
                          </w:r>
                          <w:r>
                            <w:rPr>
                              <w:i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line id="Line 227" o:spid="_x0000_s1040" style="position:absolute;visibility:visible;mso-wrap-style:square" from="2508,5990" to="9348,59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V2SCcIAAADbAAAADwAAAGRycy9kb3ducmV2LnhtbERPy2rCQBTdC/2H4Rbc6cQWgkRHEUtB&#10;uyj1Abq8Zq5JNHMnzIxJ+vedRcHl4bzny97UoiXnK8sKJuMEBHFudcWFguPhczQF4QOyxtoyKfgl&#10;D8vFy2COmbYd76jdh0LEEPYZKihDaDIpfV6SQT+2DXHkrtYZDBG6QmqHXQw3tXxLklQarDg2lNjQ&#10;uqT8vn8YBd/vP2m72n5t+tM2veQfu8v51jmlhq/9agYiUB+e4n/3RiuYxrHxS/wBcvEH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rV2SCcIAAADbAAAADwAAAAAAAAAAAAAA&#10;AAChAgAAZHJzL2Rvd25yZXYueG1sUEsFBgAAAAAEAAQA+QAAAJADAAAAAA==&#10;"/>
                </v:group>
              </v:group>
            </w:pict>
          </mc:Fallback>
        </mc:AlternateContent>
      </w:r>
    </w:p>
    <w:p w14:paraId="51528B6A" w14:textId="77777777" w:rsidR="00DC71E5" w:rsidRPr="00B006CA" w:rsidRDefault="00DC71E5" w:rsidP="00DC71E5">
      <w:pPr>
        <w:rPr>
          <w:lang w:val="en-US"/>
        </w:rPr>
      </w:pPr>
    </w:p>
    <w:p w14:paraId="66BB4ED3" w14:textId="77777777" w:rsidR="00DC71E5" w:rsidRPr="00B006CA" w:rsidRDefault="00DC71E5" w:rsidP="00DC71E5">
      <w:pPr>
        <w:rPr>
          <w:lang w:val="en-US"/>
        </w:rPr>
      </w:pPr>
    </w:p>
    <w:p w14:paraId="3ACBF561" w14:textId="77777777" w:rsidR="00DC71E5" w:rsidRPr="00B006CA" w:rsidRDefault="00DC71E5" w:rsidP="00DC71E5">
      <w:pPr>
        <w:rPr>
          <w:lang w:val="en-US"/>
        </w:rPr>
      </w:pPr>
    </w:p>
    <w:p w14:paraId="3D916653" w14:textId="77777777" w:rsidR="00DC71E5" w:rsidRPr="00B006CA" w:rsidRDefault="00DC71E5" w:rsidP="00DC71E5">
      <w:pPr>
        <w:rPr>
          <w:lang w:val="en-US"/>
        </w:rPr>
      </w:pPr>
    </w:p>
    <w:p w14:paraId="0E0F6110" w14:textId="77777777" w:rsidR="00DC71E5" w:rsidRPr="00B006CA" w:rsidRDefault="00DC71E5" w:rsidP="00DC71E5">
      <w:pPr>
        <w:rPr>
          <w:lang w:val="en-US"/>
        </w:rPr>
      </w:pPr>
    </w:p>
    <w:p w14:paraId="7F0B4D4B" w14:textId="77777777" w:rsidR="00DC71E5" w:rsidRPr="00B006CA" w:rsidRDefault="00DC71E5" w:rsidP="00DC71E5">
      <w:pPr>
        <w:rPr>
          <w:lang w:val="en-US"/>
        </w:rPr>
      </w:pPr>
    </w:p>
    <w:p w14:paraId="6FA13612" w14:textId="77777777" w:rsidR="00DC71E5" w:rsidRPr="00B006CA" w:rsidRDefault="00DC71E5" w:rsidP="00DC71E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7E37197" wp14:editId="6B899960">
                <wp:simplePos x="0" y="0"/>
                <wp:positionH relativeFrom="column">
                  <wp:posOffset>1684020</wp:posOffset>
                </wp:positionH>
                <wp:positionV relativeFrom="paragraph">
                  <wp:posOffset>213360</wp:posOffset>
                </wp:positionV>
                <wp:extent cx="2863850" cy="894715"/>
                <wp:effectExtent l="0" t="0" r="0" b="635"/>
                <wp:wrapSquare wrapText="bothSides"/>
                <wp:docPr id="78" name="Поле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3850" cy="894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8911B3" w14:textId="496760AA" w:rsidR="00D44F20" w:rsidRPr="004F7D6A" w:rsidRDefault="00D44F20" w:rsidP="00DC71E5">
                            <w:pPr>
                              <w:ind w:firstLine="0"/>
                              <w:jc w:val="center"/>
                              <w:rPr>
                                <w:i/>
                              </w:rPr>
                            </w:pPr>
                            <w:r w:rsidRPr="004F7D6A">
                              <w:rPr>
                                <w:i/>
                              </w:rPr>
                              <w:t>студента групи ІП-</w:t>
                            </w:r>
                            <w:r>
                              <w:rPr>
                                <w:i/>
                              </w:rPr>
                              <w:t>61</w:t>
                            </w:r>
                            <w:r w:rsidRPr="004F7D6A">
                              <w:rPr>
                                <w:i/>
                              </w:rPr>
                              <w:t xml:space="preserve"> ІІ</w:t>
                            </w:r>
                            <w:r w:rsidRPr="004F7D6A">
                              <w:rPr>
                                <w:i/>
                                <w:lang w:val="ru-RU"/>
                              </w:rPr>
                              <w:t xml:space="preserve"> </w:t>
                            </w:r>
                            <w:r w:rsidRPr="004F7D6A">
                              <w:rPr>
                                <w:i/>
                              </w:rPr>
                              <w:t>курсу</w:t>
                            </w:r>
                          </w:p>
                          <w:p w14:paraId="6378E002" w14:textId="77777777" w:rsidR="00D44F20" w:rsidRPr="006935BD" w:rsidRDefault="00D44F20" w:rsidP="00DC71E5">
                            <w:pPr>
                              <w:spacing w:before="60"/>
                              <w:ind w:firstLine="0"/>
                              <w:jc w:val="center"/>
                              <w:rPr>
                                <w:rFonts w:ascii="Arial" w:hAnsi="Arial"/>
                                <w:i/>
                              </w:rPr>
                            </w:pPr>
                            <w:r>
                              <w:rPr>
                                <w:szCs w:val="28"/>
                              </w:rPr>
                              <w:t>Кушки М.О.</w:t>
                            </w:r>
                          </w:p>
                          <w:p w14:paraId="2F36A0B8" w14:textId="77777777" w:rsidR="00D44F20" w:rsidRDefault="00D44F20" w:rsidP="00DC71E5">
                            <w:pPr>
                              <w:spacing w:before="60"/>
                              <w:ind w:firstLine="0"/>
                              <w:jc w:val="center"/>
                              <w:rPr>
                                <w:rFonts w:ascii="Arial" w:hAnsi="Arial"/>
                                <w:i/>
                              </w:rPr>
                            </w:pPr>
                          </w:p>
                          <w:p w14:paraId="5DC06D36" w14:textId="77777777" w:rsidR="00D44F20" w:rsidRDefault="00D44F20" w:rsidP="00DC71E5">
                            <w:pPr>
                              <w:spacing w:before="60"/>
                              <w:ind w:firstLine="0"/>
                              <w:jc w:val="center"/>
                              <w:rPr>
                                <w:rFonts w:ascii="Arial" w:hAnsi="Arial"/>
                                <w:i/>
                              </w:rPr>
                            </w:pPr>
                          </w:p>
                          <w:p w14:paraId="3A2A9D90" w14:textId="77777777" w:rsidR="00D44F20" w:rsidRDefault="00D44F20" w:rsidP="00DC71E5">
                            <w:pPr>
                              <w:spacing w:before="60"/>
                              <w:ind w:firstLine="0"/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E37197" id="Поле 78" o:spid="_x0000_s1041" type="#_x0000_t202" style="position:absolute;left:0;text-align:left;margin-left:132.6pt;margin-top:16.8pt;width:225.5pt;height:70.4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" stroked="f">
                <v:textbox inset="0,0,0,0">
                  <w:txbxContent>
                    <w:p w14:paraId="568911B3" w14:textId="496760AA" w:rsidR="00D44F20" w:rsidRPr="004F7D6A" w:rsidRDefault="00D44F20" w:rsidP="00DC71E5">
                      <w:pPr>
                        <w:ind w:firstLine="0"/>
                        <w:jc w:val="center"/>
                        <w:rPr>
                          <w:i/>
                        </w:rPr>
                      </w:pPr>
                      <w:r w:rsidRPr="004F7D6A">
                        <w:rPr>
                          <w:i/>
                        </w:rPr>
                        <w:t>студента групи ІП-</w:t>
                      </w:r>
                      <w:r>
                        <w:rPr>
                          <w:i/>
                        </w:rPr>
                        <w:t>61</w:t>
                      </w:r>
                      <w:r w:rsidRPr="004F7D6A">
                        <w:rPr>
                          <w:i/>
                        </w:rPr>
                        <w:t xml:space="preserve"> ІІ</w:t>
                      </w:r>
                      <w:r w:rsidRPr="004F7D6A">
                        <w:rPr>
                          <w:i/>
                          <w:lang w:val="ru-RU"/>
                        </w:rPr>
                        <w:t xml:space="preserve"> </w:t>
                      </w:r>
                      <w:r w:rsidRPr="004F7D6A">
                        <w:rPr>
                          <w:i/>
                        </w:rPr>
                        <w:t>курсу</w:t>
                      </w:r>
                    </w:p>
                    <w:p w14:paraId="6378E002" w14:textId="77777777" w:rsidR="00D44F20" w:rsidRPr="006935BD" w:rsidRDefault="00D44F20" w:rsidP="00DC71E5">
                      <w:pPr>
                        <w:spacing w:before="60"/>
                        <w:ind w:firstLine="0"/>
                        <w:jc w:val="center"/>
                        <w:rPr>
                          <w:rFonts w:ascii="Arial" w:hAnsi="Arial"/>
                          <w:i/>
                        </w:rPr>
                      </w:pPr>
                      <w:r>
                        <w:rPr>
                          <w:szCs w:val="28"/>
                        </w:rPr>
                        <w:t>Кушки М.О.</w:t>
                      </w:r>
                    </w:p>
                    <w:p w14:paraId="2F36A0B8" w14:textId="77777777" w:rsidR="00D44F20" w:rsidRDefault="00D44F20" w:rsidP="00DC71E5">
                      <w:pPr>
                        <w:spacing w:before="60"/>
                        <w:ind w:firstLine="0"/>
                        <w:jc w:val="center"/>
                        <w:rPr>
                          <w:rFonts w:ascii="Arial" w:hAnsi="Arial"/>
                          <w:i/>
                        </w:rPr>
                      </w:pPr>
                    </w:p>
                    <w:p w14:paraId="5DC06D36" w14:textId="77777777" w:rsidR="00D44F20" w:rsidRDefault="00D44F20" w:rsidP="00DC71E5">
                      <w:pPr>
                        <w:spacing w:before="60"/>
                        <w:ind w:firstLine="0"/>
                        <w:jc w:val="center"/>
                        <w:rPr>
                          <w:rFonts w:ascii="Arial" w:hAnsi="Arial"/>
                          <w:i/>
                        </w:rPr>
                      </w:pPr>
                    </w:p>
                    <w:p w14:paraId="3A2A9D90" w14:textId="77777777" w:rsidR="00D44F20" w:rsidRDefault="00D44F20" w:rsidP="00DC71E5">
                      <w:pPr>
                        <w:spacing w:before="60"/>
                        <w:ind w:firstLine="0"/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A44C40" w14:textId="77777777" w:rsidR="00DC71E5" w:rsidRPr="00B006CA" w:rsidRDefault="00DC71E5" w:rsidP="00DC71E5">
      <w:pPr>
        <w:rPr>
          <w:lang w:val="en-US"/>
        </w:rPr>
      </w:pPr>
    </w:p>
    <w:p w14:paraId="380DE288" w14:textId="77777777" w:rsidR="00DC71E5" w:rsidRPr="00B006CA" w:rsidRDefault="00DC71E5" w:rsidP="00DC71E5">
      <w:pPr>
        <w:rPr>
          <w:lang w:val="en-US"/>
        </w:rPr>
      </w:pPr>
    </w:p>
    <w:p w14:paraId="07B8467D" w14:textId="77777777" w:rsidR="00DC71E5" w:rsidRPr="00B006CA" w:rsidRDefault="00DC71E5" w:rsidP="00DC71E5">
      <w:pPr>
        <w:rPr>
          <w:lang w:val="en-US"/>
        </w:rPr>
      </w:pPr>
    </w:p>
    <w:p w14:paraId="4374DD09" w14:textId="77777777" w:rsidR="00DC71E5" w:rsidRPr="00B006CA" w:rsidRDefault="00DC71E5" w:rsidP="00DC71E5">
      <w:pPr>
        <w:rPr>
          <w:lang w:val="en-US"/>
        </w:rPr>
      </w:pPr>
    </w:p>
    <w:p w14:paraId="755081E0" w14:textId="77777777" w:rsidR="00DC71E5" w:rsidRPr="00B006CA" w:rsidRDefault="00DC71E5" w:rsidP="00DC71E5">
      <w:pPr>
        <w:rPr>
          <w:lang w:val="en-US"/>
        </w:rPr>
      </w:pPr>
    </w:p>
    <w:p w14:paraId="2C9365E3" w14:textId="77777777" w:rsidR="00DC71E5" w:rsidRPr="00B006CA" w:rsidRDefault="00DC71E5" w:rsidP="00DC71E5">
      <w:pPr>
        <w:rPr>
          <w:lang w:val="en-US"/>
        </w:rPr>
      </w:pPr>
    </w:p>
    <w:p w14:paraId="2DB88484" w14:textId="77777777" w:rsidR="00DC71E5" w:rsidRPr="00B006CA" w:rsidRDefault="00DC71E5" w:rsidP="00DC71E5">
      <w:pPr>
        <w:spacing w:after="200" w:line="276" w:lineRule="auto"/>
        <w:ind w:firstLine="0"/>
        <w:jc w:val="left"/>
        <w:rPr>
          <w:lang w:val="en-US"/>
        </w:rPr>
      </w:pPr>
      <w:r w:rsidRPr="00B006CA">
        <w:rPr>
          <w:lang w:val="en-US"/>
        </w:rPr>
        <w:br w:type="page"/>
      </w:r>
    </w:p>
    <w:p w14:paraId="7109F5B1" w14:textId="5CB0128C" w:rsidR="00557125" w:rsidRPr="00557125" w:rsidRDefault="007D05BF" w:rsidP="008B4F9F">
      <w:pPr>
        <w:pStyle w:val="a"/>
        <w:numPr>
          <w:ilvl w:val="0"/>
          <w:numId w:val="0"/>
        </w:numPr>
        <w:ind w:left="357" w:hanging="357"/>
      </w:pPr>
      <w:bookmarkStart w:id="148" w:name="_Toc501313629"/>
      <w:bookmarkStart w:id="149" w:name="_Toc502185166"/>
      <w:r>
        <w:rPr>
          <w:lang w:val="en-US"/>
        </w:rPr>
        <w:lastRenderedPageBreak/>
        <w:t>screen.py</w:t>
      </w:r>
      <w:bookmarkEnd w:id="148"/>
      <w:bookmarkEnd w:id="149"/>
    </w:p>
    <w:p w14:paraId="46BE45EA" w14:textId="5FFECAC8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from livewires import games</w:t>
      </w:r>
    </w:p>
    <w:p w14:paraId="0C8CF58E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4CB64B0C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16B5105F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games.init(screen_width=640, screen_height=480, fps=50)</w:t>
      </w:r>
    </w:p>
    <w:p w14:paraId="3B41C070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64805DCE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2B9B8EDD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class Wrapper(games.Sprite):</w:t>
      </w:r>
    </w:p>
    <w:p w14:paraId="09C484C3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""" Sprite, which wraps around the screen """</w:t>
      </w:r>
    </w:p>
    <w:p w14:paraId="5325E376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6F940FAA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update(self):</w:t>
      </w:r>
    </w:p>
    <w:p w14:paraId="1E29D8E2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Wrap sprite around screen """</w:t>
      </w:r>
    </w:p>
    <w:p w14:paraId="46720DC6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if self.top &gt; games.screen.height:</w:t>
      </w:r>
    </w:p>
    <w:p w14:paraId="20873D33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self.bottom = 0</w:t>
      </w:r>
    </w:p>
    <w:p w14:paraId="7F437FF3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B9096D8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if self.bottom &lt; 0:</w:t>
      </w:r>
    </w:p>
    <w:p w14:paraId="54F7C930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self.top = games.screen.height</w:t>
      </w:r>
    </w:p>
    <w:p w14:paraId="40EE25C8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0B2C405A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if self.left &gt; games.screen.width:</w:t>
      </w:r>
    </w:p>
    <w:p w14:paraId="3BAD763E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self.right = 0</w:t>
      </w:r>
    </w:p>
    <w:p w14:paraId="089DEF2F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2DED9C91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if self.right &lt; 0:</w:t>
      </w:r>
    </w:p>
    <w:p w14:paraId="0F9C2CE3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self.left = games.screen.width</w:t>
      </w:r>
    </w:p>
    <w:p w14:paraId="7572BB81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4D904929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die(self):</w:t>
      </w:r>
    </w:p>
    <w:p w14:paraId="33538921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Destroys object """</w:t>
      </w:r>
    </w:p>
    <w:p w14:paraId="26C08BA9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self.destroy()</w:t>
      </w:r>
    </w:p>
    <w:p w14:paraId="43BA8F9C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67243CDE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744011BF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class Collider(Wrapper):</w:t>
      </w:r>
    </w:p>
    <w:p w14:paraId="58F5CB50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""" A wraper that can collide with another object """</w:t>
      </w:r>
    </w:p>
    <w:p w14:paraId="6885B0E0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6BDF6208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update(self):</w:t>
      </w:r>
    </w:p>
    <w:p w14:paraId="73C0B2E1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Check for overlapping sprites """</w:t>
      </w:r>
    </w:p>
    <w:p w14:paraId="429B6A2F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super(Collider, self).update()</w:t>
      </w:r>
    </w:p>
    <w:p w14:paraId="5F455E12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if self.overlapping_sprites:</w:t>
      </w:r>
    </w:p>
    <w:p w14:paraId="0336BFF2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for sprite in self.overlapping_sprites:</w:t>
      </w:r>
    </w:p>
    <w:p w14:paraId="666E4D80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sprite.lifes -= 1</w:t>
      </w:r>
    </w:p>
    <w:p w14:paraId="30A0163F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if sprite.lifes == 0:</w:t>
      </w:r>
    </w:p>
    <w:p w14:paraId="08824B34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sprite.die()</w:t>
      </w:r>
    </w:p>
    <w:p w14:paraId="098BB4FA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self.die()</w:t>
      </w:r>
    </w:p>
    <w:p w14:paraId="4FAA9F4E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FAE4DEC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lastRenderedPageBreak/>
        <w:t xml:space="preserve">    def die(self):</w:t>
      </w:r>
    </w:p>
    <w:p w14:paraId="3CF047BA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Destroys object with an explosion """</w:t>
      </w:r>
    </w:p>
    <w:p w14:paraId="68FC811C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new_explosion = Explosion(x=self.x, y=self.y)</w:t>
      </w:r>
    </w:p>
    <w:p w14:paraId="39F20782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games.screen.add(new_explosion)</w:t>
      </w:r>
    </w:p>
    <w:p w14:paraId="1516D521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self.destroy()</w:t>
      </w:r>
    </w:p>
    <w:p w14:paraId="27FB10BB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65BDA32F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372A2654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class Explosion(games.Animation):</w:t>
      </w:r>
    </w:p>
    <w:p w14:paraId="670D3FB4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""" Animationed explosion """</w:t>
      </w:r>
    </w:p>
    <w:p w14:paraId="0251B868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sound = games.load_sound("sounds/explosion.wav")</w:t>
      </w:r>
    </w:p>
    <w:p w14:paraId="141C235C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images = ["images/explosion1.bmp",</w:t>
      </w:r>
    </w:p>
    <w:p w14:paraId="16852F08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"images/explosion2.bmp",</w:t>
      </w:r>
    </w:p>
    <w:p w14:paraId="0E6A0FA4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"images/explosion3.bmp",</w:t>
      </w:r>
    </w:p>
    <w:p w14:paraId="15E6AFDE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"images/explosion4.bmp",</w:t>
      </w:r>
    </w:p>
    <w:p w14:paraId="4DF58E58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"images/explosion5.bmp",</w:t>
      </w:r>
    </w:p>
    <w:p w14:paraId="6062B6BC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"images/explosion6.bmp",</w:t>
      </w:r>
    </w:p>
    <w:p w14:paraId="4609324C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"images/explosion7.bmp",</w:t>
      </w:r>
    </w:p>
    <w:p w14:paraId="69DB6BF1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"images/explosion8.bmp",</w:t>
      </w:r>
    </w:p>
    <w:p w14:paraId="21C8F0B1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"images/explosion9.bmp"]</w:t>
      </w:r>
    </w:p>
    <w:p w14:paraId="34C67E9C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3DF3E503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__init__(self, x, y):</w:t>
      </w:r>
    </w:p>
    <w:p w14:paraId="50A582B9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super(Explosion, self).__init__(images=Explosion.images,</w:t>
      </w:r>
    </w:p>
    <w:p w14:paraId="7894DCDA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   x=x, y=y,</w:t>
      </w:r>
    </w:p>
    <w:p w14:paraId="01E99BBF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   repeat_interval=2, n_repeats=1,</w:t>
      </w:r>
    </w:p>
    <w:p w14:paraId="7A08AE4C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   is_collideable=False)</w:t>
      </w:r>
    </w:p>
    <w:p w14:paraId="3A13977E" w14:textId="77777777" w:rsidR="00557125" w:rsidRPr="00174361" w:rsidRDefault="00557125" w:rsidP="00557125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Explosion.sound.play()</w:t>
      </w:r>
    </w:p>
    <w:p w14:paraId="341CA197" w14:textId="77777777" w:rsidR="00557125" w:rsidRPr="00557125" w:rsidRDefault="00557125" w:rsidP="00557125">
      <w:pPr>
        <w:ind w:firstLine="0"/>
        <w:rPr>
          <w:rFonts w:cstheme="majorBidi"/>
          <w:color w:val="000000" w:themeColor="text1"/>
          <w:szCs w:val="26"/>
        </w:rPr>
      </w:pPr>
    </w:p>
    <w:p w14:paraId="2CC96AFE" w14:textId="40874AD0" w:rsidR="00D65E58" w:rsidRDefault="00174361" w:rsidP="008B4F9F">
      <w:pPr>
        <w:pStyle w:val="a"/>
        <w:numPr>
          <w:ilvl w:val="0"/>
          <w:numId w:val="0"/>
        </w:numPr>
        <w:ind w:left="357" w:hanging="357"/>
        <w:rPr>
          <w:lang w:val="en-US"/>
        </w:rPr>
      </w:pPr>
      <w:bookmarkStart w:id="150" w:name="_Toc501313630"/>
      <w:bookmarkStart w:id="151" w:name="_Toc502185167"/>
      <w:r>
        <w:t>interface.py</w:t>
      </w:r>
      <w:bookmarkEnd w:id="150"/>
      <w:bookmarkEnd w:id="151"/>
    </w:p>
    <w:p w14:paraId="37D36A1E" w14:textId="7A4C1BF1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from livewires import games, color</w:t>
      </w:r>
    </w:p>
    <w:p w14:paraId="449ACDB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import random</w:t>
      </w:r>
    </w:p>
    <w:p w14:paraId="01D22CD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import math</w:t>
      </w:r>
    </w:p>
    <w:p w14:paraId="770EDB4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import operator</w:t>
      </w:r>
    </w:p>
    <w:p w14:paraId="0FFFA60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from screen import Wrapper, Collider</w:t>
      </w:r>
    </w:p>
    <w:p w14:paraId="5D90A2D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10C5206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7579C02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class Asteroid(Wrapper):</w:t>
      </w:r>
    </w:p>
    <w:p w14:paraId="5ACD67B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""" Moving asteroid on the screen """</w:t>
      </w:r>
    </w:p>
    <w:p w14:paraId="1511BA4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SMALL = 1</w:t>
      </w:r>
    </w:p>
    <w:p w14:paraId="64239F2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MEDIUM = 2</w:t>
      </w:r>
    </w:p>
    <w:p w14:paraId="459DEDA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LARGE = 3</w:t>
      </w:r>
    </w:p>
    <w:p w14:paraId="56B28F2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POWERFUL = 1.5</w:t>
      </w:r>
    </w:p>
    <w:p w14:paraId="1B2BD96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SPAWN = 2</w:t>
      </w:r>
    </w:p>
    <w:p w14:paraId="7C407B1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lastRenderedPageBreak/>
        <w:t xml:space="preserve">    POINTS = 30</w:t>
      </w:r>
    </w:p>
    <w:p w14:paraId="50BF1B6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total = 0</w:t>
      </w:r>
    </w:p>
    <w:p w14:paraId="4E8B874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images = {SMALL: games.load_image("images/asteroid_small.bmp"),</w:t>
      </w:r>
    </w:p>
    <w:p w14:paraId="59D26DF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MEDIUM: games.load_image("images/asteroid_med.bmp"),</w:t>
      </w:r>
    </w:p>
    <w:p w14:paraId="78D254A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LARGE: games.load_image("images/asteroid_big.bmp"),</w:t>
      </w:r>
    </w:p>
    <w:p w14:paraId="3806916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POWERFUL: games.load_image("images/asteroid_powerful.bmp")}</w:t>
      </w:r>
    </w:p>
    <w:p w14:paraId="6F04739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SPEED = 2</w:t>
      </w:r>
    </w:p>
    <w:p w14:paraId="18D2F53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70153F8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__init__(self, game, x, y, size, lifes):</w:t>
      </w:r>
    </w:p>
    <w:p w14:paraId="7A32F90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Initialize sprite with asteroid image """</w:t>
      </w:r>
    </w:p>
    <w:p w14:paraId="108788F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self.lifes = lifes</w:t>
      </w:r>
    </w:p>
    <w:p w14:paraId="3A9EFB7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Asteroid.total += 1</w:t>
      </w:r>
    </w:p>
    <w:p w14:paraId="002309B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self.asteroids = []</w:t>
      </w:r>
    </w:p>
    <w:p w14:paraId="5B38450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18BD53C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super(Asteroid, self).__init__(</w:t>
      </w:r>
    </w:p>
    <w:p w14:paraId="32438B3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image=Asteroid.images[size],</w:t>
      </w:r>
    </w:p>
    <w:p w14:paraId="64400D2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x=x, y=y,</w:t>
      </w:r>
    </w:p>
    <w:p w14:paraId="0846558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dx=random.choice([-1, 1]) * Asteroid.SPEED *</w:t>
      </w:r>
    </w:p>
    <w:p w14:paraId="0D4C289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random.random() / size * 2.5,</w:t>
      </w:r>
    </w:p>
    <w:p w14:paraId="3DBEB93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dy=random.choice([-1, 1]) * Asteroid.SPEED *</w:t>
      </w:r>
    </w:p>
    <w:p w14:paraId="58D47D4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random.random() / size * 2.5)</w:t>
      </w:r>
    </w:p>
    <w:p w14:paraId="6AD7B24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6FDF870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self.game = game</w:t>
      </w:r>
    </w:p>
    <w:p w14:paraId="6D4B7EE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self.size = size</w:t>
      </w:r>
    </w:p>
    <w:p w14:paraId="044FD3F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058343D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die(self):</w:t>
      </w:r>
    </w:p>
    <w:p w14:paraId="17CE167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Destroys asteroid """</w:t>
      </w:r>
    </w:p>
    <w:p w14:paraId="58400BF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Asteroid.total -= 1</w:t>
      </w:r>
    </w:p>
    <w:p w14:paraId="2C18334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3773691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self.game.score.value += int(Asteroid.POINTS / self.size)</w:t>
      </w:r>
    </w:p>
    <w:p w14:paraId="6193190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self.game.score.right = games.screen.width - 10</w:t>
      </w:r>
    </w:p>
    <w:p w14:paraId="6333150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39BB7DD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if size of asteroid isn't small, replace with two smaller asteroids</w:t>
      </w:r>
    </w:p>
    <w:p w14:paraId="68D6C2E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if self.size != Asteroid.SMALL and self.size != Asteroid.POWERFUL:</w:t>
      </w:r>
    </w:p>
    <w:p w14:paraId="1200A53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for i in range(Asteroid.SPAWN):</w:t>
      </w:r>
    </w:p>
    <w:p w14:paraId="3DCEDB6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new_asteroid = Asteroid(game=self.game,</w:t>
      </w:r>
    </w:p>
    <w:p w14:paraId="43C4405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   x=self.x,</w:t>
      </w:r>
    </w:p>
    <w:p w14:paraId="5AE4DA0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   y=self.y,</w:t>
      </w:r>
    </w:p>
    <w:p w14:paraId="188C9CD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   size=self.size - 1,</w:t>
      </w:r>
    </w:p>
    <w:p w14:paraId="65692E8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   lifes=1)</w:t>
      </w:r>
    </w:p>
    <w:p w14:paraId="0F2AF61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games.screen.add(new_asteroid)</w:t>
      </w:r>
    </w:p>
    <w:p w14:paraId="7E30A72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self.asteroids.append(new_asteroid)</w:t>
      </w:r>
    </w:p>
    <w:p w14:paraId="2B895D3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4FCA872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lastRenderedPageBreak/>
        <w:t xml:space="preserve">        # if all asteroids are gone, advance to next level</w:t>
      </w:r>
    </w:p>
    <w:p w14:paraId="27B00AD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if Asteroid.total == 0:</w:t>
      </w:r>
    </w:p>
    <w:p w14:paraId="279D610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self.game.advance()</w:t>
      </w:r>
    </w:p>
    <w:p w14:paraId="5BA031D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2BA4FF5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super(Asteroid, self).die()</w:t>
      </w:r>
    </w:p>
    <w:p w14:paraId="73E383B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7A40F3A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totally_die(self):</w:t>
      </w:r>
    </w:p>
    <w:p w14:paraId="28CFFE0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</w:t>
      </w:r>
    </w:p>
    <w:p w14:paraId="4E4FFF9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Destroys asteroid without adding smaller asteroids on the screen</w:t>
      </w:r>
    </w:p>
    <w:p w14:paraId="6E0E446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</w:t>
      </w:r>
    </w:p>
    <w:p w14:paraId="34626AB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super(Asteroid, self).die()</w:t>
      </w:r>
    </w:p>
    <w:p w14:paraId="3EA41BA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38C6ED6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get_asteroids(self):</w:t>
      </w:r>
    </w:p>
    <w:p w14:paraId="428F5B2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Returns list of asteroids on the screen """</w:t>
      </w:r>
    </w:p>
    <w:p w14:paraId="10A9620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return self.asteroids</w:t>
      </w:r>
    </w:p>
    <w:p w14:paraId="4D22857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4067787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C85D46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class Ship(Collider):</w:t>
      </w:r>
    </w:p>
    <w:p w14:paraId="15319B4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""" Player's ship """</w:t>
      </w:r>
    </w:p>
    <w:p w14:paraId="2B1FC1C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image = games.load_image("images/ship.bmp")</w:t>
      </w:r>
    </w:p>
    <w:p w14:paraId="7C5A8D5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sound = games.load_sound("sounds/thrust.wav")</w:t>
      </w:r>
    </w:p>
    <w:p w14:paraId="38EE3C5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ROTATION_STEP = 5</w:t>
      </w:r>
    </w:p>
    <w:p w14:paraId="268CE24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VELOCITY_STEP = .07</w:t>
      </w:r>
    </w:p>
    <w:p w14:paraId="05D21C2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MISSILE_DELAY = 20</w:t>
      </w:r>
    </w:p>
    <w:p w14:paraId="688FEEB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VELOCITY_MAX = 4</w:t>
      </w:r>
    </w:p>
    <w:p w14:paraId="74C6EDA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0E97F87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__init__(self, game, x, y):</w:t>
      </w:r>
    </w:p>
    <w:p w14:paraId="772383C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Initialize space ship sprite """</w:t>
      </w:r>
    </w:p>
    <w:p w14:paraId="2883835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super(Ship, self).__init__(image=Ship.image, x=x, y=y)</w:t>
      </w:r>
    </w:p>
    <w:p w14:paraId="5852B23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self.game = game</w:t>
      </w:r>
    </w:p>
    <w:p w14:paraId="778AD8D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self.missile_wait = 0</w:t>
      </w:r>
    </w:p>
    <w:p w14:paraId="24AE990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931C6C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update(self):</w:t>
      </w:r>
    </w:p>
    <w:p w14:paraId="65A2EE2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Rotate based on key pressed """</w:t>
      </w:r>
    </w:p>
    <w:p w14:paraId="3697E4D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super(Ship, self).update()</w:t>
      </w:r>
    </w:p>
    <w:p w14:paraId="7C32607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33ACCCE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rotate based on left and right arrow keys</w:t>
      </w:r>
    </w:p>
    <w:p w14:paraId="073E12B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if games.keyboard.is_pressed(games.K_LEFT):</w:t>
      </w:r>
    </w:p>
    <w:p w14:paraId="735FB01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self.angle -= Ship.ROTATION_STEP</w:t>
      </w:r>
    </w:p>
    <w:p w14:paraId="38F27CF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if games.keyboard.is_pressed(games.K_RIGHT):</w:t>
      </w:r>
    </w:p>
    <w:p w14:paraId="49B165F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self.angle += Ship.ROTATION_STEP</w:t>
      </w:r>
    </w:p>
    <w:p w14:paraId="35A1010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7CB15D0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move ship</w:t>
      </w:r>
    </w:p>
    <w:p w14:paraId="3B49EC0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lastRenderedPageBreak/>
        <w:t xml:space="preserve">        if games.keyboard.is_pressed(games.K_UP):</w:t>
      </w:r>
    </w:p>
    <w:p w14:paraId="1DF1456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Ship. sound.play()</w:t>
      </w:r>
    </w:p>
    <w:p w14:paraId="4C0141D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674877E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change velocity components based on ship's angle</w:t>
      </w:r>
    </w:p>
    <w:p w14:paraId="622CB0B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angle = self.angle * math.pi / 180  # convert to radians</w:t>
      </w:r>
    </w:p>
    <w:p w14:paraId="6784F1A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self.dx += Ship.VELOCITY_STEP * math.sin(angle)</w:t>
      </w:r>
    </w:p>
    <w:p w14:paraId="7236F62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self.dy += Ship.VELOCITY_STEP * -math.cos(angle)</w:t>
      </w:r>
    </w:p>
    <w:p w14:paraId="418DD3E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7907963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cap velocity in each direction</w:t>
      </w:r>
    </w:p>
    <w:p w14:paraId="3319BC0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self.dx = min(max(self.dx, -Ship.VELOCITY_MAX), Ship.VELOCITY_MAX)</w:t>
      </w:r>
    </w:p>
    <w:p w14:paraId="7D4E42E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self.dy = min(max(self.dy, -Ship.VELOCITY_MAX), Ship.VELOCITY_MAX)</w:t>
      </w:r>
    </w:p>
    <w:p w14:paraId="3E69C89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7B417B6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if games.keyboard.is_pressed(games.K_DOWN):</w:t>
      </w:r>
    </w:p>
    <w:p w14:paraId="1A283F3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Ship. sound.play()</w:t>
      </w:r>
    </w:p>
    <w:p w14:paraId="150DF35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33CA8E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change velocity components based on ship's angle</w:t>
      </w:r>
    </w:p>
    <w:p w14:paraId="592828B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angle = self.angle * math.pi / 180  # convert to radians</w:t>
      </w:r>
    </w:p>
    <w:p w14:paraId="74ADDD6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self.dx -= Ship.VELOCITY_STEP * math.sin(angle)</w:t>
      </w:r>
    </w:p>
    <w:p w14:paraId="4D14713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self.dy -= Ship.VELOCITY_STEP * -math.cos(angle)</w:t>
      </w:r>
    </w:p>
    <w:p w14:paraId="24493ED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28FCF72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cap velocity in each direction</w:t>
      </w:r>
    </w:p>
    <w:p w14:paraId="0BA36C3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self.dx = min(max(self.dx, -Ship.VELOCITY_MAX), Ship.VELOCITY_MAX)</w:t>
      </w:r>
    </w:p>
    <w:p w14:paraId="177B3EE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self.dy = min(max(self.dy, -Ship.VELOCITY_MAX), Ship.VELOCITY_MAX)</w:t>
      </w:r>
    </w:p>
    <w:p w14:paraId="6E29750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477BFF4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if waiting until the ship can fire next, decrease wait</w:t>
      </w:r>
    </w:p>
    <w:p w14:paraId="7AFC864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if self.missile_wait &gt; 0:</w:t>
      </w:r>
    </w:p>
    <w:p w14:paraId="44B842E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self.missile_wait -= 1</w:t>
      </w:r>
    </w:p>
    <w:p w14:paraId="6BECAF7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7213CCC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if pressed space and missile wait is over, then launch missile</w:t>
      </w:r>
    </w:p>
    <w:p w14:paraId="7CA4E8C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if games.keyboard.is_pressed(games.K_SPACE) and self.missile_wait == 0:</w:t>
      </w:r>
    </w:p>
    <w:p w14:paraId="5D821FE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new_missile = Missile(self.x, self.y, self.angle)</w:t>
      </w:r>
    </w:p>
    <w:p w14:paraId="640FFC5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games.screen.add(new_missile)</w:t>
      </w:r>
    </w:p>
    <w:p w14:paraId="5450CB1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self.missile_wait = Ship.MISSILE_DELAY</w:t>
      </w:r>
    </w:p>
    <w:p w14:paraId="3A8BBBE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1DB517A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die(self):</w:t>
      </w:r>
    </w:p>
    <w:p w14:paraId="4759A0C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Destroy ship and end the game """</w:t>
      </w:r>
    </w:p>
    <w:p w14:paraId="547B0D0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self.game.end()</w:t>
      </w:r>
    </w:p>
    <w:p w14:paraId="0FB07C2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super(Ship, self).die()</w:t>
      </w:r>
    </w:p>
    <w:p w14:paraId="0096874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29D09CB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4318DDD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class Missile(Collider):</w:t>
      </w:r>
    </w:p>
    <w:p w14:paraId="2C04544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""" A missile launched by the player's ship """</w:t>
      </w:r>
    </w:p>
    <w:p w14:paraId="3D21A94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image = games.load_image("images/missile.bmp")</w:t>
      </w:r>
    </w:p>
    <w:p w14:paraId="4F686DF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lastRenderedPageBreak/>
        <w:t xml:space="preserve">    sound = games.load_sound("sounds/missile.wav")</w:t>
      </w:r>
    </w:p>
    <w:p w14:paraId="7450C1F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BUFFER = 40</w:t>
      </w:r>
    </w:p>
    <w:p w14:paraId="592E74B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VELOCITY_FACTOR = 12</w:t>
      </w:r>
    </w:p>
    <w:p w14:paraId="663FF1F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LIFETIME = 30</w:t>
      </w:r>
    </w:p>
    <w:p w14:paraId="3E332D2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4C5844D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__init__(self, ship_x, ship_y, ship_angle):</w:t>
      </w:r>
    </w:p>
    <w:p w14:paraId="7156398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Initialize sprite with missile image """</w:t>
      </w:r>
    </w:p>
    <w:p w14:paraId="13EAFF0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Missile.sound.play()</w:t>
      </w:r>
    </w:p>
    <w:p w14:paraId="3946DF4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6EEF721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convert to radians</w:t>
      </w:r>
    </w:p>
    <w:p w14:paraId="72F7CB8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angle = ship_angle * math.pi / 180</w:t>
      </w:r>
    </w:p>
    <w:p w14:paraId="274782F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7D77E28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calculate missile's starting position</w:t>
      </w:r>
    </w:p>
    <w:p w14:paraId="7B39E94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buffer_x = Missile.BUFFER * math.sin(angle)</w:t>
      </w:r>
    </w:p>
    <w:p w14:paraId="77B6FE1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buffer_y = Missile.BUFFER * -math.cos(angle)</w:t>
      </w:r>
    </w:p>
    <w:p w14:paraId="423DB1B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x = ship_x + buffer_x</w:t>
      </w:r>
    </w:p>
    <w:p w14:paraId="53D75D5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y = ship_y + buffer_y</w:t>
      </w:r>
    </w:p>
    <w:p w14:paraId="0825DF9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2FFEF0F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calculate missile's velocity components</w:t>
      </w:r>
    </w:p>
    <w:p w14:paraId="626F9A3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dx = Missile.VELOCITY_FACTOR * math.sin(angle)</w:t>
      </w:r>
    </w:p>
    <w:p w14:paraId="6E7BD8F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dy = Missile.VELOCITY_FACTOR * -math.cos(angle)</w:t>
      </w:r>
    </w:p>
    <w:p w14:paraId="203F634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3AD09C3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create the missile</w:t>
      </w:r>
    </w:p>
    <w:p w14:paraId="7004F83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super(Missile, self).__init__(image=Missile.image,</w:t>
      </w:r>
    </w:p>
    <w:p w14:paraId="09B4205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 x=x, y=y,</w:t>
      </w:r>
    </w:p>
    <w:p w14:paraId="5E497DE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 dx=dx, dy=dy)</w:t>
      </w:r>
    </w:p>
    <w:p w14:paraId="446FC7A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self.lifetime = Missile.LIFETIME</w:t>
      </w:r>
    </w:p>
    <w:p w14:paraId="0F4B4F7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734ADD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update(self):</w:t>
      </w:r>
    </w:p>
    <w:p w14:paraId="1AFD3B7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Move the missile """</w:t>
      </w:r>
    </w:p>
    <w:p w14:paraId="7FDF067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super(Missile, self).update()</w:t>
      </w:r>
    </w:p>
    <w:p w14:paraId="2A07F2F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0E00278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if lifetime is up, destroy the missile</w:t>
      </w:r>
    </w:p>
    <w:p w14:paraId="36F911F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self.lifetime -= 1</w:t>
      </w:r>
    </w:p>
    <w:p w14:paraId="0C32820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if self.lifetime == 0:</w:t>
      </w:r>
    </w:p>
    <w:p w14:paraId="08B4005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self.destroy()</w:t>
      </w:r>
    </w:p>
    <w:p w14:paraId="7C7DFEB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08A1AF0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3DC3DBB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class Scores(games.Text):</w:t>
      </w:r>
    </w:p>
    <w:p w14:paraId="1DD1866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""" Save/display top scores after end of the game. """</w:t>
      </w:r>
    </w:p>
    <w:p w14:paraId="0A1CEAD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__init__(self, score,</w:t>
      </w:r>
    </w:p>
    <w:p w14:paraId="126AFFE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filename,</w:t>
      </w:r>
    </w:p>
    <w:p w14:paraId="2DE7C55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value, size=60,</w:t>
      </w:r>
    </w:p>
    <w:p w14:paraId="2F8A699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lastRenderedPageBreak/>
        <w:t xml:space="preserve">                 color=color.black,</w:t>
      </w:r>
    </w:p>
    <w:p w14:paraId="6C013DD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x=games.screen.width/2,</w:t>
      </w:r>
    </w:p>
    <w:p w14:paraId="06AE2A3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y=games.screen.height/2,</w:t>
      </w:r>
    </w:p>
    <w:p w14:paraId="6297246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delay=5):</w:t>
      </w:r>
    </w:p>
    <w:p w14:paraId="5B5D414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239D951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super(Scores, self).__init__(value=value,</w:t>
      </w:r>
    </w:p>
    <w:p w14:paraId="6F6E30F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size=size,</w:t>
      </w:r>
    </w:p>
    <w:p w14:paraId="7159F6E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color=color,</w:t>
      </w:r>
    </w:p>
    <w:p w14:paraId="2362078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x=x, y=y)</w:t>
      </w:r>
    </w:p>
    <w:p w14:paraId="02C6EF5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24D9237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self.default_length = len(self.value)</w:t>
      </w:r>
    </w:p>
    <w:p w14:paraId="393268E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self.filename = filename</w:t>
      </w:r>
    </w:p>
    <w:p w14:paraId="5DEFE44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self.score = str(score)</w:t>
      </w:r>
    </w:p>
    <w:p w14:paraId="57162B2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self.delay = delay</w:t>
      </w:r>
    </w:p>
    <w:p w14:paraId="08822E1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self.time_remain = delay</w:t>
      </w:r>
    </w:p>
    <w:p w14:paraId="052F07A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self.top_players = []</w:t>
      </w:r>
    </w:p>
    <w:p w14:paraId="7845E06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2BBE622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update(self):</w:t>
      </w:r>
    </w:p>
    <w:p w14:paraId="41C8358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Ley user enter his nickname. """</w:t>
      </w:r>
    </w:p>
    <w:p w14:paraId="38BA613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if (self.time_remain != 0):</w:t>
      </w:r>
    </w:p>
    <w:p w14:paraId="612F9D3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self.time_remain -= 1</w:t>
      </w:r>
    </w:p>
    <w:p w14:paraId="7AB04AC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832C7A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alphabet = [ch_code for ch_code in range(97, 122)]</w:t>
      </w:r>
    </w:p>
    <w:p w14:paraId="2F21630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numbers = [ch_code for ch_code in range(48, 58)]</w:t>
      </w:r>
    </w:p>
    <w:p w14:paraId="2EDFC5F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9BACC8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Enter letters</w:t>
      </w:r>
    </w:p>
    <w:p w14:paraId="6E45468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for char_code in alphabet:</w:t>
      </w:r>
    </w:p>
    <w:p w14:paraId="72AFDA6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if games.keyboard.is_pressed(char_code) and \</w:t>
      </w:r>
    </w:p>
    <w:p w14:paraId="5F5A52C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self.time_remain == 0 and len(self.value) &lt; 25:</w:t>
      </w:r>
    </w:p>
    <w:p w14:paraId="27272A9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self.value += chr(char_code).upper()</w:t>
      </w:r>
    </w:p>
    <w:p w14:paraId="2498909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self.time_remain = self.delay</w:t>
      </w:r>
    </w:p>
    <w:p w14:paraId="0BF0704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Enter digits</w:t>
      </w:r>
    </w:p>
    <w:p w14:paraId="2210828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for char_code in numbers:</w:t>
      </w:r>
    </w:p>
    <w:p w14:paraId="6E6C3EF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if games.keyboard.is_pressed(char_code) and \</w:t>
      </w:r>
    </w:p>
    <w:p w14:paraId="49B9A13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self.time_remain == 0 and len(self.value) &lt; 25:</w:t>
      </w:r>
    </w:p>
    <w:p w14:paraId="7169A5A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self.value += chr(char_code).upper()</w:t>
      </w:r>
    </w:p>
    <w:p w14:paraId="7D04AAC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self.time_remain = self.delay</w:t>
      </w:r>
    </w:p>
    <w:p w14:paraId="37181CE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Enter backspace</w:t>
      </w:r>
    </w:p>
    <w:p w14:paraId="3319EC4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if games.keyboard.is_pressed(games.K_BACKSPACE) and \</w:t>
      </w:r>
    </w:p>
    <w:p w14:paraId="048A9DF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self.time_remain == 0 and len(self.value) &gt; 17:</w:t>
      </w:r>
    </w:p>
    <w:p w14:paraId="54DAC05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self.value = self.value[:-1]</w:t>
      </w:r>
    </w:p>
    <w:p w14:paraId="671242A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self.time_remain = self.delay</w:t>
      </w:r>
    </w:p>
    <w:p w14:paraId="42946B4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Enter return</w:t>
      </w:r>
    </w:p>
    <w:p w14:paraId="52E4050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lastRenderedPageBreak/>
        <w:t xml:space="preserve">        if games.keyboard.is_pressed(games.K_RETURN):</w:t>
      </w:r>
    </w:p>
    <w:p w14:paraId="10A23BB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Save score to database and display top scores</w:t>
      </w:r>
    </w:p>
    <w:p w14:paraId="3AD957E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If username is empty set is to PLAYER</w:t>
      </w:r>
    </w:p>
    <w:p w14:paraId="3F0D5DB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if (len(self.value) == self.default_length):</w:t>
      </w:r>
    </w:p>
    <w:p w14:paraId="7ED1A69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self.value += 'PLAYER'</w:t>
      </w:r>
    </w:p>
    <w:p w14:paraId="4BF1295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self.you_lose()</w:t>
      </w:r>
    </w:p>
    <w:p w14:paraId="7DCC3F9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1FB0017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get_top(self):</w:t>
      </w:r>
    </w:p>
    <w:p w14:paraId="3E34C68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""" Get top 3 players from file """</w:t>
      </w:r>
    </w:p>
    <w:p w14:paraId="09B1583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scores_arr = []</w:t>
      </w:r>
    </w:p>
    <w:p w14:paraId="7392767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with open(self.filename) as scores:</w:t>
      </w:r>
    </w:p>
    <w:p w14:paraId="54D7CBC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for player in scores:</w:t>
      </w:r>
    </w:p>
    <w:p w14:paraId="75B1B0F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player = player[:-1]</w:t>
      </w:r>
    </w:p>
    <w:p w14:paraId="3CDED07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temp = [player.split()[0], int(player.split()[1])]</w:t>
      </w:r>
    </w:p>
    <w:p w14:paraId="4AF146D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scores_arr.append(temp)</w:t>
      </w:r>
    </w:p>
    <w:p w14:paraId="25369FF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top3players_int = sorted(scores_arr,</w:t>
      </w:r>
    </w:p>
    <w:p w14:paraId="3BA45B2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key=operator.itemgetter(1),</w:t>
      </w:r>
    </w:p>
    <w:p w14:paraId="2B4950B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reverse=True)[:3]</w:t>
      </w:r>
    </w:p>
    <w:p w14:paraId="36A95D4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top3players = []</w:t>
      </w:r>
    </w:p>
    <w:p w14:paraId="1A6B875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for i in range(len(top3players_int)):</w:t>
      </w:r>
    </w:p>
    <w:p w14:paraId="2A33F0B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top3players.append([top3players_int[i][0],</w:t>
      </w:r>
    </w:p>
    <w:p w14:paraId="25A5993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str(top3players_int[i][1])])</w:t>
      </w:r>
    </w:p>
    <w:p w14:paraId="5CF3571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7E6159E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return top3players</w:t>
      </w:r>
    </w:p>
    <w:p w14:paraId="77C314D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120343D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show_top(self):</w:t>
      </w:r>
    </w:p>
    <w:p w14:paraId="224D55F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Display top scores """</w:t>
      </w:r>
    </w:p>
    <w:p w14:paraId="0BE7783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self.top_players = self.get_top()</w:t>
      </w:r>
    </w:p>
    <w:p w14:paraId="49FB922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322902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for i in range(len(self.top_players)):</w:t>
      </w:r>
    </w:p>
    <w:p w14:paraId="7001D60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Add "Top players" phrase on the screen</w:t>
      </w:r>
    </w:p>
    <w:p w14:paraId="117DAA6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phrase = games.Text(value="TOP PLAYERS",</w:t>
      </w:r>
    </w:p>
    <w:p w14:paraId="1CFF310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size=self.size,</w:t>
      </w:r>
    </w:p>
    <w:p w14:paraId="0508737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color=color.red,</w:t>
      </w:r>
    </w:p>
    <w:p w14:paraId="3042969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x=games.screen.width/2,</w:t>
      </w:r>
    </w:p>
    <w:p w14:paraId="0597EA1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y=70)</w:t>
      </w:r>
    </w:p>
    <w:p w14:paraId="2FFC0F8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games.screen.add(phrase)</w:t>
      </w:r>
    </w:p>
    <w:p w14:paraId="73ED91F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Add player's name on the screen</w:t>
      </w:r>
    </w:p>
    <w:p w14:paraId="7C050F8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player = games.Text(value=self.top_players[i][0],</w:t>
      </w:r>
    </w:p>
    <w:p w14:paraId="6931E92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size=self.size,</w:t>
      </w:r>
    </w:p>
    <w:p w14:paraId="3AC9D2F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color=self.color,</w:t>
      </w:r>
    </w:p>
    <w:p w14:paraId="6BAFDD4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x=250,</w:t>
      </w:r>
    </w:p>
    <w:p w14:paraId="54C8841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y=150+50*i)</w:t>
      </w:r>
    </w:p>
    <w:p w14:paraId="2B80797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lastRenderedPageBreak/>
        <w:t xml:space="preserve">            games.screen.add(player)</w:t>
      </w:r>
    </w:p>
    <w:p w14:paraId="7ABFAD0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Add score on the screen</w:t>
      </w:r>
    </w:p>
    <w:p w14:paraId="265DE29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score = games.Text(value=self.top_players[i][1],</w:t>
      </w:r>
    </w:p>
    <w:p w14:paraId="7ACAE79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size=self.size,</w:t>
      </w:r>
    </w:p>
    <w:p w14:paraId="5522734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color=self.color,</w:t>
      </w:r>
    </w:p>
    <w:p w14:paraId="25AE31B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x=450,</w:t>
      </w:r>
    </w:p>
    <w:p w14:paraId="26B5B35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y=150+50*i)</w:t>
      </w:r>
    </w:p>
    <w:p w14:paraId="23ADC82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games.screen.add(score)</w:t>
      </w:r>
    </w:p>
    <w:p w14:paraId="5CE3645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Add your name on the screen</w:t>
      </w:r>
    </w:p>
    <w:p w14:paraId="1A8C587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label = games.Text(value="Your score: ",</w:t>
      </w:r>
    </w:p>
    <w:p w14:paraId="152A62F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size=self.size,</w:t>
      </w:r>
    </w:p>
    <w:p w14:paraId="162344C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color=self.color,</w:t>
      </w:r>
    </w:p>
    <w:p w14:paraId="6212056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x=250,</w:t>
      </w:r>
    </w:p>
    <w:p w14:paraId="6865C6A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y=330)</w:t>
      </w:r>
    </w:p>
    <w:p w14:paraId="238237F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games.screen.add(label)</w:t>
      </w:r>
    </w:p>
    <w:p w14:paraId="55AA46B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Add your score on the screen</w:t>
      </w:r>
    </w:p>
    <w:p w14:paraId="0067AC9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my_points = games.Text(value=self.score,</w:t>
      </w:r>
    </w:p>
    <w:p w14:paraId="24556CC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size=self.size,</w:t>
      </w:r>
    </w:p>
    <w:p w14:paraId="7C3B108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color=self.color,</w:t>
      </w:r>
    </w:p>
    <w:p w14:paraId="00F59AB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x=450,</w:t>
      </w:r>
    </w:p>
    <w:p w14:paraId="693CC3E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y=330)</w:t>
      </w:r>
    </w:p>
    <w:p w14:paraId="5B337C6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games.screen.add(my_points)</w:t>
      </w:r>
    </w:p>
    <w:p w14:paraId="613990A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Add &lt;press Esc to exit&gt; label</w:t>
      </w:r>
    </w:p>
    <w:p w14:paraId="786E565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label = games.Text(value="&lt;press Esc to exit&gt;",</w:t>
      </w:r>
    </w:p>
    <w:p w14:paraId="3BF2357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size=40,</w:t>
      </w:r>
    </w:p>
    <w:p w14:paraId="55FB1B7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color=self.color,</w:t>
      </w:r>
    </w:p>
    <w:p w14:paraId="1D5A2F6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x=games.screen.width/2,</w:t>
      </w:r>
    </w:p>
    <w:p w14:paraId="27DA381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y=410)</w:t>
      </w:r>
    </w:p>
    <w:p w14:paraId="79A6E63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games.screen.add(label)</w:t>
      </w:r>
    </w:p>
    <w:p w14:paraId="12DA51E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C84CBE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you_lose(self):</w:t>
      </w:r>
    </w:p>
    <w:p w14:paraId="6D8E631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Save score to database and display top scores """</w:t>
      </w:r>
    </w:p>
    <w:p w14:paraId="0A7C0F7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with open(self.filename, 'a') as f:</w:t>
      </w:r>
    </w:p>
    <w:p w14:paraId="546B402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Save score to the file</w:t>
      </w:r>
    </w:p>
    <w:p w14:paraId="3188B07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f.write(self.value[17:] + ' ' + self.score + '\n')</w:t>
      </w:r>
    </w:p>
    <w:p w14:paraId="63E5D98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self.destroy()</w:t>
      </w:r>
    </w:p>
    <w:p w14:paraId="4993F632" w14:textId="03D81C1E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self.show_top()</w:t>
      </w:r>
    </w:p>
    <w:p w14:paraId="44085756" w14:textId="6CF9FEDF" w:rsidR="003C2431" w:rsidRPr="00174361" w:rsidRDefault="003C2431" w:rsidP="00D65E58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38854FD9" w14:textId="77777777" w:rsidR="003C2431" w:rsidRPr="003C2431" w:rsidRDefault="00174361" w:rsidP="008B4F9F">
      <w:pPr>
        <w:pStyle w:val="a"/>
        <w:numPr>
          <w:ilvl w:val="0"/>
          <w:numId w:val="0"/>
        </w:numPr>
        <w:ind w:left="357" w:hanging="357"/>
        <w:rPr>
          <w:lang w:val="en-US"/>
        </w:rPr>
      </w:pPr>
      <w:bookmarkStart w:id="152" w:name="_Toc501313631"/>
      <w:bookmarkStart w:id="153" w:name="_Toc502185168"/>
      <w:r>
        <w:rPr>
          <w:lang w:val="en-US"/>
        </w:rPr>
        <w:t>game.py</w:t>
      </w:r>
      <w:bookmarkEnd w:id="152"/>
      <w:bookmarkEnd w:id="153"/>
    </w:p>
    <w:p w14:paraId="78CD4DE8" w14:textId="167BD22D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import random</w:t>
      </w:r>
    </w:p>
    <w:p w14:paraId="7732B6E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from livewires import games, color</w:t>
      </w:r>
    </w:p>
    <w:p w14:paraId="6F9F1B2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from interface import Asteroid, Ship, Scores</w:t>
      </w:r>
    </w:p>
    <w:p w14:paraId="45E258C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1775870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12C9766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class Game():</w:t>
      </w:r>
    </w:p>
    <w:p w14:paraId="55D1027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""" The game """</w:t>
      </w:r>
    </w:p>
    <w:p w14:paraId="4E59A63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__init__(self):</w:t>
      </w:r>
    </w:p>
    <w:p w14:paraId="604B65C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Initialize game object """</w:t>
      </w:r>
    </w:p>
    <w:p w14:paraId="478C412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set level</w:t>
      </w:r>
    </w:p>
    <w:p w14:paraId="6AAD834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self.level = 0</w:t>
      </w:r>
    </w:p>
    <w:p w14:paraId="1D917D5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7182C1A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cheate list of asteroids</w:t>
      </w:r>
    </w:p>
    <w:p w14:paraId="404B38D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self.asteroids = []</w:t>
      </w:r>
    </w:p>
    <w:p w14:paraId="20CFA98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9A786B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load sound for level advance</w:t>
      </w:r>
    </w:p>
    <w:p w14:paraId="0AE72EA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self.sound = games.load_sound("sounds/level.wav")</w:t>
      </w:r>
    </w:p>
    <w:p w14:paraId="61F5D49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2EEABFB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create score</w:t>
      </w:r>
    </w:p>
    <w:p w14:paraId="7EC89A4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self.score = games.Text(value=0,</w:t>
      </w:r>
    </w:p>
    <w:p w14:paraId="70D4743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size=30,</w:t>
      </w:r>
    </w:p>
    <w:p w14:paraId="217BE9C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color=color.white,</w:t>
      </w:r>
    </w:p>
    <w:p w14:paraId="29C54CB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top=5,</w:t>
      </w:r>
    </w:p>
    <w:p w14:paraId="111DE4C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right=games.screen.width-19,</w:t>
      </w:r>
    </w:p>
    <w:p w14:paraId="42DD576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is_collideable=False)</w:t>
      </w:r>
    </w:p>
    <w:p w14:paraId="406F6A2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games.screen.add(self.score)</w:t>
      </w:r>
    </w:p>
    <w:p w14:paraId="0D48428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282DA95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create player's ship</w:t>
      </w:r>
    </w:p>
    <w:p w14:paraId="7AC51B3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self.ship = Ship(game=self,</w:t>
      </w:r>
    </w:p>
    <w:p w14:paraId="76B296F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x=games.screen.width/2,</w:t>
      </w:r>
    </w:p>
    <w:p w14:paraId="3C56C81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y=games.screen.height/2)</w:t>
      </w:r>
    </w:p>
    <w:p w14:paraId="6846068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games.screen.add(self.ship)</w:t>
      </w:r>
    </w:p>
    <w:p w14:paraId="61750E0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62A924F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play(self):</w:t>
      </w:r>
    </w:p>
    <w:p w14:paraId="0DFB4D6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Starts game """</w:t>
      </w:r>
    </w:p>
    <w:p w14:paraId="7CD53B0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begin music theme</w:t>
      </w:r>
    </w:p>
    <w:p w14:paraId="1B47BC1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games.music.load("sounds/theme.mid")</w:t>
      </w:r>
    </w:p>
    <w:p w14:paraId="2A06975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games.music.play(-1)</w:t>
      </w:r>
    </w:p>
    <w:p w14:paraId="59E8C32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19404F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load and set background</w:t>
      </w:r>
    </w:p>
    <w:p w14:paraId="368E4D7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nebula_image = games.load_image("images/nebula.png")</w:t>
      </w:r>
    </w:p>
    <w:p w14:paraId="0C3FC09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games.screen.background = nebula_image</w:t>
      </w:r>
    </w:p>
    <w:p w14:paraId="04CCA80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3A5673A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advance to level 1</w:t>
      </w:r>
    </w:p>
    <w:p w14:paraId="219F8B1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self.advance()</w:t>
      </w:r>
    </w:p>
    <w:p w14:paraId="00A888E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C99476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lastRenderedPageBreak/>
        <w:t xml:space="preserve">        # start game</w:t>
      </w:r>
    </w:p>
    <w:p w14:paraId="7F54544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games.screen.mainloop()</w:t>
      </w:r>
    </w:p>
    <w:p w14:paraId="6132907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6BDC3F1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advance(self):</w:t>
      </w:r>
    </w:p>
    <w:p w14:paraId="7B6DB28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Advance to the next level """</w:t>
      </w:r>
    </w:p>
    <w:p w14:paraId="3A67602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self.level += 1</w:t>
      </w:r>
    </w:p>
    <w:p w14:paraId="2ADF9F8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FF84AE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reserved space around the ship</w:t>
      </w:r>
    </w:p>
    <w:p w14:paraId="535E244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BUFFER = 150</w:t>
      </w:r>
    </w:p>
    <w:p w14:paraId="5DA1D57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2487EA4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create new asteroids</w:t>
      </w:r>
    </w:p>
    <w:p w14:paraId="0D32DB9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for i in range(self.level):</w:t>
      </w:r>
    </w:p>
    <w:p w14:paraId="731FF69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calculate an x and y at least BUFFER distance from the ship</w:t>
      </w:r>
    </w:p>
    <w:p w14:paraId="2C44EA6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6AE17DE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choose minimum distance along x-axis and y-axis</w:t>
      </w:r>
    </w:p>
    <w:p w14:paraId="67A81D3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x_min = random.randrange(BUFFER)</w:t>
      </w:r>
    </w:p>
    <w:p w14:paraId="3775FBE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y_min = BUFFER - x_min</w:t>
      </w:r>
    </w:p>
    <w:p w14:paraId="444ECCB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1E0FD6C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choose distance along x-axis and y-axis based on minimum distance</w:t>
      </w:r>
    </w:p>
    <w:p w14:paraId="60B0664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x_distance = random.randrange(x_min, games.screen.width - x_min)</w:t>
      </w:r>
    </w:p>
    <w:p w14:paraId="6A5018D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y_distance = random.randrange(y_min, games.screen.height - y_min)</w:t>
      </w:r>
    </w:p>
    <w:p w14:paraId="1DD5DDA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30A5189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calculate location based on distance</w:t>
      </w:r>
    </w:p>
    <w:p w14:paraId="48AC8F2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x = self.ship.x + x_distance</w:t>
      </w:r>
    </w:p>
    <w:p w14:paraId="1EFBA2A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y = self.ship.y + y_distance</w:t>
      </w:r>
    </w:p>
    <w:p w14:paraId="369BCD5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12205E7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wrap around screen, if necessary</w:t>
      </w:r>
    </w:p>
    <w:p w14:paraId="7ED3C97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x %= games.screen.width</w:t>
      </w:r>
    </w:p>
    <w:p w14:paraId="1DE6130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y %= games.screen.height</w:t>
      </w:r>
    </w:p>
    <w:p w14:paraId="1E750A8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0B2190B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create the asteroid</w:t>
      </w:r>
    </w:p>
    <w:p w14:paraId="21BAAF9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if i % 2 == 0:</w:t>
      </w:r>
    </w:p>
    <w:p w14:paraId="11EF73F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size = Asteroid.LARGE</w:t>
      </w:r>
    </w:p>
    <w:p w14:paraId="2A40E6C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lifes = 1</w:t>
      </w:r>
    </w:p>
    <w:p w14:paraId="16E3546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else:</w:t>
      </w:r>
    </w:p>
    <w:p w14:paraId="2A2934D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size = Asteroid.POWERFUL</w:t>
      </w:r>
    </w:p>
    <w:p w14:paraId="09DD75B3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lifes = 3</w:t>
      </w:r>
    </w:p>
    <w:p w14:paraId="0FF91A1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new_asteroid = Asteroid(game=self,</w:t>
      </w:r>
    </w:p>
    <w:p w14:paraId="626A917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x=x, y=y,</w:t>
      </w:r>
    </w:p>
    <w:p w14:paraId="2D5B430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size=size,</w:t>
      </w:r>
    </w:p>
    <w:p w14:paraId="2127DB6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lifes=lifes)</w:t>
      </w:r>
    </w:p>
    <w:p w14:paraId="1118F98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games.screen.add(new_asteroid)</w:t>
      </w:r>
    </w:p>
    <w:p w14:paraId="0629743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self.asteroids.append(new_asteroid)</w:t>
      </w:r>
    </w:p>
    <w:p w14:paraId="7F5CBA2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235E1EE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display level number</w:t>
      </w:r>
    </w:p>
    <w:p w14:paraId="6CD4F26A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level_message = games.Message(value="Level "+str(self.level),</w:t>
      </w:r>
    </w:p>
    <w:p w14:paraId="4064AC9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     size=40,</w:t>
      </w:r>
    </w:p>
    <w:p w14:paraId="713D0B6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     color=color.yellow,</w:t>
      </w:r>
    </w:p>
    <w:p w14:paraId="4DEBF26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     x=games.screen.width/2,</w:t>
      </w:r>
    </w:p>
    <w:p w14:paraId="6FBFD81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     y=games.screen.height/10,</w:t>
      </w:r>
    </w:p>
    <w:p w14:paraId="2DD2202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     lifetime=3*games.screen.fps,</w:t>
      </w:r>
    </w:p>
    <w:p w14:paraId="7127854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      is_collideable=False)</w:t>
      </w:r>
    </w:p>
    <w:p w14:paraId="1431C9B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games.screen.add(level_message)</w:t>
      </w:r>
    </w:p>
    <w:p w14:paraId="55145D4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094C3B6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# play new level sound (except at first level)</w:t>
      </w:r>
    </w:p>
    <w:p w14:paraId="4C90800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if self.level &gt; 1:</w:t>
      </w:r>
    </w:p>
    <w:p w14:paraId="5E8BF4D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self.sound.play()</w:t>
      </w:r>
    </w:p>
    <w:p w14:paraId="3A3DB33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6C10A17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end(self):</w:t>
      </w:r>
    </w:p>
    <w:p w14:paraId="550F285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Ends game """</w:t>
      </w:r>
    </w:p>
    <w:p w14:paraId="418AC6C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Destroy all asteroids on the screen</w:t>
      </w:r>
    </w:p>
    <w:p w14:paraId="03F7A259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for asteroid in self.asteroids:</w:t>
      </w:r>
    </w:p>
    <w:p w14:paraId="4E1BE7B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children = asteroid.get_asteroids()</w:t>
      </w:r>
    </w:p>
    <w:p w14:paraId="1F94C72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for child in children:</w:t>
      </w:r>
    </w:p>
    <w:p w14:paraId="29A8BFB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child.totally_die()</w:t>
      </w:r>
    </w:p>
    <w:p w14:paraId="49CFB13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asteroid.totally_die()</w:t>
      </w:r>
    </w:p>
    <w:p w14:paraId="3FCD52E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42F176C7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# show 'Game over' for 1 second</w:t>
      </w:r>
    </w:p>
    <w:p w14:paraId="44667F7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end_message = games.Message(value="Game over",</w:t>
      </w:r>
    </w:p>
    <w:p w14:paraId="2B35DE6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size=90,</w:t>
      </w:r>
    </w:p>
    <w:p w14:paraId="4CA15F1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color=color.red,</w:t>
      </w:r>
    </w:p>
    <w:p w14:paraId="65CA017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x=games.screen.width/2,</w:t>
      </w:r>
    </w:p>
    <w:p w14:paraId="11A74C1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y=games.screen.height/2,</w:t>
      </w:r>
    </w:p>
    <w:p w14:paraId="5A1DB1C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lifetime=1*games.screen.fps,</w:t>
      </w:r>
    </w:p>
    <w:p w14:paraId="40398FA2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after_death=self.records,</w:t>
      </w:r>
    </w:p>
    <w:p w14:paraId="7B48151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            is_collideable=False)</w:t>
      </w:r>
    </w:p>
    <w:p w14:paraId="175EDC8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games.screen.add(end_message)</w:t>
      </w:r>
    </w:p>
    <w:p w14:paraId="2D3E8BD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387B9C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def records(self):</w:t>
      </w:r>
    </w:p>
    <w:p w14:paraId="18EEFF1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""" Enter player's name and display top 3 players """</w:t>
      </w:r>
    </w:p>
    <w:p w14:paraId="23BD734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scores = Scores(score=str(self.score.value),</w:t>
      </w:r>
    </w:p>
    <w:p w14:paraId="35FCDED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filename="database/scores.txt",</w:t>
      </w:r>
    </w:p>
    <w:p w14:paraId="40FD825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                value="Enter your name: ")</w:t>
      </w:r>
    </w:p>
    <w:p w14:paraId="587F4D0D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    games.screen.add(scores)</w:t>
      </w:r>
    </w:p>
    <w:p w14:paraId="6C68CD6D" w14:textId="6E764ABE" w:rsidR="003C2431" w:rsidRPr="00174361" w:rsidRDefault="003C2431" w:rsidP="003C243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E505785" w14:textId="0368B435" w:rsidR="003C2431" w:rsidRPr="00174361" w:rsidRDefault="003C2431" w:rsidP="003C243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37F7820D" w14:textId="7C1054C2" w:rsidR="0018024B" w:rsidRPr="00174361" w:rsidRDefault="00174361" w:rsidP="008B4F9F">
      <w:pPr>
        <w:pStyle w:val="a"/>
        <w:numPr>
          <w:ilvl w:val="0"/>
          <w:numId w:val="0"/>
        </w:numPr>
        <w:ind w:left="357" w:hanging="357"/>
        <w:rPr>
          <w:lang w:val="en-US"/>
        </w:rPr>
      </w:pPr>
      <w:bookmarkStart w:id="154" w:name="_Toc501313632"/>
      <w:bookmarkStart w:id="155" w:name="_Toc502185169"/>
      <w:r>
        <w:rPr>
          <w:lang w:val="en-US"/>
        </w:rPr>
        <w:lastRenderedPageBreak/>
        <w:t>main.py</w:t>
      </w:r>
      <w:bookmarkEnd w:id="154"/>
      <w:bookmarkEnd w:id="155"/>
    </w:p>
    <w:p w14:paraId="12DF0AB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# # # # # # # # # #</w:t>
      </w:r>
    </w:p>
    <w:p w14:paraId="11A9F5B4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# Astrocrash game #</w:t>
      </w:r>
    </w:p>
    <w:p w14:paraId="4043C638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# # # # # # # # # #</w:t>
      </w:r>
    </w:p>
    <w:p w14:paraId="0318254B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505B64A5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from game import Game</w:t>
      </w:r>
    </w:p>
    <w:p w14:paraId="5D30E2D6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377B14D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07DC5C6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def main():</w:t>
      </w:r>
    </w:p>
    <w:p w14:paraId="2BD2518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astrocrash = Game()</w:t>
      </w:r>
    </w:p>
    <w:p w14:paraId="3E8FA8E0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astrocrash.play()</w:t>
      </w:r>
    </w:p>
    <w:p w14:paraId="284E6F9F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641CDCDC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p w14:paraId="4251C34E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>if __name__ == "__main__":</w:t>
      </w:r>
    </w:p>
    <w:p w14:paraId="55BE69F1" w14:textId="77777777" w:rsidR="00174361" w:rsidRPr="00174361" w:rsidRDefault="00174361" w:rsidP="00174361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  <w:r w:rsidRPr="00174361">
        <w:rPr>
          <w:rFonts w:ascii="Consolas" w:hAnsi="Consolas" w:cstheme="majorBidi"/>
          <w:color w:val="000000" w:themeColor="text1"/>
          <w:sz w:val="19"/>
          <w:szCs w:val="19"/>
        </w:rPr>
        <w:t xml:space="preserve">    main()</w:t>
      </w:r>
    </w:p>
    <w:p w14:paraId="58926DB0" w14:textId="77777777" w:rsidR="00174361" w:rsidRPr="00174361" w:rsidRDefault="00174361" w:rsidP="0018024B">
      <w:pPr>
        <w:ind w:firstLine="0"/>
        <w:rPr>
          <w:rFonts w:ascii="Consolas" w:hAnsi="Consolas" w:cstheme="majorBidi"/>
          <w:color w:val="000000" w:themeColor="text1"/>
          <w:sz w:val="19"/>
          <w:szCs w:val="19"/>
        </w:rPr>
      </w:pPr>
    </w:p>
    <w:sectPr w:rsidR="00174361" w:rsidRPr="00174361" w:rsidSect="00B424B5">
      <w:pgSz w:w="11906" w:h="16838"/>
      <w:pgMar w:top="1134" w:right="851" w:bottom="1134" w:left="1134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B48909" w14:textId="77777777" w:rsidR="00CE1FAF" w:rsidRDefault="00CE1FAF" w:rsidP="009265D8">
      <w:pPr>
        <w:spacing w:line="240" w:lineRule="auto"/>
      </w:pPr>
      <w:r>
        <w:separator/>
      </w:r>
    </w:p>
  </w:endnote>
  <w:endnote w:type="continuationSeparator" w:id="0">
    <w:p w14:paraId="46BE4FB0" w14:textId="77777777" w:rsidR="00CE1FAF" w:rsidRDefault="00CE1FAF" w:rsidP="009265D8">
      <w:pPr>
        <w:spacing w:line="240" w:lineRule="auto"/>
      </w:pPr>
      <w:r>
        <w:continuationSeparator/>
      </w:r>
    </w:p>
  </w:endnote>
  <w:endnote w:type="continuationNotice" w:id="1">
    <w:p w14:paraId="46FE6735" w14:textId="77777777" w:rsidR="00CE1FAF" w:rsidRDefault="00CE1FA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游ゴシック Light"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Lucida Grande CY">
    <w:charset w:val="00"/>
    <w:family w:val="swiss"/>
    <w:pitch w:val="variable"/>
    <w:sig w:usb0="E1000AEF" w:usb1="5000A1FF" w:usb2="00000000" w:usb3="00000000" w:csb0="000001B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游明朝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38E720F" w14:textId="77777777" w:rsidR="00CE1FAF" w:rsidRDefault="00CE1FAF" w:rsidP="009265D8">
      <w:pPr>
        <w:spacing w:line="240" w:lineRule="auto"/>
      </w:pPr>
      <w:r>
        <w:separator/>
      </w:r>
    </w:p>
  </w:footnote>
  <w:footnote w:type="continuationSeparator" w:id="0">
    <w:p w14:paraId="5EEFAF34" w14:textId="77777777" w:rsidR="00CE1FAF" w:rsidRDefault="00CE1FAF" w:rsidP="009265D8">
      <w:pPr>
        <w:spacing w:line="240" w:lineRule="auto"/>
      </w:pPr>
      <w:r>
        <w:continuationSeparator/>
      </w:r>
    </w:p>
  </w:footnote>
  <w:footnote w:type="continuationNotice" w:id="1">
    <w:p w14:paraId="11529362" w14:textId="77777777" w:rsidR="00CE1FAF" w:rsidRDefault="00CE1FA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1437A6" w14:textId="77777777" w:rsidR="00D44F20" w:rsidRDefault="00D44F20" w:rsidP="00237ECF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BFC3F46" w14:textId="77777777" w:rsidR="00D44F20" w:rsidRDefault="00D44F20" w:rsidP="004E4689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064E87" w14:textId="77777777" w:rsidR="00D44F20" w:rsidRDefault="00D44F20" w:rsidP="00D720E0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B2E2C">
      <w:rPr>
        <w:rStyle w:val="PageNumber"/>
        <w:noProof/>
      </w:rPr>
      <w:t>26</w:t>
    </w:r>
    <w:r>
      <w:rPr>
        <w:rStyle w:val="PageNumber"/>
      </w:rPr>
      <w:fldChar w:fldCharType="end"/>
    </w:r>
  </w:p>
  <w:p w14:paraId="565D968F" w14:textId="1C1D7EAC" w:rsidR="00D44F20" w:rsidRDefault="00D44F20" w:rsidP="00237ECF">
    <w:pPr>
      <w:pStyle w:val="Header"/>
      <w:ind w:right="360"/>
      <w:jc w:val="right"/>
    </w:pPr>
  </w:p>
  <w:p w14:paraId="5F65E21C" w14:textId="77777777" w:rsidR="00D44F20" w:rsidRDefault="00D44F20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302589" w14:textId="536F9BDF" w:rsidR="00D44F20" w:rsidRDefault="00D44F20" w:rsidP="004E4689">
    <w:pPr>
      <w:pStyle w:val="Header"/>
      <w:ind w:right="360"/>
      <w:jc w:val="right"/>
    </w:pPr>
  </w:p>
  <w:p w14:paraId="441CB0AB" w14:textId="77777777" w:rsidR="00D44F20" w:rsidRDefault="00D44F2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417E55"/>
    <w:multiLevelType w:val="multilevel"/>
    <w:tmpl w:val="FFB6AE0C"/>
    <w:lvl w:ilvl="0">
      <w:start w:val="1"/>
      <w:numFmt w:val="decimal"/>
      <w:lvlText w:val="%1 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088F11EA"/>
    <w:multiLevelType w:val="multilevel"/>
    <w:tmpl w:val="1D047670"/>
    <w:lvl w:ilvl="0">
      <w:start w:val="1"/>
      <w:numFmt w:val="russianLower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2">
    <w:nsid w:val="0A9F277B"/>
    <w:multiLevelType w:val="multilevel"/>
    <w:tmpl w:val="5F12C6D4"/>
    <w:lvl w:ilvl="0">
      <w:start w:val="1"/>
      <w:numFmt w:val="russianLower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3">
    <w:nsid w:val="0E3651D0"/>
    <w:multiLevelType w:val="hybridMultilevel"/>
    <w:tmpl w:val="CBBEB4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D75BBA"/>
    <w:multiLevelType w:val="hybridMultilevel"/>
    <w:tmpl w:val="6598D90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5B91C6B"/>
    <w:multiLevelType w:val="multilevel"/>
    <w:tmpl w:val="C3D670AA"/>
    <w:lvl w:ilvl="0">
      <w:start w:val="1"/>
      <w:numFmt w:val="decimal"/>
      <w:pStyle w:val="Heading1"/>
      <w:isLgl/>
      <w:lvlText w:val="%1 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>
    <w:nsid w:val="16E63373"/>
    <w:multiLevelType w:val="hybridMultilevel"/>
    <w:tmpl w:val="2C2885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8559C4"/>
    <w:multiLevelType w:val="hybridMultilevel"/>
    <w:tmpl w:val="D5F6F4DA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A3E7686"/>
    <w:multiLevelType w:val="hybridMultilevel"/>
    <w:tmpl w:val="FF284538"/>
    <w:lvl w:ilvl="0" w:tplc="FACC21BE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>
    <w:nsid w:val="1A695487"/>
    <w:multiLevelType w:val="multilevel"/>
    <w:tmpl w:val="5F12C6D4"/>
    <w:lvl w:ilvl="0">
      <w:start w:val="1"/>
      <w:numFmt w:val="russianLower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10">
    <w:nsid w:val="22BA7A96"/>
    <w:multiLevelType w:val="hybridMultilevel"/>
    <w:tmpl w:val="677A2B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EBF21C7"/>
    <w:multiLevelType w:val="hybridMultilevel"/>
    <w:tmpl w:val="235260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0D47D83"/>
    <w:multiLevelType w:val="multilevel"/>
    <w:tmpl w:val="81482816"/>
    <w:lvl w:ilvl="0">
      <w:start w:val="1"/>
      <w:numFmt w:val="decimal"/>
      <w:pStyle w:val="1"/>
      <w:lvlText w:val="%1 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>
    <w:nsid w:val="33806B7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341677FA"/>
    <w:multiLevelType w:val="hybridMultilevel"/>
    <w:tmpl w:val="1842F9C8"/>
    <w:lvl w:ilvl="0" w:tplc="0409000F">
      <w:start w:val="1"/>
      <w:numFmt w:val="decimal"/>
      <w:lvlText w:val="%1."/>
      <w:lvlJc w:val="left"/>
      <w:pPr>
        <w:ind w:left="1789" w:hanging="360"/>
      </w:pPr>
    </w:lvl>
    <w:lvl w:ilvl="1" w:tplc="04090019" w:tentative="1">
      <w:start w:val="1"/>
      <w:numFmt w:val="lowerLetter"/>
      <w:lvlText w:val="%2."/>
      <w:lvlJc w:val="left"/>
      <w:pPr>
        <w:ind w:left="2509" w:hanging="360"/>
      </w:pPr>
    </w:lvl>
    <w:lvl w:ilvl="2" w:tplc="0409001B" w:tentative="1">
      <w:start w:val="1"/>
      <w:numFmt w:val="lowerRoman"/>
      <w:lvlText w:val="%3."/>
      <w:lvlJc w:val="right"/>
      <w:pPr>
        <w:ind w:left="3229" w:hanging="180"/>
      </w:pPr>
    </w:lvl>
    <w:lvl w:ilvl="3" w:tplc="0409000F" w:tentative="1">
      <w:start w:val="1"/>
      <w:numFmt w:val="decimal"/>
      <w:lvlText w:val="%4."/>
      <w:lvlJc w:val="left"/>
      <w:pPr>
        <w:ind w:left="3949" w:hanging="360"/>
      </w:pPr>
    </w:lvl>
    <w:lvl w:ilvl="4" w:tplc="04090019" w:tentative="1">
      <w:start w:val="1"/>
      <w:numFmt w:val="lowerLetter"/>
      <w:lvlText w:val="%5."/>
      <w:lvlJc w:val="left"/>
      <w:pPr>
        <w:ind w:left="4669" w:hanging="360"/>
      </w:pPr>
    </w:lvl>
    <w:lvl w:ilvl="5" w:tplc="0409001B" w:tentative="1">
      <w:start w:val="1"/>
      <w:numFmt w:val="lowerRoman"/>
      <w:lvlText w:val="%6."/>
      <w:lvlJc w:val="right"/>
      <w:pPr>
        <w:ind w:left="5389" w:hanging="180"/>
      </w:pPr>
    </w:lvl>
    <w:lvl w:ilvl="6" w:tplc="0409000F" w:tentative="1">
      <w:start w:val="1"/>
      <w:numFmt w:val="decimal"/>
      <w:lvlText w:val="%7."/>
      <w:lvlJc w:val="left"/>
      <w:pPr>
        <w:ind w:left="6109" w:hanging="360"/>
      </w:pPr>
    </w:lvl>
    <w:lvl w:ilvl="7" w:tplc="04090019" w:tentative="1">
      <w:start w:val="1"/>
      <w:numFmt w:val="lowerLetter"/>
      <w:lvlText w:val="%8."/>
      <w:lvlJc w:val="left"/>
      <w:pPr>
        <w:ind w:left="6829" w:hanging="360"/>
      </w:pPr>
    </w:lvl>
    <w:lvl w:ilvl="8" w:tplc="040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5">
    <w:nsid w:val="363018A7"/>
    <w:multiLevelType w:val="hybridMultilevel"/>
    <w:tmpl w:val="F38E5334"/>
    <w:lvl w:ilvl="0" w:tplc="066CB482">
      <w:start w:val="1"/>
      <w:numFmt w:val="none"/>
      <w:lvlText w:val="- 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7464000"/>
    <w:multiLevelType w:val="multilevel"/>
    <w:tmpl w:val="5F12C6D4"/>
    <w:lvl w:ilvl="0">
      <w:start w:val="1"/>
      <w:numFmt w:val="russianLower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17">
    <w:nsid w:val="397038A8"/>
    <w:multiLevelType w:val="hybridMultilevel"/>
    <w:tmpl w:val="D2A237B6"/>
    <w:lvl w:ilvl="0" w:tplc="EF8EE05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6F1B87"/>
    <w:multiLevelType w:val="multilevel"/>
    <w:tmpl w:val="A208BEC8"/>
    <w:lvl w:ilvl="0">
      <w:start w:val="1"/>
      <w:numFmt w:val="russianLower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19">
    <w:nsid w:val="3E22640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3E3F490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40A65AF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43F1405C"/>
    <w:multiLevelType w:val="multilevel"/>
    <w:tmpl w:val="62EA2E78"/>
    <w:lvl w:ilvl="0">
      <w:start w:val="1"/>
      <w:numFmt w:val="russianLower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23">
    <w:nsid w:val="4457055D"/>
    <w:multiLevelType w:val="hybridMultilevel"/>
    <w:tmpl w:val="677A2B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52E2891"/>
    <w:multiLevelType w:val="multilevel"/>
    <w:tmpl w:val="E94CCB0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>
    <w:nsid w:val="479C728D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6">
    <w:nsid w:val="4D0B5FDF"/>
    <w:multiLevelType w:val="hybridMultilevel"/>
    <w:tmpl w:val="97308070"/>
    <w:lvl w:ilvl="0" w:tplc="B64AD75C">
      <w:start w:val="1"/>
      <w:numFmt w:val="decimal"/>
      <w:pStyle w:val="a"/>
      <w:lvlText w:val="Б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E7402BA"/>
    <w:multiLevelType w:val="multilevel"/>
    <w:tmpl w:val="701C5B66"/>
    <w:lvl w:ilvl="0">
      <w:start w:val="1"/>
      <w:numFmt w:val="russianLower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28">
    <w:nsid w:val="4EA84F42"/>
    <w:multiLevelType w:val="multilevel"/>
    <w:tmpl w:val="9AAEA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586E48F1"/>
    <w:multiLevelType w:val="hybridMultilevel"/>
    <w:tmpl w:val="38DCCF6A"/>
    <w:lvl w:ilvl="0" w:tplc="9CB43360">
      <w:start w:val="2"/>
      <w:numFmt w:val="bullet"/>
      <w:lvlText w:val="-"/>
      <w:lvlJc w:val="left"/>
      <w:pPr>
        <w:tabs>
          <w:tab w:val="num" w:pos="1155"/>
        </w:tabs>
        <w:ind w:left="1155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B145036"/>
    <w:multiLevelType w:val="hybridMultilevel"/>
    <w:tmpl w:val="FE489568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1">
    <w:nsid w:val="5E524CA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>
    <w:nsid w:val="5F0923E8"/>
    <w:multiLevelType w:val="hybridMultilevel"/>
    <w:tmpl w:val="87A2F5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69220050"/>
    <w:multiLevelType w:val="multilevel"/>
    <w:tmpl w:val="1A326B4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Restart w:val="1"/>
      <w:suff w:val="nothing"/>
      <w:lvlText w:val="Рисунок %1.%5 – 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Restart w:val="1"/>
      <w:suff w:val="nothing"/>
      <w:lvlText w:val="Таблиця %1.%6  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Restart w:val="1"/>
      <w:suff w:val="nothing"/>
      <w:lvlText w:val="(%1.%7)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>
    <w:nsid w:val="6A5D4AA0"/>
    <w:multiLevelType w:val="hybridMultilevel"/>
    <w:tmpl w:val="B4048958"/>
    <w:lvl w:ilvl="0" w:tplc="84EE2E2C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ADA75C3"/>
    <w:multiLevelType w:val="multilevel"/>
    <w:tmpl w:val="6498750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6">
    <w:nsid w:val="6CF304CD"/>
    <w:multiLevelType w:val="hybridMultilevel"/>
    <w:tmpl w:val="D5D83A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2823280"/>
    <w:multiLevelType w:val="hybridMultilevel"/>
    <w:tmpl w:val="31F857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30C737F"/>
    <w:multiLevelType w:val="multilevel"/>
    <w:tmpl w:val="8ACEA45C"/>
    <w:lvl w:ilvl="0">
      <w:start w:val="1"/>
      <w:numFmt w:val="russianLower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num w:numId="1">
    <w:abstractNumId w:val="32"/>
  </w:num>
  <w:num w:numId="2">
    <w:abstractNumId w:val="5"/>
  </w:num>
  <w:num w:numId="3">
    <w:abstractNumId w:val="30"/>
  </w:num>
  <w:num w:numId="4">
    <w:abstractNumId w:val="21"/>
  </w:num>
  <w:num w:numId="5">
    <w:abstractNumId w:val="20"/>
  </w:num>
  <w:num w:numId="6">
    <w:abstractNumId w:val="19"/>
  </w:num>
  <w:num w:numId="7">
    <w:abstractNumId w:val="31"/>
  </w:num>
  <w:num w:numId="8">
    <w:abstractNumId w:val="33"/>
  </w:num>
  <w:num w:numId="9">
    <w:abstractNumId w:val="7"/>
  </w:num>
  <w:num w:numId="10">
    <w:abstractNumId w:val="25"/>
  </w:num>
  <w:num w:numId="11">
    <w:abstractNumId w:val="36"/>
  </w:num>
  <w:num w:numId="12">
    <w:abstractNumId w:val="13"/>
  </w:num>
  <w:num w:numId="13">
    <w:abstractNumId w:val="4"/>
  </w:num>
  <w:num w:numId="14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1"/>
  </w:num>
  <w:num w:numId="16">
    <w:abstractNumId w:val="26"/>
  </w:num>
  <w:num w:numId="17">
    <w:abstractNumId w:val="28"/>
  </w:num>
  <w:num w:numId="18">
    <w:abstractNumId w:val="37"/>
  </w:num>
  <w:num w:numId="19">
    <w:abstractNumId w:val="8"/>
  </w:num>
  <w:num w:numId="20">
    <w:abstractNumId w:val="14"/>
  </w:num>
  <w:num w:numId="21">
    <w:abstractNumId w:val="3"/>
  </w:num>
  <w:num w:numId="22">
    <w:abstractNumId w:val="23"/>
  </w:num>
  <w:num w:numId="23">
    <w:abstractNumId w:val="34"/>
  </w:num>
  <w:num w:numId="24">
    <w:abstractNumId w:val="6"/>
  </w:num>
  <w:num w:numId="25">
    <w:abstractNumId w:val="17"/>
  </w:num>
  <w:num w:numId="26">
    <w:abstractNumId w:val="10"/>
  </w:num>
  <w:num w:numId="27">
    <w:abstractNumId w:val="15"/>
  </w:num>
  <w:num w:numId="28">
    <w:abstractNumId w:val="2"/>
  </w:num>
  <w:num w:numId="29">
    <w:abstractNumId w:val="16"/>
  </w:num>
  <w:num w:numId="30">
    <w:abstractNumId w:val="38"/>
  </w:num>
  <w:num w:numId="31">
    <w:abstractNumId w:val="9"/>
  </w:num>
  <w:num w:numId="32">
    <w:abstractNumId w:val="27"/>
  </w:num>
  <w:num w:numId="33">
    <w:abstractNumId w:val="1"/>
  </w:num>
  <w:num w:numId="34">
    <w:abstractNumId w:val="22"/>
  </w:num>
  <w:num w:numId="35">
    <w:abstractNumId w:val="18"/>
  </w:num>
  <w:num w:numId="3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5"/>
  </w:num>
  <w:num w:numId="38">
    <w:abstractNumId w:val="12"/>
  </w:num>
  <w:num w:numId="39">
    <w:abstractNumId w:val="24"/>
  </w:num>
  <w:num w:numId="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proofState w:grammar="clean"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1BCC"/>
    <w:rsid w:val="0001280B"/>
    <w:rsid w:val="0001580C"/>
    <w:rsid w:val="00025769"/>
    <w:rsid w:val="0002618F"/>
    <w:rsid w:val="000339E2"/>
    <w:rsid w:val="00037EF0"/>
    <w:rsid w:val="000431B6"/>
    <w:rsid w:val="00046055"/>
    <w:rsid w:val="00051B4B"/>
    <w:rsid w:val="000527C0"/>
    <w:rsid w:val="000578CD"/>
    <w:rsid w:val="00063476"/>
    <w:rsid w:val="00067BF2"/>
    <w:rsid w:val="00082D38"/>
    <w:rsid w:val="00093490"/>
    <w:rsid w:val="000A4A9C"/>
    <w:rsid w:val="000B201C"/>
    <w:rsid w:val="000B3494"/>
    <w:rsid w:val="000B76F0"/>
    <w:rsid w:val="000D4018"/>
    <w:rsid w:val="000D4BFE"/>
    <w:rsid w:val="000D62AA"/>
    <w:rsid w:val="000D6B5E"/>
    <w:rsid w:val="000E17BB"/>
    <w:rsid w:val="000E466E"/>
    <w:rsid w:val="000E6E65"/>
    <w:rsid w:val="000F4C6C"/>
    <w:rsid w:val="0010009A"/>
    <w:rsid w:val="00100360"/>
    <w:rsid w:val="001029EE"/>
    <w:rsid w:val="001050F6"/>
    <w:rsid w:val="00114E99"/>
    <w:rsid w:val="001300C7"/>
    <w:rsid w:val="00134C69"/>
    <w:rsid w:val="0015481C"/>
    <w:rsid w:val="00162DE9"/>
    <w:rsid w:val="00174361"/>
    <w:rsid w:val="0018024B"/>
    <w:rsid w:val="00185FEA"/>
    <w:rsid w:val="001862F7"/>
    <w:rsid w:val="001868C2"/>
    <w:rsid w:val="001938F4"/>
    <w:rsid w:val="001A2C1C"/>
    <w:rsid w:val="001D3544"/>
    <w:rsid w:val="001D796C"/>
    <w:rsid w:val="001E0EFF"/>
    <w:rsid w:val="001E2867"/>
    <w:rsid w:val="001F042D"/>
    <w:rsid w:val="001F0D95"/>
    <w:rsid w:val="002169F2"/>
    <w:rsid w:val="002221BB"/>
    <w:rsid w:val="00224663"/>
    <w:rsid w:val="002356AA"/>
    <w:rsid w:val="00237ECF"/>
    <w:rsid w:val="00242095"/>
    <w:rsid w:val="002517A2"/>
    <w:rsid w:val="00260BC9"/>
    <w:rsid w:val="00261D4E"/>
    <w:rsid w:val="00273FA2"/>
    <w:rsid w:val="00276D39"/>
    <w:rsid w:val="0028791E"/>
    <w:rsid w:val="002925C7"/>
    <w:rsid w:val="002955B3"/>
    <w:rsid w:val="002965A4"/>
    <w:rsid w:val="002B0A8B"/>
    <w:rsid w:val="002B5FBB"/>
    <w:rsid w:val="002B656C"/>
    <w:rsid w:val="002D0978"/>
    <w:rsid w:val="002D1CE7"/>
    <w:rsid w:val="002D2151"/>
    <w:rsid w:val="002E0572"/>
    <w:rsid w:val="002E367F"/>
    <w:rsid w:val="002F0DA4"/>
    <w:rsid w:val="002F10A9"/>
    <w:rsid w:val="00310DD7"/>
    <w:rsid w:val="0032371A"/>
    <w:rsid w:val="003276B4"/>
    <w:rsid w:val="003334CB"/>
    <w:rsid w:val="003504B3"/>
    <w:rsid w:val="00351565"/>
    <w:rsid w:val="00352409"/>
    <w:rsid w:val="00355CD1"/>
    <w:rsid w:val="0036554D"/>
    <w:rsid w:val="00386279"/>
    <w:rsid w:val="00394B2B"/>
    <w:rsid w:val="003B0BF5"/>
    <w:rsid w:val="003B2D81"/>
    <w:rsid w:val="003B2E2C"/>
    <w:rsid w:val="003C2431"/>
    <w:rsid w:val="003C3A75"/>
    <w:rsid w:val="003C44DF"/>
    <w:rsid w:val="003C68CD"/>
    <w:rsid w:val="003C7DBC"/>
    <w:rsid w:val="003D1BCC"/>
    <w:rsid w:val="003D7B0C"/>
    <w:rsid w:val="003E055F"/>
    <w:rsid w:val="003E10B8"/>
    <w:rsid w:val="003F6484"/>
    <w:rsid w:val="003F74A9"/>
    <w:rsid w:val="00401A3B"/>
    <w:rsid w:val="00402C28"/>
    <w:rsid w:val="00425B12"/>
    <w:rsid w:val="00431664"/>
    <w:rsid w:val="00443D10"/>
    <w:rsid w:val="00450DD7"/>
    <w:rsid w:val="0046190C"/>
    <w:rsid w:val="00463D8F"/>
    <w:rsid w:val="004A0769"/>
    <w:rsid w:val="004A4E6E"/>
    <w:rsid w:val="004A7F9B"/>
    <w:rsid w:val="004B6747"/>
    <w:rsid w:val="004B72D5"/>
    <w:rsid w:val="004C50B7"/>
    <w:rsid w:val="004D323F"/>
    <w:rsid w:val="004D377F"/>
    <w:rsid w:val="004D3FC1"/>
    <w:rsid w:val="004D51D7"/>
    <w:rsid w:val="004E01A1"/>
    <w:rsid w:val="004E4689"/>
    <w:rsid w:val="00503338"/>
    <w:rsid w:val="00510945"/>
    <w:rsid w:val="0051488B"/>
    <w:rsid w:val="00515138"/>
    <w:rsid w:val="00523468"/>
    <w:rsid w:val="00536BD1"/>
    <w:rsid w:val="0054303B"/>
    <w:rsid w:val="005445F7"/>
    <w:rsid w:val="00544888"/>
    <w:rsid w:val="00544AE2"/>
    <w:rsid w:val="005516F7"/>
    <w:rsid w:val="005546A6"/>
    <w:rsid w:val="00555F63"/>
    <w:rsid w:val="0055632A"/>
    <w:rsid w:val="00557125"/>
    <w:rsid w:val="00561CFD"/>
    <w:rsid w:val="0056260E"/>
    <w:rsid w:val="005646D3"/>
    <w:rsid w:val="00564E37"/>
    <w:rsid w:val="00570FA0"/>
    <w:rsid w:val="00572EF7"/>
    <w:rsid w:val="005753C7"/>
    <w:rsid w:val="0058124A"/>
    <w:rsid w:val="005828A9"/>
    <w:rsid w:val="00591FAC"/>
    <w:rsid w:val="005954FB"/>
    <w:rsid w:val="005A7270"/>
    <w:rsid w:val="005B402B"/>
    <w:rsid w:val="005C4B5B"/>
    <w:rsid w:val="005E61B1"/>
    <w:rsid w:val="005F3E38"/>
    <w:rsid w:val="005F4152"/>
    <w:rsid w:val="005F56A8"/>
    <w:rsid w:val="006005CC"/>
    <w:rsid w:val="00604811"/>
    <w:rsid w:val="0060654D"/>
    <w:rsid w:val="00614C5F"/>
    <w:rsid w:val="00621D04"/>
    <w:rsid w:val="006236DE"/>
    <w:rsid w:val="00624125"/>
    <w:rsid w:val="006336F6"/>
    <w:rsid w:val="006357D0"/>
    <w:rsid w:val="00646AD8"/>
    <w:rsid w:val="006514F0"/>
    <w:rsid w:val="00655622"/>
    <w:rsid w:val="0066124D"/>
    <w:rsid w:val="0066392E"/>
    <w:rsid w:val="00664F69"/>
    <w:rsid w:val="00665BDC"/>
    <w:rsid w:val="0066603A"/>
    <w:rsid w:val="00671FF8"/>
    <w:rsid w:val="00683709"/>
    <w:rsid w:val="006838A2"/>
    <w:rsid w:val="00694F54"/>
    <w:rsid w:val="006A03DF"/>
    <w:rsid w:val="006A4B27"/>
    <w:rsid w:val="006A5E63"/>
    <w:rsid w:val="006B320A"/>
    <w:rsid w:val="006C0741"/>
    <w:rsid w:val="006C381D"/>
    <w:rsid w:val="006C4AB1"/>
    <w:rsid w:val="006D1EA4"/>
    <w:rsid w:val="006D3747"/>
    <w:rsid w:val="006E11AF"/>
    <w:rsid w:val="006E1457"/>
    <w:rsid w:val="006F0908"/>
    <w:rsid w:val="006F50BD"/>
    <w:rsid w:val="006F5785"/>
    <w:rsid w:val="006F6457"/>
    <w:rsid w:val="006F7C62"/>
    <w:rsid w:val="00701954"/>
    <w:rsid w:val="007036AE"/>
    <w:rsid w:val="00703CA0"/>
    <w:rsid w:val="00704D28"/>
    <w:rsid w:val="00717E88"/>
    <w:rsid w:val="00721462"/>
    <w:rsid w:val="0073468E"/>
    <w:rsid w:val="00746C5A"/>
    <w:rsid w:val="007560AE"/>
    <w:rsid w:val="00760819"/>
    <w:rsid w:val="007618A4"/>
    <w:rsid w:val="00761D5A"/>
    <w:rsid w:val="007641C3"/>
    <w:rsid w:val="007653E3"/>
    <w:rsid w:val="00781B78"/>
    <w:rsid w:val="00782018"/>
    <w:rsid w:val="007823D5"/>
    <w:rsid w:val="00793267"/>
    <w:rsid w:val="007A2040"/>
    <w:rsid w:val="007A6C44"/>
    <w:rsid w:val="007B3BEE"/>
    <w:rsid w:val="007C0757"/>
    <w:rsid w:val="007C5C8C"/>
    <w:rsid w:val="007D0042"/>
    <w:rsid w:val="007D05BF"/>
    <w:rsid w:val="007D2F1C"/>
    <w:rsid w:val="007D3F7E"/>
    <w:rsid w:val="007D6592"/>
    <w:rsid w:val="007E3297"/>
    <w:rsid w:val="00801D61"/>
    <w:rsid w:val="00807BE6"/>
    <w:rsid w:val="0081737E"/>
    <w:rsid w:val="00820CC5"/>
    <w:rsid w:val="00820D40"/>
    <w:rsid w:val="00822530"/>
    <w:rsid w:val="00822AE5"/>
    <w:rsid w:val="00851BAF"/>
    <w:rsid w:val="00857D1D"/>
    <w:rsid w:val="00860A4D"/>
    <w:rsid w:val="00860E03"/>
    <w:rsid w:val="008652CF"/>
    <w:rsid w:val="008677B8"/>
    <w:rsid w:val="00873370"/>
    <w:rsid w:val="00882F21"/>
    <w:rsid w:val="008954B9"/>
    <w:rsid w:val="008A020E"/>
    <w:rsid w:val="008A2B4E"/>
    <w:rsid w:val="008B4F9F"/>
    <w:rsid w:val="008E05AE"/>
    <w:rsid w:val="008F6CAD"/>
    <w:rsid w:val="009057E8"/>
    <w:rsid w:val="00922A52"/>
    <w:rsid w:val="00923C9C"/>
    <w:rsid w:val="009265D8"/>
    <w:rsid w:val="0092726C"/>
    <w:rsid w:val="00933E6D"/>
    <w:rsid w:val="009351AA"/>
    <w:rsid w:val="00936F54"/>
    <w:rsid w:val="00950E3B"/>
    <w:rsid w:val="0095337B"/>
    <w:rsid w:val="00960E2E"/>
    <w:rsid w:val="00964C8F"/>
    <w:rsid w:val="009654B5"/>
    <w:rsid w:val="00970618"/>
    <w:rsid w:val="00976863"/>
    <w:rsid w:val="00984C79"/>
    <w:rsid w:val="00991C71"/>
    <w:rsid w:val="00997467"/>
    <w:rsid w:val="009B724A"/>
    <w:rsid w:val="009D1B98"/>
    <w:rsid w:val="009D3F42"/>
    <w:rsid w:val="009F02CA"/>
    <w:rsid w:val="009F166D"/>
    <w:rsid w:val="00A00F17"/>
    <w:rsid w:val="00A113A6"/>
    <w:rsid w:val="00A129BA"/>
    <w:rsid w:val="00A13A2A"/>
    <w:rsid w:val="00A168C3"/>
    <w:rsid w:val="00A2135B"/>
    <w:rsid w:val="00A307B2"/>
    <w:rsid w:val="00A41A55"/>
    <w:rsid w:val="00A42CF4"/>
    <w:rsid w:val="00A45E07"/>
    <w:rsid w:val="00A526B0"/>
    <w:rsid w:val="00A536B7"/>
    <w:rsid w:val="00A626B8"/>
    <w:rsid w:val="00A64A15"/>
    <w:rsid w:val="00A814B4"/>
    <w:rsid w:val="00A93038"/>
    <w:rsid w:val="00A94D83"/>
    <w:rsid w:val="00AA0ACF"/>
    <w:rsid w:val="00AA1789"/>
    <w:rsid w:val="00AA1B3E"/>
    <w:rsid w:val="00AC2F8B"/>
    <w:rsid w:val="00AC7395"/>
    <w:rsid w:val="00AD02E6"/>
    <w:rsid w:val="00AE6442"/>
    <w:rsid w:val="00AE7B84"/>
    <w:rsid w:val="00AF12B3"/>
    <w:rsid w:val="00AF6037"/>
    <w:rsid w:val="00AF6BF8"/>
    <w:rsid w:val="00B006CA"/>
    <w:rsid w:val="00B0258C"/>
    <w:rsid w:val="00B14325"/>
    <w:rsid w:val="00B15D4F"/>
    <w:rsid w:val="00B16BFC"/>
    <w:rsid w:val="00B32996"/>
    <w:rsid w:val="00B424B5"/>
    <w:rsid w:val="00B435C1"/>
    <w:rsid w:val="00B501E2"/>
    <w:rsid w:val="00B512E6"/>
    <w:rsid w:val="00B534D9"/>
    <w:rsid w:val="00B57624"/>
    <w:rsid w:val="00B61ACA"/>
    <w:rsid w:val="00B627C0"/>
    <w:rsid w:val="00B66B55"/>
    <w:rsid w:val="00B67970"/>
    <w:rsid w:val="00B8130E"/>
    <w:rsid w:val="00B83DBC"/>
    <w:rsid w:val="00B86BC8"/>
    <w:rsid w:val="00B93029"/>
    <w:rsid w:val="00BA05D5"/>
    <w:rsid w:val="00BA4528"/>
    <w:rsid w:val="00BA6AEF"/>
    <w:rsid w:val="00BB11BC"/>
    <w:rsid w:val="00BB6AC7"/>
    <w:rsid w:val="00BC04B5"/>
    <w:rsid w:val="00BC0C82"/>
    <w:rsid w:val="00BC317E"/>
    <w:rsid w:val="00BC37C0"/>
    <w:rsid w:val="00BD1956"/>
    <w:rsid w:val="00BD4A23"/>
    <w:rsid w:val="00BD5A14"/>
    <w:rsid w:val="00BE0D52"/>
    <w:rsid w:val="00BE102F"/>
    <w:rsid w:val="00BE1083"/>
    <w:rsid w:val="00BE3664"/>
    <w:rsid w:val="00BF0599"/>
    <w:rsid w:val="00BF12D7"/>
    <w:rsid w:val="00C0061A"/>
    <w:rsid w:val="00C0388F"/>
    <w:rsid w:val="00C1055B"/>
    <w:rsid w:val="00C15D17"/>
    <w:rsid w:val="00C2155C"/>
    <w:rsid w:val="00C231EA"/>
    <w:rsid w:val="00C233C0"/>
    <w:rsid w:val="00C24AE1"/>
    <w:rsid w:val="00C273EE"/>
    <w:rsid w:val="00C30974"/>
    <w:rsid w:val="00C3287E"/>
    <w:rsid w:val="00C35CFA"/>
    <w:rsid w:val="00C42172"/>
    <w:rsid w:val="00C43941"/>
    <w:rsid w:val="00C44BAD"/>
    <w:rsid w:val="00C46033"/>
    <w:rsid w:val="00C62685"/>
    <w:rsid w:val="00C66506"/>
    <w:rsid w:val="00C8003D"/>
    <w:rsid w:val="00C82620"/>
    <w:rsid w:val="00C82A51"/>
    <w:rsid w:val="00C903D4"/>
    <w:rsid w:val="00C9204D"/>
    <w:rsid w:val="00C95071"/>
    <w:rsid w:val="00C97734"/>
    <w:rsid w:val="00CA4241"/>
    <w:rsid w:val="00CA42C5"/>
    <w:rsid w:val="00CA5F02"/>
    <w:rsid w:val="00CA77F0"/>
    <w:rsid w:val="00CB27D7"/>
    <w:rsid w:val="00CC3627"/>
    <w:rsid w:val="00CC3E8C"/>
    <w:rsid w:val="00CE1FAF"/>
    <w:rsid w:val="00CE6E31"/>
    <w:rsid w:val="00CF2071"/>
    <w:rsid w:val="00CF3219"/>
    <w:rsid w:val="00CF4A52"/>
    <w:rsid w:val="00CF58DF"/>
    <w:rsid w:val="00CF6988"/>
    <w:rsid w:val="00D06C7D"/>
    <w:rsid w:val="00D17C96"/>
    <w:rsid w:val="00D21001"/>
    <w:rsid w:val="00D21546"/>
    <w:rsid w:val="00D26641"/>
    <w:rsid w:val="00D3113B"/>
    <w:rsid w:val="00D32CD0"/>
    <w:rsid w:val="00D34092"/>
    <w:rsid w:val="00D36987"/>
    <w:rsid w:val="00D375A0"/>
    <w:rsid w:val="00D41F47"/>
    <w:rsid w:val="00D430D0"/>
    <w:rsid w:val="00D4458C"/>
    <w:rsid w:val="00D44F20"/>
    <w:rsid w:val="00D45CCB"/>
    <w:rsid w:val="00D54313"/>
    <w:rsid w:val="00D60FDA"/>
    <w:rsid w:val="00D61CDA"/>
    <w:rsid w:val="00D65E58"/>
    <w:rsid w:val="00D720E0"/>
    <w:rsid w:val="00D741EC"/>
    <w:rsid w:val="00D75C57"/>
    <w:rsid w:val="00D92717"/>
    <w:rsid w:val="00D942F6"/>
    <w:rsid w:val="00D944A8"/>
    <w:rsid w:val="00DA4C57"/>
    <w:rsid w:val="00DB1B86"/>
    <w:rsid w:val="00DB5B6F"/>
    <w:rsid w:val="00DC62C8"/>
    <w:rsid w:val="00DC71E5"/>
    <w:rsid w:val="00DD1249"/>
    <w:rsid w:val="00E06656"/>
    <w:rsid w:val="00E0764F"/>
    <w:rsid w:val="00E14351"/>
    <w:rsid w:val="00E17F3C"/>
    <w:rsid w:val="00E21B01"/>
    <w:rsid w:val="00E410B4"/>
    <w:rsid w:val="00E425A5"/>
    <w:rsid w:val="00E438A7"/>
    <w:rsid w:val="00E4419A"/>
    <w:rsid w:val="00E45661"/>
    <w:rsid w:val="00E52E3E"/>
    <w:rsid w:val="00E53B06"/>
    <w:rsid w:val="00E53FB5"/>
    <w:rsid w:val="00E57A4D"/>
    <w:rsid w:val="00E61673"/>
    <w:rsid w:val="00E66E0E"/>
    <w:rsid w:val="00E75EB0"/>
    <w:rsid w:val="00E83099"/>
    <w:rsid w:val="00E85E71"/>
    <w:rsid w:val="00E90780"/>
    <w:rsid w:val="00EA140D"/>
    <w:rsid w:val="00EA2464"/>
    <w:rsid w:val="00EA6BD7"/>
    <w:rsid w:val="00EA6ED9"/>
    <w:rsid w:val="00EB7F90"/>
    <w:rsid w:val="00EC0AA3"/>
    <w:rsid w:val="00EC7E97"/>
    <w:rsid w:val="00EE42BC"/>
    <w:rsid w:val="00EF27CD"/>
    <w:rsid w:val="00EF6690"/>
    <w:rsid w:val="00F016C6"/>
    <w:rsid w:val="00F07B31"/>
    <w:rsid w:val="00F217F0"/>
    <w:rsid w:val="00F241AB"/>
    <w:rsid w:val="00F30844"/>
    <w:rsid w:val="00F457A4"/>
    <w:rsid w:val="00F54B05"/>
    <w:rsid w:val="00F632CF"/>
    <w:rsid w:val="00F8538A"/>
    <w:rsid w:val="00F95563"/>
    <w:rsid w:val="00FB010B"/>
    <w:rsid w:val="00FB13A9"/>
    <w:rsid w:val="00FC4A43"/>
    <w:rsid w:val="00FC6289"/>
    <w:rsid w:val="00FD0393"/>
    <w:rsid w:val="00FE65F4"/>
    <w:rsid w:val="00FF2103"/>
    <w:rsid w:val="00FF4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700F77C"/>
  <w15:docId w15:val="{9ECEF80C-92CE-455C-AAF9-605157CBE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265D8"/>
    <w:pPr>
      <w:spacing w:after="0" w:line="360" w:lineRule="auto"/>
      <w:ind w:firstLine="709"/>
      <w:jc w:val="both"/>
    </w:pPr>
    <w:rPr>
      <w:rFonts w:ascii="Times New Roman" w:hAnsi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4BFE"/>
    <w:pPr>
      <w:keepNext/>
      <w:keepLines/>
      <w:pageBreakBefore/>
      <w:numPr>
        <w:numId w:val="2"/>
      </w:numPr>
      <w:spacing w:before="24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D720E0"/>
    <w:pPr>
      <w:pageBreakBefore w:val="0"/>
      <w:numPr>
        <w:ilvl w:val="1"/>
        <w:numId w:val="38"/>
      </w:numPr>
      <w:spacing w:before="120"/>
      <w:jc w:val="left"/>
      <w:outlineLvl w:val="1"/>
    </w:pPr>
    <w:rPr>
      <w:bCs/>
      <w:caps w:val="0"/>
      <w:color w:val="000000" w:themeColor="text1"/>
      <w:sz w:val="28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D720E0"/>
    <w:pPr>
      <w:numPr>
        <w:ilvl w:val="2"/>
      </w:numPr>
      <w:outlineLvl w:val="2"/>
    </w:pPr>
    <w:rPr>
      <w:bCs w:val="0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D720E0"/>
    <w:pPr>
      <w:numPr>
        <w:ilvl w:val="3"/>
      </w:numPr>
      <w:outlineLvl w:val="3"/>
    </w:pPr>
    <w:rPr>
      <w:bCs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20E0"/>
    <w:pPr>
      <w:keepNext/>
      <w:keepLines/>
      <w:numPr>
        <w:ilvl w:val="4"/>
        <w:numId w:val="38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20E0"/>
    <w:pPr>
      <w:keepNext/>
      <w:keepLines/>
      <w:numPr>
        <w:ilvl w:val="5"/>
        <w:numId w:val="38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20E0"/>
    <w:pPr>
      <w:keepNext/>
      <w:keepLines/>
      <w:numPr>
        <w:ilvl w:val="6"/>
        <w:numId w:val="3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20E0"/>
    <w:pPr>
      <w:keepNext/>
      <w:keepLines/>
      <w:numPr>
        <w:ilvl w:val="7"/>
        <w:numId w:val="3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20E0"/>
    <w:pPr>
      <w:keepNext/>
      <w:keepLines/>
      <w:numPr>
        <w:ilvl w:val="8"/>
        <w:numId w:val="3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5D8"/>
    <w:rPr>
      <w:rFonts w:ascii="Times New Roman" w:eastAsiaTheme="majorEastAsia" w:hAnsi="Times New Roman" w:cstheme="majorBidi"/>
      <w:b/>
      <w:caps/>
      <w:sz w:val="32"/>
      <w:szCs w:val="32"/>
      <w:lang w:val="uk-UA"/>
    </w:rPr>
  </w:style>
  <w:style w:type="character" w:customStyle="1" w:styleId="Heading2Char">
    <w:name w:val="Heading 2 Char"/>
    <w:basedOn w:val="DefaultParagraphFont"/>
    <w:link w:val="Heading2"/>
    <w:uiPriority w:val="9"/>
    <w:rsid w:val="009265D8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val="uk-UA"/>
    </w:rPr>
  </w:style>
  <w:style w:type="character" w:customStyle="1" w:styleId="Heading3Char">
    <w:name w:val="Heading 3 Char"/>
    <w:basedOn w:val="DefaultParagraphFont"/>
    <w:link w:val="Heading3"/>
    <w:uiPriority w:val="9"/>
    <w:rsid w:val="009265D8"/>
    <w:rPr>
      <w:rFonts w:ascii="Times New Roman" w:eastAsiaTheme="majorEastAsia" w:hAnsi="Times New Roman" w:cstheme="majorBidi"/>
      <w:b/>
      <w:color w:val="000000" w:themeColor="text1"/>
      <w:sz w:val="28"/>
      <w:szCs w:val="26"/>
      <w:lang w:val="uk-UA"/>
    </w:rPr>
  </w:style>
  <w:style w:type="character" w:customStyle="1" w:styleId="Heading4Char">
    <w:name w:val="Heading 4 Char"/>
    <w:basedOn w:val="DefaultParagraphFont"/>
    <w:link w:val="Heading4"/>
    <w:uiPriority w:val="9"/>
    <w:rsid w:val="009265D8"/>
    <w:rPr>
      <w:rFonts w:ascii="Times New Roman" w:eastAsiaTheme="majorEastAsia" w:hAnsi="Times New Roman" w:cstheme="majorBidi"/>
      <w:b/>
      <w:bCs/>
      <w:iCs/>
      <w:color w:val="000000" w:themeColor="text1"/>
      <w:sz w:val="28"/>
      <w:szCs w:val="26"/>
      <w:lang w:val="uk-UA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5D8"/>
    <w:rPr>
      <w:rFonts w:asciiTheme="majorHAnsi" w:eastAsiaTheme="majorEastAsia" w:hAnsiTheme="majorHAnsi" w:cstheme="majorBidi"/>
      <w:color w:val="2E74B5" w:themeColor="accent1" w:themeShade="BF"/>
      <w:sz w:val="28"/>
      <w:lang w:val="uk-UA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5D8"/>
    <w:rPr>
      <w:rFonts w:asciiTheme="majorHAnsi" w:eastAsiaTheme="majorEastAsia" w:hAnsiTheme="majorHAnsi" w:cstheme="majorBidi"/>
      <w:color w:val="1F4D78" w:themeColor="accent1" w:themeShade="7F"/>
      <w:sz w:val="28"/>
      <w:lang w:val="uk-U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5D8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val="uk-UA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5D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uk-UA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5D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uk-UA"/>
    </w:rPr>
  </w:style>
  <w:style w:type="paragraph" w:styleId="ListParagraph">
    <w:name w:val="List Paragraph"/>
    <w:basedOn w:val="Normal"/>
    <w:uiPriority w:val="34"/>
    <w:qFormat/>
    <w:rsid w:val="009265D8"/>
    <w:pPr>
      <w:ind w:left="720"/>
      <w:contextualSpacing/>
    </w:pPr>
  </w:style>
  <w:style w:type="paragraph" w:styleId="Header">
    <w:name w:val="header"/>
    <w:basedOn w:val="Normal"/>
    <w:link w:val="HeaderChar"/>
    <w:unhideWhenUsed/>
    <w:rsid w:val="009265D8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rsid w:val="009265D8"/>
    <w:rPr>
      <w:rFonts w:ascii="Times New Roman" w:hAnsi="Times New Roman"/>
      <w:sz w:val="28"/>
      <w:lang w:val="uk-UA"/>
    </w:rPr>
  </w:style>
  <w:style w:type="paragraph" w:styleId="Footer">
    <w:name w:val="footer"/>
    <w:basedOn w:val="Normal"/>
    <w:link w:val="FooterChar"/>
    <w:uiPriority w:val="99"/>
    <w:unhideWhenUsed/>
    <w:rsid w:val="009265D8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65D8"/>
    <w:rPr>
      <w:rFonts w:ascii="Times New Roman" w:hAnsi="Times New Roman"/>
      <w:sz w:val="28"/>
      <w:lang w:val="uk-UA"/>
    </w:rPr>
  </w:style>
  <w:style w:type="paragraph" w:customStyle="1" w:styleId="a0">
    <w:name w:val="Название таблиц"/>
    <w:basedOn w:val="Normal"/>
    <w:next w:val="Normal"/>
    <w:qFormat/>
    <w:rsid w:val="009265D8"/>
    <w:pPr>
      <w:ind w:firstLine="0"/>
    </w:pPr>
  </w:style>
  <w:style w:type="paragraph" w:styleId="Caption">
    <w:name w:val="caption"/>
    <w:basedOn w:val="Normal"/>
    <w:next w:val="Normal"/>
    <w:uiPriority w:val="35"/>
    <w:unhideWhenUsed/>
    <w:qFormat/>
    <w:rsid w:val="009265D8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D54313"/>
    <w:rPr>
      <w:color w:val="808080"/>
    </w:rPr>
  </w:style>
  <w:style w:type="paragraph" w:customStyle="1" w:styleId="a1">
    <w:name w:val="Подпись к рисунку"/>
    <w:basedOn w:val="Normal"/>
    <w:next w:val="Normal"/>
    <w:qFormat/>
    <w:rsid w:val="00FB010B"/>
    <w:pPr>
      <w:ind w:firstLine="0"/>
      <w:jc w:val="center"/>
    </w:pPr>
  </w:style>
  <w:style w:type="paragraph" w:customStyle="1" w:styleId="-">
    <w:name w:val="Номер ф-л"/>
    <w:basedOn w:val="Normal"/>
    <w:next w:val="Normal"/>
    <w:qFormat/>
    <w:rsid w:val="00FB010B"/>
    <w:pPr>
      <w:ind w:firstLine="0"/>
      <w:jc w:val="center"/>
    </w:pPr>
  </w:style>
  <w:style w:type="paragraph" w:customStyle="1" w:styleId="a2">
    <w:name w:val="текст таблицы"/>
    <w:basedOn w:val="Normal"/>
    <w:rsid w:val="00FB010B"/>
    <w:pPr>
      <w:ind w:firstLine="0"/>
      <w:jc w:val="center"/>
    </w:pPr>
    <w:rPr>
      <w:rFonts w:eastAsia="Times New Roman" w:cs="Times New Roman"/>
      <w:sz w:val="24"/>
      <w:szCs w:val="24"/>
      <w:lang w:val="ru-RU"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5E63"/>
    <w:pPr>
      <w:spacing w:line="240" w:lineRule="auto"/>
    </w:pPr>
    <w:rPr>
      <w:rFonts w:ascii="Lucida Grande CY" w:hAnsi="Lucida Grande CY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5E63"/>
    <w:rPr>
      <w:rFonts w:ascii="Lucida Grande CY" w:hAnsi="Lucida Grande CY"/>
      <w:sz w:val="18"/>
      <w:szCs w:val="18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C231EA"/>
    <w:pPr>
      <w:pageBreakBefore w:val="0"/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aps w:val="0"/>
      <w:color w:val="2E74B5" w:themeColor="accent1" w:themeShade="BF"/>
      <w:lang w:val="ru-RU"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683709"/>
    <w:pPr>
      <w:tabs>
        <w:tab w:val="left" w:pos="1120"/>
        <w:tab w:val="right" w:leader="dot" w:pos="9911"/>
      </w:tabs>
      <w:spacing w:before="120"/>
      <w:jc w:val="left"/>
    </w:pPr>
    <w:rPr>
      <w:bCs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93267"/>
    <w:pPr>
      <w:tabs>
        <w:tab w:val="left" w:pos="1680"/>
        <w:tab w:val="right" w:leader="dot" w:pos="9911"/>
      </w:tabs>
      <w:ind w:left="280"/>
      <w:jc w:val="left"/>
    </w:pPr>
    <w:rPr>
      <w:bCs/>
    </w:rPr>
  </w:style>
  <w:style w:type="paragraph" w:styleId="TOC3">
    <w:name w:val="toc 3"/>
    <w:basedOn w:val="Normal"/>
    <w:next w:val="Normal"/>
    <w:autoRedefine/>
    <w:uiPriority w:val="39"/>
    <w:unhideWhenUsed/>
    <w:rsid w:val="002F0DA4"/>
    <w:pPr>
      <w:ind w:left="560"/>
      <w:jc w:val="left"/>
    </w:pPr>
  </w:style>
  <w:style w:type="character" w:styleId="Hyperlink">
    <w:name w:val="Hyperlink"/>
    <w:basedOn w:val="DefaultParagraphFont"/>
    <w:uiPriority w:val="99"/>
    <w:unhideWhenUsed/>
    <w:rsid w:val="00C231EA"/>
    <w:rPr>
      <w:color w:val="0563C1" w:themeColor="hyperlink"/>
      <w:u w:val="single"/>
    </w:rPr>
  </w:style>
  <w:style w:type="paragraph" w:customStyle="1" w:styleId="a3">
    <w:name w:val="Зміст"/>
    <w:basedOn w:val="Heading1"/>
    <w:qFormat/>
    <w:rsid w:val="00C231EA"/>
    <w:pPr>
      <w:numPr>
        <w:numId w:val="0"/>
      </w:numPr>
    </w:pPr>
  </w:style>
  <w:style w:type="table" w:styleId="TableGrid">
    <w:name w:val="Table Grid"/>
    <w:basedOn w:val="TableNormal"/>
    <w:uiPriority w:val="59"/>
    <w:rsid w:val="00CE6E31"/>
    <w:pPr>
      <w:spacing w:after="0" w:line="240" w:lineRule="auto"/>
    </w:pPr>
    <w:rPr>
      <w:lang w:val="uk-U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link w:val="TitleChar"/>
    <w:qFormat/>
    <w:rsid w:val="008652CF"/>
    <w:pPr>
      <w:widowControl w:val="0"/>
      <w:shd w:val="clear" w:color="auto" w:fill="FFFFFF"/>
      <w:autoSpaceDE w:val="0"/>
      <w:autoSpaceDN w:val="0"/>
      <w:adjustRightInd w:val="0"/>
      <w:spacing w:before="1894" w:line="410" w:lineRule="exact"/>
      <w:ind w:firstLine="0"/>
      <w:jc w:val="center"/>
    </w:pPr>
    <w:rPr>
      <w:rFonts w:eastAsia="Times New Roman" w:cs="Times New Roman"/>
      <w:b/>
      <w:bCs/>
      <w:sz w:val="36"/>
      <w:szCs w:val="20"/>
      <w:lang w:eastAsia="ru-RU"/>
    </w:rPr>
  </w:style>
  <w:style w:type="character" w:customStyle="1" w:styleId="TitleChar">
    <w:name w:val="Title Char"/>
    <w:basedOn w:val="DefaultParagraphFont"/>
    <w:link w:val="Title"/>
    <w:rsid w:val="008652CF"/>
    <w:rPr>
      <w:rFonts w:ascii="Times New Roman" w:eastAsia="Times New Roman" w:hAnsi="Times New Roman" w:cs="Times New Roman"/>
      <w:b/>
      <w:bCs/>
      <w:sz w:val="36"/>
      <w:szCs w:val="20"/>
      <w:shd w:val="clear" w:color="auto" w:fill="FFFFFF"/>
      <w:lang w:val="uk-UA" w:eastAsia="ru-RU"/>
    </w:rPr>
  </w:style>
  <w:style w:type="paragraph" w:styleId="BlockText">
    <w:name w:val="Block Text"/>
    <w:basedOn w:val="Normal"/>
    <w:rsid w:val="008652CF"/>
    <w:pPr>
      <w:spacing w:line="240" w:lineRule="auto"/>
      <w:ind w:left="-284" w:right="-808" w:firstLine="0"/>
      <w:jc w:val="left"/>
    </w:pPr>
    <w:rPr>
      <w:rFonts w:eastAsia="Times New Roman" w:cs="Times New Roman"/>
      <w:sz w:val="24"/>
      <w:szCs w:val="20"/>
      <w:u w:val="single"/>
      <w:lang w:eastAsia="ru-RU"/>
    </w:rPr>
  </w:style>
  <w:style w:type="paragraph" w:customStyle="1" w:styleId="Normal1">
    <w:name w:val="Normal1"/>
    <w:rsid w:val="00DC71E5"/>
    <w:pPr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en-US" w:eastAsia="ru-RU"/>
    </w:rPr>
  </w:style>
  <w:style w:type="paragraph" w:customStyle="1" w:styleId="a">
    <w:name w:val="Додатки"/>
    <w:basedOn w:val="Heading3"/>
    <w:qFormat/>
    <w:rsid w:val="00B15D4F"/>
    <w:pPr>
      <w:numPr>
        <w:ilvl w:val="0"/>
        <w:numId w:val="16"/>
      </w:numPr>
      <w:ind w:left="357" w:hanging="357"/>
    </w:pPr>
  </w:style>
  <w:style w:type="paragraph" w:customStyle="1" w:styleId="10">
    <w:name w:val="Обычный1"/>
    <w:rsid w:val="004A4E6E"/>
    <w:pPr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en-US" w:eastAsia="ru-RU"/>
    </w:rPr>
  </w:style>
  <w:style w:type="paragraph" w:styleId="NoSpacing">
    <w:name w:val="No Spacing"/>
    <w:aliases w:val="Підпис до таблиці"/>
    <w:basedOn w:val="Caption"/>
    <w:uiPriority w:val="1"/>
    <w:qFormat/>
    <w:rsid w:val="00B006CA"/>
    <w:pPr>
      <w:keepNext/>
      <w:jc w:val="center"/>
    </w:pPr>
    <w:rPr>
      <w:color w:val="auto"/>
      <w:sz w:val="28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BF12D7"/>
  </w:style>
  <w:style w:type="paragraph" w:styleId="TOC4">
    <w:name w:val="toc 4"/>
    <w:basedOn w:val="Normal"/>
    <w:next w:val="Normal"/>
    <w:autoRedefine/>
    <w:uiPriority w:val="39"/>
    <w:unhideWhenUsed/>
    <w:rsid w:val="00664F69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64F69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664F69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664F69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664F69"/>
    <w:pPr>
      <w:ind w:left="196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664F69"/>
    <w:pPr>
      <w:ind w:left="2240"/>
      <w:jc w:val="left"/>
    </w:pPr>
    <w:rPr>
      <w:rFonts w:asciiTheme="minorHAnsi" w:hAnsi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4E4689"/>
  </w:style>
  <w:style w:type="paragraph" w:customStyle="1" w:styleId="3">
    <w:name w:val="заголовок м3"/>
    <w:basedOn w:val="Normal"/>
    <w:next w:val="Normal"/>
    <w:rsid w:val="00EA6ED9"/>
    <w:pPr>
      <w:keepNext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BodyTextIndent3">
    <w:name w:val="Body Text Indent 3"/>
    <w:basedOn w:val="Normal"/>
    <w:link w:val="BodyTextIndent3Char"/>
    <w:rsid w:val="00EA6ED9"/>
    <w:pPr>
      <w:autoSpaceDE w:val="0"/>
      <w:autoSpaceDN w:val="0"/>
      <w:spacing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BodyTextIndent3Char">
    <w:name w:val="Body Text Indent 3 Char"/>
    <w:basedOn w:val="DefaultParagraphFont"/>
    <w:link w:val="BodyTextIndent3"/>
    <w:rsid w:val="00EA6ED9"/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paragraph" w:customStyle="1" w:styleId="a4">
    <w:name w:val="Название объекта.Заголовок"/>
    <w:basedOn w:val="Normal"/>
    <w:rsid w:val="00EA6ED9"/>
    <w:pPr>
      <w:autoSpaceDE w:val="0"/>
      <w:autoSpaceDN w:val="0"/>
      <w:spacing w:before="360" w:after="360" w:line="240" w:lineRule="auto"/>
      <w:ind w:firstLine="0"/>
      <w:jc w:val="center"/>
    </w:pPr>
    <w:rPr>
      <w:rFonts w:eastAsia="Times New Roman" w:cs="Times New Roman"/>
      <w:b/>
      <w:bCs/>
      <w:caps/>
      <w:szCs w:val="28"/>
      <w:lang w:eastAsia="ru-RU"/>
    </w:rPr>
  </w:style>
  <w:style w:type="paragraph" w:customStyle="1" w:styleId="1">
    <w:name w:val="тз заголовок 1"/>
    <w:qFormat/>
    <w:rsid w:val="00D44F20"/>
    <w:pPr>
      <w:pageBreakBefore/>
      <w:numPr>
        <w:numId w:val="38"/>
      </w:numPr>
      <w:tabs>
        <w:tab w:val="num" w:pos="709"/>
      </w:tabs>
      <w:ind w:left="431" w:hanging="431"/>
      <w:jc w:val="center"/>
    </w:pPr>
    <w:rPr>
      <w:rFonts w:ascii="Times New Roman" w:eastAsiaTheme="majorEastAsia" w:hAnsi="Times New Roman" w:cstheme="majorBidi"/>
      <w:b/>
      <w:caps/>
      <w:noProof/>
      <w:sz w:val="32"/>
      <w:szCs w:val="32"/>
      <w:lang w:val="uk-UA"/>
    </w:rPr>
  </w:style>
  <w:style w:type="paragraph" w:customStyle="1" w:styleId="2">
    <w:name w:val="тз заголвок 2"/>
    <w:basedOn w:val="Heading2"/>
    <w:qFormat/>
    <w:rsid w:val="0058124A"/>
    <w:pPr>
      <w:numPr>
        <w:ilvl w:val="0"/>
        <w:numId w:val="0"/>
      </w:numPr>
      <w:tabs>
        <w:tab w:val="num" w:pos="709"/>
      </w:tabs>
      <w:ind w:left="576" w:firstLine="133"/>
    </w:pPr>
    <w:rPr>
      <w:noProof/>
    </w:rPr>
  </w:style>
  <w:style w:type="paragraph" w:customStyle="1" w:styleId="30">
    <w:name w:val="тз заголовок 3"/>
    <w:basedOn w:val="Heading3"/>
    <w:qFormat/>
    <w:rsid w:val="0058124A"/>
    <w:pPr>
      <w:numPr>
        <w:ilvl w:val="0"/>
        <w:numId w:val="0"/>
      </w:numPr>
      <w:ind w:left="720" w:hanging="11"/>
    </w:pPr>
    <w:rPr>
      <w:noProof/>
    </w:rPr>
  </w:style>
  <w:style w:type="paragraph" w:customStyle="1" w:styleId="p1">
    <w:name w:val="p1"/>
    <w:basedOn w:val="Normal"/>
    <w:rsid w:val="0058124A"/>
    <w:pPr>
      <w:spacing w:line="240" w:lineRule="auto"/>
      <w:ind w:firstLine="0"/>
    </w:pPr>
    <w:rPr>
      <w:rFonts w:ascii="Helvetica Neue" w:hAnsi="Helvetica Neue" w:cs="Times New Roman"/>
      <w:color w:val="454545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27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0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5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3.xm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DABCFF-0CBA-8247-8ADA-E9AB224E38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 Work File D_2070953472.tmp</Template>
  <TotalTime>2</TotalTime>
  <Pages>54</Pages>
  <Words>7908</Words>
  <Characters>45076</Characters>
  <Application>Microsoft Macintosh Word</Application>
  <DocSecurity>0</DocSecurity>
  <Lines>375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Misha Kushka</cp:lastModifiedBy>
  <cp:revision>3</cp:revision>
  <cp:lastPrinted>2017-12-27T22:51:00Z</cp:lastPrinted>
  <dcterms:created xsi:type="dcterms:W3CDTF">2017-12-27T22:53:00Z</dcterms:created>
  <dcterms:modified xsi:type="dcterms:W3CDTF">2017-12-27T22:57:00Z</dcterms:modified>
</cp:coreProperties>
</file>