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778" w:rsidRDefault="00967778" w:rsidP="00967778">
      <w:pPr>
        <w:pStyle w:val="affd"/>
        <w:spacing w:after="240"/>
      </w:pPr>
      <w:r>
        <w:t>Зміст</w:t>
      </w:r>
    </w:p>
    <w:p w:rsidR="006C00D2" w:rsidRDefault="0096777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r>
        <w:rPr>
          <w:rFonts w:eastAsiaTheme="minorEastAsia"/>
          <w:lang w:eastAsia="uk-UA"/>
        </w:rPr>
        <w:fldChar w:fldCharType="begin"/>
      </w:r>
      <w:r>
        <w:instrText xml:space="preserve"> TOC \o "1-4" \h \z \u </w:instrText>
      </w:r>
      <w:r>
        <w:rPr>
          <w:rFonts w:eastAsiaTheme="minorEastAsia"/>
          <w:lang w:eastAsia="uk-UA"/>
        </w:rPr>
        <w:fldChar w:fldCharType="separate"/>
      </w:r>
      <w:hyperlink w:anchor="_Toc466229370" w:history="1">
        <w:r w:rsidR="006C00D2" w:rsidRPr="0024558C">
          <w:rPr>
            <w:rStyle w:val="af0"/>
            <w:lang w:val="ru-RU"/>
          </w:rPr>
          <w:t>1</w:t>
        </w:r>
        <w:r w:rsidR="006C00D2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 w:rsidR="006C00D2" w:rsidRPr="0024558C">
          <w:rPr>
            <w:rStyle w:val="af0"/>
          </w:rPr>
          <w:t>Найменування</w:t>
        </w:r>
        <w:r w:rsidR="006C00D2" w:rsidRPr="0024558C">
          <w:rPr>
            <w:rStyle w:val="af0"/>
            <w:lang w:val="ru-RU"/>
          </w:rPr>
          <w:t xml:space="preserve"> та область застосування</w:t>
        </w:r>
        <w:r w:rsidR="006C00D2">
          <w:rPr>
            <w:webHidden/>
          </w:rPr>
          <w:tab/>
        </w:r>
        <w:r w:rsidR="006C00D2">
          <w:rPr>
            <w:webHidden/>
          </w:rPr>
          <w:fldChar w:fldCharType="begin"/>
        </w:r>
        <w:r w:rsidR="006C00D2">
          <w:rPr>
            <w:webHidden/>
          </w:rPr>
          <w:instrText xml:space="preserve"> PAGEREF _Toc466229370 \h </w:instrText>
        </w:r>
        <w:r w:rsidR="006C00D2">
          <w:rPr>
            <w:webHidden/>
          </w:rPr>
        </w:r>
        <w:r w:rsidR="006C00D2">
          <w:rPr>
            <w:webHidden/>
          </w:rPr>
          <w:fldChar w:fldCharType="separate"/>
        </w:r>
        <w:r w:rsidR="006C00D2">
          <w:rPr>
            <w:webHidden/>
          </w:rPr>
          <w:t>4</w:t>
        </w:r>
        <w:r w:rsidR="006C00D2">
          <w:rPr>
            <w:webHidden/>
          </w:rPr>
          <w:fldChar w:fldCharType="end"/>
        </w:r>
      </w:hyperlink>
    </w:p>
    <w:p w:rsidR="006C00D2" w:rsidRDefault="00FB59D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hyperlink w:anchor="_Toc466229371" w:history="1">
        <w:r w:rsidR="006C00D2" w:rsidRPr="0024558C">
          <w:rPr>
            <w:rStyle w:val="af0"/>
            <w:lang w:val="ru-RU"/>
          </w:rPr>
          <w:t>2</w:t>
        </w:r>
        <w:r w:rsidR="006C00D2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 w:rsidR="006C00D2" w:rsidRPr="0024558C">
          <w:rPr>
            <w:rStyle w:val="af0"/>
            <w:lang w:val="ru-RU"/>
          </w:rPr>
          <w:t>Підстави для розробки</w:t>
        </w:r>
        <w:r w:rsidR="006C00D2">
          <w:rPr>
            <w:webHidden/>
          </w:rPr>
          <w:tab/>
        </w:r>
        <w:r w:rsidR="006C00D2">
          <w:rPr>
            <w:webHidden/>
          </w:rPr>
          <w:fldChar w:fldCharType="begin"/>
        </w:r>
        <w:r w:rsidR="006C00D2">
          <w:rPr>
            <w:webHidden/>
          </w:rPr>
          <w:instrText xml:space="preserve"> PAGEREF _Toc466229371 \h </w:instrText>
        </w:r>
        <w:r w:rsidR="006C00D2">
          <w:rPr>
            <w:webHidden/>
          </w:rPr>
        </w:r>
        <w:r w:rsidR="006C00D2">
          <w:rPr>
            <w:webHidden/>
          </w:rPr>
          <w:fldChar w:fldCharType="separate"/>
        </w:r>
        <w:r w:rsidR="006C00D2">
          <w:rPr>
            <w:webHidden/>
          </w:rPr>
          <w:t>5</w:t>
        </w:r>
        <w:r w:rsidR="006C00D2">
          <w:rPr>
            <w:webHidden/>
          </w:rPr>
          <w:fldChar w:fldCharType="end"/>
        </w:r>
      </w:hyperlink>
    </w:p>
    <w:p w:rsidR="006C00D2" w:rsidRDefault="00FB59D5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72" w:history="1">
        <w:r w:rsidR="006C00D2" w:rsidRPr="0024558C">
          <w:rPr>
            <w:rStyle w:val="af0"/>
            <w:lang w:val="en-US"/>
          </w:rPr>
          <w:t>2.1</w:t>
        </w:r>
        <w:r w:rsidR="006C00D2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24558C">
          <w:rPr>
            <w:rStyle w:val="af0"/>
          </w:rPr>
          <w:t>Перелік документів, на підставі яких ведеться розробка</w:t>
        </w:r>
        <w:r w:rsidR="006C00D2">
          <w:rPr>
            <w:webHidden/>
          </w:rPr>
          <w:tab/>
        </w:r>
        <w:r w:rsidR="006C00D2">
          <w:rPr>
            <w:webHidden/>
          </w:rPr>
          <w:fldChar w:fldCharType="begin"/>
        </w:r>
        <w:r w:rsidR="006C00D2">
          <w:rPr>
            <w:webHidden/>
          </w:rPr>
          <w:instrText xml:space="preserve"> PAGEREF _Toc466229372 \h </w:instrText>
        </w:r>
        <w:r w:rsidR="006C00D2">
          <w:rPr>
            <w:webHidden/>
          </w:rPr>
        </w:r>
        <w:r w:rsidR="006C00D2">
          <w:rPr>
            <w:webHidden/>
          </w:rPr>
          <w:fldChar w:fldCharType="separate"/>
        </w:r>
        <w:r w:rsidR="006C00D2">
          <w:rPr>
            <w:webHidden/>
          </w:rPr>
          <w:t>5</w:t>
        </w:r>
        <w:r w:rsidR="006C00D2">
          <w:rPr>
            <w:webHidden/>
          </w:rPr>
          <w:fldChar w:fldCharType="end"/>
        </w:r>
      </w:hyperlink>
    </w:p>
    <w:p w:rsidR="006C00D2" w:rsidRDefault="00FB59D5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73" w:history="1">
        <w:r w:rsidR="006C00D2" w:rsidRPr="0024558C">
          <w:rPr>
            <w:rStyle w:val="af0"/>
          </w:rPr>
          <w:t>2.2</w:t>
        </w:r>
        <w:r w:rsidR="006C00D2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24558C">
          <w:rPr>
            <w:rStyle w:val="af0"/>
          </w:rPr>
          <w:t>Найменування і умовне позначення теми розробки</w:t>
        </w:r>
        <w:r w:rsidR="006C00D2">
          <w:rPr>
            <w:webHidden/>
          </w:rPr>
          <w:tab/>
        </w:r>
        <w:r w:rsidR="006C00D2">
          <w:rPr>
            <w:webHidden/>
          </w:rPr>
          <w:fldChar w:fldCharType="begin"/>
        </w:r>
        <w:r w:rsidR="006C00D2">
          <w:rPr>
            <w:webHidden/>
          </w:rPr>
          <w:instrText xml:space="preserve"> PAGEREF _Toc466229373 \h </w:instrText>
        </w:r>
        <w:r w:rsidR="006C00D2">
          <w:rPr>
            <w:webHidden/>
          </w:rPr>
        </w:r>
        <w:r w:rsidR="006C00D2">
          <w:rPr>
            <w:webHidden/>
          </w:rPr>
          <w:fldChar w:fldCharType="separate"/>
        </w:r>
        <w:r w:rsidR="006C00D2">
          <w:rPr>
            <w:webHidden/>
          </w:rPr>
          <w:t>5</w:t>
        </w:r>
        <w:r w:rsidR="006C00D2">
          <w:rPr>
            <w:webHidden/>
          </w:rPr>
          <w:fldChar w:fldCharType="end"/>
        </w:r>
      </w:hyperlink>
    </w:p>
    <w:p w:rsidR="006C00D2" w:rsidRDefault="00FB59D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hyperlink w:anchor="_Toc466229374" w:history="1">
        <w:r w:rsidR="006C00D2" w:rsidRPr="0024558C">
          <w:rPr>
            <w:rStyle w:val="af0"/>
            <w:lang w:val="ru-RU"/>
          </w:rPr>
          <w:t>3</w:t>
        </w:r>
        <w:r w:rsidR="006C00D2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 w:rsidR="006C00D2" w:rsidRPr="0024558C">
          <w:rPr>
            <w:rStyle w:val="af0"/>
            <w:lang w:val="ru-RU"/>
          </w:rPr>
          <w:t>Призначення розробки</w:t>
        </w:r>
        <w:r w:rsidR="006C00D2">
          <w:rPr>
            <w:webHidden/>
          </w:rPr>
          <w:tab/>
        </w:r>
        <w:r w:rsidR="006C00D2">
          <w:rPr>
            <w:webHidden/>
          </w:rPr>
          <w:fldChar w:fldCharType="begin"/>
        </w:r>
        <w:r w:rsidR="006C00D2">
          <w:rPr>
            <w:webHidden/>
          </w:rPr>
          <w:instrText xml:space="preserve"> PAGEREF _Toc466229374 \h </w:instrText>
        </w:r>
        <w:r w:rsidR="006C00D2">
          <w:rPr>
            <w:webHidden/>
          </w:rPr>
        </w:r>
        <w:r w:rsidR="006C00D2">
          <w:rPr>
            <w:webHidden/>
          </w:rPr>
          <w:fldChar w:fldCharType="separate"/>
        </w:r>
        <w:r w:rsidR="006C00D2">
          <w:rPr>
            <w:webHidden/>
          </w:rPr>
          <w:t>6</w:t>
        </w:r>
        <w:r w:rsidR="006C00D2">
          <w:rPr>
            <w:webHidden/>
          </w:rPr>
          <w:fldChar w:fldCharType="end"/>
        </w:r>
      </w:hyperlink>
    </w:p>
    <w:p w:rsidR="006C00D2" w:rsidRDefault="00FB59D5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75" w:history="1">
        <w:r w:rsidR="006C00D2" w:rsidRPr="0024558C">
          <w:rPr>
            <w:rStyle w:val="af0"/>
          </w:rPr>
          <w:t>3.1</w:t>
        </w:r>
        <w:r w:rsidR="006C00D2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24558C">
          <w:rPr>
            <w:rStyle w:val="af0"/>
          </w:rPr>
          <w:t>Функціональне призначення розробки</w:t>
        </w:r>
        <w:r w:rsidR="006C00D2">
          <w:rPr>
            <w:webHidden/>
          </w:rPr>
          <w:tab/>
        </w:r>
        <w:r w:rsidR="006C00D2">
          <w:rPr>
            <w:webHidden/>
          </w:rPr>
          <w:fldChar w:fldCharType="begin"/>
        </w:r>
        <w:r w:rsidR="006C00D2">
          <w:rPr>
            <w:webHidden/>
          </w:rPr>
          <w:instrText xml:space="preserve"> PAGEREF _Toc466229375 \h </w:instrText>
        </w:r>
        <w:r w:rsidR="006C00D2">
          <w:rPr>
            <w:webHidden/>
          </w:rPr>
        </w:r>
        <w:r w:rsidR="006C00D2">
          <w:rPr>
            <w:webHidden/>
          </w:rPr>
          <w:fldChar w:fldCharType="separate"/>
        </w:r>
        <w:r w:rsidR="006C00D2">
          <w:rPr>
            <w:webHidden/>
          </w:rPr>
          <w:t>6</w:t>
        </w:r>
        <w:r w:rsidR="006C00D2">
          <w:rPr>
            <w:webHidden/>
          </w:rPr>
          <w:fldChar w:fldCharType="end"/>
        </w:r>
      </w:hyperlink>
    </w:p>
    <w:p w:rsidR="006C00D2" w:rsidRDefault="00FB59D5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76" w:history="1">
        <w:r w:rsidR="006C00D2" w:rsidRPr="0024558C">
          <w:rPr>
            <w:rStyle w:val="af0"/>
          </w:rPr>
          <w:t>3.2</w:t>
        </w:r>
        <w:r w:rsidR="006C00D2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24558C">
          <w:rPr>
            <w:rStyle w:val="af0"/>
          </w:rPr>
          <w:t>Експлуатаційне призначення</w:t>
        </w:r>
        <w:r w:rsidR="006C00D2">
          <w:rPr>
            <w:webHidden/>
          </w:rPr>
          <w:tab/>
        </w:r>
        <w:r w:rsidR="006C00D2">
          <w:rPr>
            <w:webHidden/>
          </w:rPr>
          <w:fldChar w:fldCharType="begin"/>
        </w:r>
        <w:r w:rsidR="006C00D2">
          <w:rPr>
            <w:webHidden/>
          </w:rPr>
          <w:instrText xml:space="preserve"> PAGEREF _Toc466229376 \h </w:instrText>
        </w:r>
        <w:r w:rsidR="006C00D2">
          <w:rPr>
            <w:webHidden/>
          </w:rPr>
        </w:r>
        <w:r w:rsidR="006C00D2">
          <w:rPr>
            <w:webHidden/>
          </w:rPr>
          <w:fldChar w:fldCharType="separate"/>
        </w:r>
        <w:r w:rsidR="006C00D2">
          <w:rPr>
            <w:webHidden/>
          </w:rPr>
          <w:t>6</w:t>
        </w:r>
        <w:r w:rsidR="006C00D2">
          <w:rPr>
            <w:webHidden/>
          </w:rPr>
          <w:fldChar w:fldCharType="end"/>
        </w:r>
      </w:hyperlink>
    </w:p>
    <w:p w:rsidR="006C00D2" w:rsidRDefault="00FB59D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hyperlink w:anchor="_Toc466229377" w:history="1">
        <w:r w:rsidR="006C00D2" w:rsidRPr="0024558C">
          <w:rPr>
            <w:rStyle w:val="af0"/>
            <w:lang w:val="ru-RU"/>
          </w:rPr>
          <w:t>4</w:t>
        </w:r>
        <w:r w:rsidR="006C00D2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 w:rsidR="006C00D2" w:rsidRPr="0024558C">
          <w:rPr>
            <w:rStyle w:val="af0"/>
            <w:lang w:val="ru-RU"/>
          </w:rPr>
          <w:t>Вимоги до програмного забезпечення</w:t>
        </w:r>
        <w:r w:rsidR="006C00D2">
          <w:rPr>
            <w:webHidden/>
          </w:rPr>
          <w:tab/>
        </w:r>
        <w:r w:rsidR="006C00D2">
          <w:rPr>
            <w:webHidden/>
          </w:rPr>
          <w:fldChar w:fldCharType="begin"/>
        </w:r>
        <w:r w:rsidR="006C00D2">
          <w:rPr>
            <w:webHidden/>
          </w:rPr>
          <w:instrText xml:space="preserve"> PAGEREF _Toc466229377 \h </w:instrText>
        </w:r>
        <w:r w:rsidR="006C00D2">
          <w:rPr>
            <w:webHidden/>
          </w:rPr>
        </w:r>
        <w:r w:rsidR="006C00D2">
          <w:rPr>
            <w:webHidden/>
          </w:rPr>
          <w:fldChar w:fldCharType="separate"/>
        </w:r>
        <w:r w:rsidR="006C00D2">
          <w:rPr>
            <w:webHidden/>
          </w:rPr>
          <w:t>7</w:t>
        </w:r>
        <w:r w:rsidR="006C00D2">
          <w:rPr>
            <w:webHidden/>
          </w:rPr>
          <w:fldChar w:fldCharType="end"/>
        </w:r>
      </w:hyperlink>
    </w:p>
    <w:p w:rsidR="006C00D2" w:rsidRDefault="00FB59D5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78" w:history="1">
        <w:r w:rsidR="006C00D2" w:rsidRPr="0024558C">
          <w:rPr>
            <w:rStyle w:val="af0"/>
          </w:rPr>
          <w:t>4.1</w:t>
        </w:r>
        <w:r w:rsidR="006C00D2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24558C">
          <w:rPr>
            <w:rStyle w:val="af0"/>
          </w:rPr>
          <w:t>Вимоги до функціональних характеристик</w:t>
        </w:r>
        <w:r w:rsidR="006C00D2">
          <w:rPr>
            <w:webHidden/>
          </w:rPr>
          <w:tab/>
        </w:r>
        <w:r w:rsidR="006C00D2">
          <w:rPr>
            <w:webHidden/>
          </w:rPr>
          <w:fldChar w:fldCharType="begin"/>
        </w:r>
        <w:r w:rsidR="006C00D2">
          <w:rPr>
            <w:webHidden/>
          </w:rPr>
          <w:instrText xml:space="preserve"> PAGEREF _Toc466229378 \h </w:instrText>
        </w:r>
        <w:r w:rsidR="006C00D2">
          <w:rPr>
            <w:webHidden/>
          </w:rPr>
        </w:r>
        <w:r w:rsidR="006C00D2">
          <w:rPr>
            <w:webHidden/>
          </w:rPr>
          <w:fldChar w:fldCharType="separate"/>
        </w:r>
        <w:r w:rsidR="006C00D2">
          <w:rPr>
            <w:webHidden/>
          </w:rPr>
          <w:t>7</w:t>
        </w:r>
        <w:r w:rsidR="006C00D2">
          <w:rPr>
            <w:webHidden/>
          </w:rPr>
          <w:fldChar w:fldCharType="end"/>
        </w:r>
      </w:hyperlink>
    </w:p>
    <w:p w:rsidR="006C00D2" w:rsidRDefault="00FB59D5">
      <w:pPr>
        <w:pStyle w:val="30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w:anchor="_Toc466229379" w:history="1">
        <w:r w:rsidR="006C00D2" w:rsidRPr="0024558C">
          <w:rPr>
            <w:rStyle w:val="af0"/>
            <w:noProof/>
          </w:rPr>
          <w:t>4.1.1</w:t>
        </w:r>
        <w:r w:rsidR="006C00D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 w:rsidR="006C00D2" w:rsidRPr="0024558C">
          <w:rPr>
            <w:rStyle w:val="af0"/>
            <w:noProof/>
          </w:rPr>
          <w:t>Вимоги до складу виконуваних функцій</w:t>
        </w:r>
        <w:r w:rsidR="006C00D2">
          <w:rPr>
            <w:noProof/>
            <w:webHidden/>
          </w:rPr>
          <w:tab/>
        </w:r>
        <w:r w:rsidR="006C00D2">
          <w:rPr>
            <w:noProof/>
            <w:webHidden/>
          </w:rPr>
          <w:fldChar w:fldCharType="begin"/>
        </w:r>
        <w:r w:rsidR="006C00D2">
          <w:rPr>
            <w:noProof/>
            <w:webHidden/>
          </w:rPr>
          <w:instrText xml:space="preserve"> PAGEREF _Toc466229379 \h </w:instrText>
        </w:r>
        <w:r w:rsidR="006C00D2">
          <w:rPr>
            <w:noProof/>
            <w:webHidden/>
          </w:rPr>
        </w:r>
        <w:r w:rsidR="006C00D2">
          <w:rPr>
            <w:noProof/>
            <w:webHidden/>
          </w:rPr>
          <w:fldChar w:fldCharType="separate"/>
        </w:r>
        <w:r w:rsidR="006C00D2">
          <w:rPr>
            <w:noProof/>
            <w:webHidden/>
          </w:rPr>
          <w:t>7</w:t>
        </w:r>
        <w:r w:rsidR="006C00D2">
          <w:rPr>
            <w:noProof/>
            <w:webHidden/>
          </w:rPr>
          <w:fldChar w:fldCharType="end"/>
        </w:r>
      </w:hyperlink>
    </w:p>
    <w:p w:rsidR="006C00D2" w:rsidRDefault="00FB59D5">
      <w:pPr>
        <w:pStyle w:val="30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w:anchor="_Toc466229380" w:history="1">
        <w:r w:rsidR="006C00D2" w:rsidRPr="0024558C">
          <w:rPr>
            <w:rStyle w:val="af0"/>
            <w:noProof/>
          </w:rPr>
          <w:t>4.1.2</w:t>
        </w:r>
        <w:r w:rsidR="006C00D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 w:rsidR="006C00D2" w:rsidRPr="0024558C">
          <w:rPr>
            <w:rStyle w:val="af0"/>
            <w:noProof/>
          </w:rPr>
          <w:t>Вимоги до організації вхідних даних</w:t>
        </w:r>
        <w:r w:rsidR="006C00D2">
          <w:rPr>
            <w:noProof/>
            <w:webHidden/>
          </w:rPr>
          <w:tab/>
        </w:r>
        <w:r w:rsidR="006C00D2">
          <w:rPr>
            <w:noProof/>
            <w:webHidden/>
          </w:rPr>
          <w:fldChar w:fldCharType="begin"/>
        </w:r>
        <w:r w:rsidR="006C00D2">
          <w:rPr>
            <w:noProof/>
            <w:webHidden/>
          </w:rPr>
          <w:instrText xml:space="preserve"> PAGEREF _Toc466229380 \h </w:instrText>
        </w:r>
        <w:r w:rsidR="006C00D2">
          <w:rPr>
            <w:noProof/>
            <w:webHidden/>
          </w:rPr>
        </w:r>
        <w:r w:rsidR="006C00D2">
          <w:rPr>
            <w:noProof/>
            <w:webHidden/>
          </w:rPr>
          <w:fldChar w:fldCharType="separate"/>
        </w:r>
        <w:r w:rsidR="006C00D2">
          <w:rPr>
            <w:noProof/>
            <w:webHidden/>
          </w:rPr>
          <w:t>7</w:t>
        </w:r>
        <w:r w:rsidR="006C00D2">
          <w:rPr>
            <w:noProof/>
            <w:webHidden/>
          </w:rPr>
          <w:fldChar w:fldCharType="end"/>
        </w:r>
      </w:hyperlink>
    </w:p>
    <w:p w:rsidR="006C00D2" w:rsidRDefault="00FB59D5">
      <w:pPr>
        <w:pStyle w:val="30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w:anchor="_Toc466229381" w:history="1">
        <w:r w:rsidR="006C00D2" w:rsidRPr="0024558C">
          <w:rPr>
            <w:rStyle w:val="af0"/>
            <w:noProof/>
          </w:rPr>
          <w:t>4.1.3</w:t>
        </w:r>
        <w:r w:rsidR="006C00D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 w:rsidR="006C00D2" w:rsidRPr="0024558C">
          <w:rPr>
            <w:rStyle w:val="af0"/>
            <w:noProof/>
          </w:rPr>
          <w:t>Вимоги до організації вихідних даних</w:t>
        </w:r>
        <w:r w:rsidR="006C00D2">
          <w:rPr>
            <w:noProof/>
            <w:webHidden/>
          </w:rPr>
          <w:tab/>
        </w:r>
        <w:r w:rsidR="006C00D2">
          <w:rPr>
            <w:noProof/>
            <w:webHidden/>
          </w:rPr>
          <w:fldChar w:fldCharType="begin"/>
        </w:r>
        <w:r w:rsidR="006C00D2">
          <w:rPr>
            <w:noProof/>
            <w:webHidden/>
          </w:rPr>
          <w:instrText xml:space="preserve"> PAGEREF _Toc466229381 \h </w:instrText>
        </w:r>
        <w:r w:rsidR="006C00D2">
          <w:rPr>
            <w:noProof/>
            <w:webHidden/>
          </w:rPr>
        </w:r>
        <w:r w:rsidR="006C00D2">
          <w:rPr>
            <w:noProof/>
            <w:webHidden/>
          </w:rPr>
          <w:fldChar w:fldCharType="separate"/>
        </w:r>
        <w:r w:rsidR="006C00D2">
          <w:rPr>
            <w:noProof/>
            <w:webHidden/>
          </w:rPr>
          <w:t>7</w:t>
        </w:r>
        <w:r w:rsidR="006C00D2">
          <w:rPr>
            <w:noProof/>
            <w:webHidden/>
          </w:rPr>
          <w:fldChar w:fldCharType="end"/>
        </w:r>
      </w:hyperlink>
    </w:p>
    <w:p w:rsidR="006C00D2" w:rsidRDefault="00FB59D5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82" w:history="1">
        <w:r w:rsidR="006C00D2" w:rsidRPr="0024558C">
          <w:rPr>
            <w:rStyle w:val="af0"/>
          </w:rPr>
          <w:t>4.2</w:t>
        </w:r>
        <w:r w:rsidR="006C00D2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24558C">
          <w:rPr>
            <w:rStyle w:val="af0"/>
          </w:rPr>
          <w:t>Вимоги до надійності</w:t>
        </w:r>
        <w:r w:rsidR="006C00D2">
          <w:rPr>
            <w:webHidden/>
          </w:rPr>
          <w:tab/>
        </w:r>
        <w:r w:rsidR="006C00D2">
          <w:rPr>
            <w:webHidden/>
          </w:rPr>
          <w:fldChar w:fldCharType="begin"/>
        </w:r>
        <w:r w:rsidR="006C00D2">
          <w:rPr>
            <w:webHidden/>
          </w:rPr>
          <w:instrText xml:space="preserve"> PAGEREF _Toc466229382 \h </w:instrText>
        </w:r>
        <w:r w:rsidR="006C00D2">
          <w:rPr>
            <w:webHidden/>
          </w:rPr>
        </w:r>
        <w:r w:rsidR="006C00D2">
          <w:rPr>
            <w:webHidden/>
          </w:rPr>
          <w:fldChar w:fldCharType="separate"/>
        </w:r>
        <w:r w:rsidR="006C00D2">
          <w:rPr>
            <w:webHidden/>
          </w:rPr>
          <w:t>7</w:t>
        </w:r>
        <w:r w:rsidR="006C00D2">
          <w:rPr>
            <w:webHidden/>
          </w:rPr>
          <w:fldChar w:fldCharType="end"/>
        </w:r>
      </w:hyperlink>
    </w:p>
    <w:p w:rsidR="006C00D2" w:rsidRDefault="00FB59D5">
      <w:pPr>
        <w:pStyle w:val="30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w:anchor="_Toc466229383" w:history="1">
        <w:r w:rsidR="006C00D2" w:rsidRPr="0024558C">
          <w:rPr>
            <w:rStyle w:val="af0"/>
            <w:noProof/>
          </w:rPr>
          <w:t>4.2.1</w:t>
        </w:r>
        <w:r w:rsidR="006C00D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 w:rsidR="006C00D2" w:rsidRPr="0024558C">
          <w:rPr>
            <w:rStyle w:val="af0"/>
            <w:noProof/>
          </w:rPr>
          <w:t>Вимоги до надійного функціонування програми</w:t>
        </w:r>
        <w:r w:rsidR="006C00D2">
          <w:rPr>
            <w:noProof/>
            <w:webHidden/>
          </w:rPr>
          <w:tab/>
        </w:r>
        <w:r w:rsidR="006C00D2">
          <w:rPr>
            <w:noProof/>
            <w:webHidden/>
          </w:rPr>
          <w:fldChar w:fldCharType="begin"/>
        </w:r>
        <w:r w:rsidR="006C00D2">
          <w:rPr>
            <w:noProof/>
            <w:webHidden/>
          </w:rPr>
          <w:instrText xml:space="preserve"> PAGEREF _Toc466229383 \h </w:instrText>
        </w:r>
        <w:r w:rsidR="006C00D2">
          <w:rPr>
            <w:noProof/>
            <w:webHidden/>
          </w:rPr>
        </w:r>
        <w:r w:rsidR="006C00D2">
          <w:rPr>
            <w:noProof/>
            <w:webHidden/>
          </w:rPr>
          <w:fldChar w:fldCharType="separate"/>
        </w:r>
        <w:r w:rsidR="006C00D2">
          <w:rPr>
            <w:noProof/>
            <w:webHidden/>
          </w:rPr>
          <w:t>7</w:t>
        </w:r>
        <w:r w:rsidR="006C00D2">
          <w:rPr>
            <w:noProof/>
            <w:webHidden/>
          </w:rPr>
          <w:fldChar w:fldCharType="end"/>
        </w:r>
      </w:hyperlink>
    </w:p>
    <w:p w:rsidR="006C00D2" w:rsidRDefault="00FB59D5">
      <w:pPr>
        <w:pStyle w:val="30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w:anchor="_Toc466229384" w:history="1">
        <w:r w:rsidR="006C00D2" w:rsidRPr="0024558C">
          <w:rPr>
            <w:rStyle w:val="af0"/>
            <w:noProof/>
          </w:rPr>
          <w:t>4.2.2</w:t>
        </w:r>
        <w:r w:rsidR="006C00D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 w:rsidR="006C00D2" w:rsidRPr="0024558C">
          <w:rPr>
            <w:rStyle w:val="af0"/>
            <w:noProof/>
          </w:rPr>
          <w:t>Час відновлення після відмови</w:t>
        </w:r>
        <w:r w:rsidR="006C00D2">
          <w:rPr>
            <w:noProof/>
            <w:webHidden/>
          </w:rPr>
          <w:tab/>
        </w:r>
        <w:r w:rsidR="006C00D2">
          <w:rPr>
            <w:noProof/>
            <w:webHidden/>
          </w:rPr>
          <w:fldChar w:fldCharType="begin"/>
        </w:r>
        <w:r w:rsidR="006C00D2">
          <w:rPr>
            <w:noProof/>
            <w:webHidden/>
          </w:rPr>
          <w:instrText xml:space="preserve"> PAGEREF _Toc466229384 \h </w:instrText>
        </w:r>
        <w:r w:rsidR="006C00D2">
          <w:rPr>
            <w:noProof/>
            <w:webHidden/>
          </w:rPr>
        </w:r>
        <w:r w:rsidR="006C00D2">
          <w:rPr>
            <w:noProof/>
            <w:webHidden/>
          </w:rPr>
          <w:fldChar w:fldCharType="separate"/>
        </w:r>
        <w:r w:rsidR="006C00D2">
          <w:rPr>
            <w:noProof/>
            <w:webHidden/>
          </w:rPr>
          <w:t>8</w:t>
        </w:r>
        <w:r w:rsidR="006C00D2">
          <w:rPr>
            <w:noProof/>
            <w:webHidden/>
          </w:rPr>
          <w:fldChar w:fldCharType="end"/>
        </w:r>
      </w:hyperlink>
    </w:p>
    <w:p w:rsidR="006C00D2" w:rsidRDefault="00FB59D5">
      <w:pPr>
        <w:pStyle w:val="30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w:anchor="_Toc466229385" w:history="1">
        <w:r w:rsidR="006C00D2" w:rsidRPr="0024558C">
          <w:rPr>
            <w:rStyle w:val="af0"/>
            <w:noProof/>
          </w:rPr>
          <w:t>4.2.3</w:t>
        </w:r>
        <w:r w:rsidR="006C00D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 w:rsidR="006C00D2" w:rsidRPr="0024558C">
          <w:rPr>
            <w:rStyle w:val="af0"/>
            <w:noProof/>
          </w:rPr>
          <w:t>Відмови через некоректні дії користувача</w:t>
        </w:r>
        <w:r w:rsidR="006C00D2">
          <w:rPr>
            <w:noProof/>
            <w:webHidden/>
          </w:rPr>
          <w:tab/>
        </w:r>
        <w:r w:rsidR="006C00D2">
          <w:rPr>
            <w:noProof/>
            <w:webHidden/>
          </w:rPr>
          <w:fldChar w:fldCharType="begin"/>
        </w:r>
        <w:r w:rsidR="006C00D2">
          <w:rPr>
            <w:noProof/>
            <w:webHidden/>
          </w:rPr>
          <w:instrText xml:space="preserve"> PAGEREF _Toc466229385 \h </w:instrText>
        </w:r>
        <w:r w:rsidR="006C00D2">
          <w:rPr>
            <w:noProof/>
            <w:webHidden/>
          </w:rPr>
        </w:r>
        <w:r w:rsidR="006C00D2">
          <w:rPr>
            <w:noProof/>
            <w:webHidden/>
          </w:rPr>
          <w:fldChar w:fldCharType="separate"/>
        </w:r>
        <w:r w:rsidR="006C00D2">
          <w:rPr>
            <w:noProof/>
            <w:webHidden/>
          </w:rPr>
          <w:t>8</w:t>
        </w:r>
        <w:r w:rsidR="006C00D2">
          <w:rPr>
            <w:noProof/>
            <w:webHidden/>
          </w:rPr>
          <w:fldChar w:fldCharType="end"/>
        </w:r>
      </w:hyperlink>
    </w:p>
    <w:p w:rsidR="006C00D2" w:rsidRDefault="00FB59D5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86" w:history="1">
        <w:r w:rsidR="006C00D2" w:rsidRPr="0024558C">
          <w:rPr>
            <w:rStyle w:val="af0"/>
          </w:rPr>
          <w:t>4.3</w:t>
        </w:r>
        <w:r w:rsidR="006C00D2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24558C">
          <w:rPr>
            <w:rStyle w:val="af0"/>
          </w:rPr>
          <w:t>Умови експлуатації</w:t>
        </w:r>
        <w:r w:rsidR="006C00D2">
          <w:rPr>
            <w:webHidden/>
          </w:rPr>
          <w:tab/>
        </w:r>
        <w:r w:rsidR="006C00D2">
          <w:rPr>
            <w:webHidden/>
          </w:rPr>
          <w:fldChar w:fldCharType="begin"/>
        </w:r>
        <w:r w:rsidR="006C00D2">
          <w:rPr>
            <w:webHidden/>
          </w:rPr>
          <w:instrText xml:space="preserve"> PAGEREF _Toc466229386 \h </w:instrText>
        </w:r>
        <w:r w:rsidR="006C00D2">
          <w:rPr>
            <w:webHidden/>
          </w:rPr>
        </w:r>
        <w:r w:rsidR="006C00D2">
          <w:rPr>
            <w:webHidden/>
          </w:rPr>
          <w:fldChar w:fldCharType="separate"/>
        </w:r>
        <w:r w:rsidR="006C00D2">
          <w:rPr>
            <w:webHidden/>
          </w:rPr>
          <w:t>8</w:t>
        </w:r>
        <w:r w:rsidR="006C00D2">
          <w:rPr>
            <w:webHidden/>
          </w:rPr>
          <w:fldChar w:fldCharType="end"/>
        </w:r>
      </w:hyperlink>
    </w:p>
    <w:p w:rsidR="006C00D2" w:rsidRDefault="00FB59D5">
      <w:pPr>
        <w:pStyle w:val="30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w:anchor="_Toc466229387" w:history="1">
        <w:r w:rsidR="006C00D2" w:rsidRPr="0024558C">
          <w:rPr>
            <w:rStyle w:val="af0"/>
            <w:noProof/>
          </w:rPr>
          <w:t>4.3.1</w:t>
        </w:r>
        <w:r w:rsidR="006C00D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 w:rsidR="006C00D2" w:rsidRPr="0024558C">
          <w:rPr>
            <w:rStyle w:val="af0"/>
            <w:noProof/>
          </w:rPr>
          <w:t>Кліматичні умови експлуатації</w:t>
        </w:r>
        <w:r w:rsidR="006C00D2">
          <w:rPr>
            <w:noProof/>
            <w:webHidden/>
          </w:rPr>
          <w:tab/>
        </w:r>
        <w:r w:rsidR="006C00D2">
          <w:rPr>
            <w:noProof/>
            <w:webHidden/>
          </w:rPr>
          <w:fldChar w:fldCharType="begin"/>
        </w:r>
        <w:r w:rsidR="006C00D2">
          <w:rPr>
            <w:noProof/>
            <w:webHidden/>
          </w:rPr>
          <w:instrText xml:space="preserve"> PAGEREF _Toc466229387 \h </w:instrText>
        </w:r>
        <w:r w:rsidR="006C00D2">
          <w:rPr>
            <w:noProof/>
            <w:webHidden/>
          </w:rPr>
        </w:r>
        <w:r w:rsidR="006C00D2">
          <w:rPr>
            <w:noProof/>
            <w:webHidden/>
          </w:rPr>
          <w:fldChar w:fldCharType="separate"/>
        </w:r>
        <w:r w:rsidR="006C00D2">
          <w:rPr>
            <w:noProof/>
            <w:webHidden/>
          </w:rPr>
          <w:t>8</w:t>
        </w:r>
        <w:r w:rsidR="006C00D2">
          <w:rPr>
            <w:noProof/>
            <w:webHidden/>
          </w:rPr>
          <w:fldChar w:fldCharType="end"/>
        </w:r>
      </w:hyperlink>
    </w:p>
    <w:p w:rsidR="006C00D2" w:rsidRDefault="00FB59D5">
      <w:pPr>
        <w:pStyle w:val="30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w:anchor="_Toc466229388" w:history="1">
        <w:r w:rsidR="006C00D2" w:rsidRPr="0024558C">
          <w:rPr>
            <w:rStyle w:val="af0"/>
            <w:noProof/>
          </w:rPr>
          <w:t>4.3.2</w:t>
        </w:r>
        <w:r w:rsidR="006C00D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 w:rsidR="006C00D2" w:rsidRPr="0024558C">
          <w:rPr>
            <w:rStyle w:val="af0"/>
            <w:noProof/>
          </w:rPr>
          <w:t>Вимоги до видів обслуговування</w:t>
        </w:r>
        <w:r w:rsidR="006C00D2">
          <w:rPr>
            <w:noProof/>
            <w:webHidden/>
          </w:rPr>
          <w:tab/>
        </w:r>
        <w:r w:rsidR="006C00D2">
          <w:rPr>
            <w:noProof/>
            <w:webHidden/>
          </w:rPr>
          <w:fldChar w:fldCharType="begin"/>
        </w:r>
        <w:r w:rsidR="006C00D2">
          <w:rPr>
            <w:noProof/>
            <w:webHidden/>
          </w:rPr>
          <w:instrText xml:space="preserve"> PAGEREF _Toc466229388 \h </w:instrText>
        </w:r>
        <w:r w:rsidR="006C00D2">
          <w:rPr>
            <w:noProof/>
            <w:webHidden/>
          </w:rPr>
        </w:r>
        <w:r w:rsidR="006C00D2">
          <w:rPr>
            <w:noProof/>
            <w:webHidden/>
          </w:rPr>
          <w:fldChar w:fldCharType="separate"/>
        </w:r>
        <w:r w:rsidR="006C00D2">
          <w:rPr>
            <w:noProof/>
            <w:webHidden/>
          </w:rPr>
          <w:t>8</w:t>
        </w:r>
        <w:r w:rsidR="006C00D2">
          <w:rPr>
            <w:noProof/>
            <w:webHidden/>
          </w:rPr>
          <w:fldChar w:fldCharType="end"/>
        </w:r>
      </w:hyperlink>
    </w:p>
    <w:p w:rsidR="006C00D2" w:rsidRDefault="00FB59D5">
      <w:pPr>
        <w:pStyle w:val="30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w:anchor="_Toc466229389" w:history="1">
        <w:r w:rsidR="006C00D2" w:rsidRPr="0024558C">
          <w:rPr>
            <w:rStyle w:val="af0"/>
            <w:noProof/>
          </w:rPr>
          <w:t>4.3.3</w:t>
        </w:r>
        <w:r w:rsidR="006C00D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 w:rsidR="006C00D2" w:rsidRPr="0024558C">
          <w:rPr>
            <w:rStyle w:val="af0"/>
            <w:noProof/>
          </w:rPr>
          <w:t>Вимоги до кількості та кваліфікації персоналу</w:t>
        </w:r>
        <w:r w:rsidR="006C00D2">
          <w:rPr>
            <w:noProof/>
            <w:webHidden/>
          </w:rPr>
          <w:tab/>
        </w:r>
        <w:r w:rsidR="006C00D2">
          <w:rPr>
            <w:noProof/>
            <w:webHidden/>
          </w:rPr>
          <w:fldChar w:fldCharType="begin"/>
        </w:r>
        <w:r w:rsidR="006C00D2">
          <w:rPr>
            <w:noProof/>
            <w:webHidden/>
          </w:rPr>
          <w:instrText xml:space="preserve"> PAGEREF _Toc466229389 \h </w:instrText>
        </w:r>
        <w:r w:rsidR="006C00D2">
          <w:rPr>
            <w:noProof/>
            <w:webHidden/>
          </w:rPr>
        </w:r>
        <w:r w:rsidR="006C00D2">
          <w:rPr>
            <w:noProof/>
            <w:webHidden/>
          </w:rPr>
          <w:fldChar w:fldCharType="separate"/>
        </w:r>
        <w:r w:rsidR="006C00D2">
          <w:rPr>
            <w:noProof/>
            <w:webHidden/>
          </w:rPr>
          <w:t>9</w:t>
        </w:r>
        <w:r w:rsidR="006C00D2">
          <w:rPr>
            <w:noProof/>
            <w:webHidden/>
          </w:rPr>
          <w:fldChar w:fldCharType="end"/>
        </w:r>
      </w:hyperlink>
    </w:p>
    <w:p w:rsidR="006C00D2" w:rsidRDefault="00FB59D5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90" w:history="1">
        <w:r w:rsidR="006C00D2" w:rsidRPr="0024558C">
          <w:rPr>
            <w:rStyle w:val="af0"/>
          </w:rPr>
          <w:t>4.4</w:t>
        </w:r>
        <w:r w:rsidR="006C00D2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24558C">
          <w:rPr>
            <w:rStyle w:val="af0"/>
          </w:rPr>
          <w:t>Вимоги до складу і параметрів технічних засобів</w:t>
        </w:r>
        <w:r w:rsidR="006C00D2">
          <w:rPr>
            <w:webHidden/>
          </w:rPr>
          <w:tab/>
        </w:r>
        <w:r w:rsidR="006C00D2">
          <w:rPr>
            <w:webHidden/>
          </w:rPr>
          <w:fldChar w:fldCharType="begin"/>
        </w:r>
        <w:r w:rsidR="006C00D2">
          <w:rPr>
            <w:webHidden/>
          </w:rPr>
          <w:instrText xml:space="preserve"> PAGEREF _Toc466229390 \h </w:instrText>
        </w:r>
        <w:r w:rsidR="006C00D2">
          <w:rPr>
            <w:webHidden/>
          </w:rPr>
        </w:r>
        <w:r w:rsidR="006C00D2">
          <w:rPr>
            <w:webHidden/>
          </w:rPr>
          <w:fldChar w:fldCharType="separate"/>
        </w:r>
        <w:r w:rsidR="006C00D2">
          <w:rPr>
            <w:webHidden/>
          </w:rPr>
          <w:t>9</w:t>
        </w:r>
        <w:r w:rsidR="006C00D2">
          <w:rPr>
            <w:webHidden/>
          </w:rPr>
          <w:fldChar w:fldCharType="end"/>
        </w:r>
      </w:hyperlink>
    </w:p>
    <w:p w:rsidR="006C00D2" w:rsidRDefault="00FB59D5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91" w:history="1">
        <w:r w:rsidR="006C00D2" w:rsidRPr="0024558C">
          <w:rPr>
            <w:rStyle w:val="af0"/>
          </w:rPr>
          <w:t>4.5</w:t>
        </w:r>
        <w:r w:rsidR="006C00D2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24558C">
          <w:rPr>
            <w:rStyle w:val="af0"/>
          </w:rPr>
          <w:t>Вимоги до інформаційної і програмної сумісності</w:t>
        </w:r>
        <w:r w:rsidR="006C00D2">
          <w:rPr>
            <w:webHidden/>
          </w:rPr>
          <w:tab/>
        </w:r>
        <w:r w:rsidR="006C00D2">
          <w:rPr>
            <w:webHidden/>
          </w:rPr>
          <w:fldChar w:fldCharType="begin"/>
        </w:r>
        <w:r w:rsidR="006C00D2">
          <w:rPr>
            <w:webHidden/>
          </w:rPr>
          <w:instrText xml:space="preserve"> PAGEREF _Toc466229391 \h </w:instrText>
        </w:r>
        <w:r w:rsidR="006C00D2">
          <w:rPr>
            <w:webHidden/>
          </w:rPr>
        </w:r>
        <w:r w:rsidR="006C00D2">
          <w:rPr>
            <w:webHidden/>
          </w:rPr>
          <w:fldChar w:fldCharType="separate"/>
        </w:r>
        <w:r w:rsidR="006C00D2">
          <w:rPr>
            <w:webHidden/>
          </w:rPr>
          <w:t>9</w:t>
        </w:r>
        <w:r w:rsidR="006C00D2">
          <w:rPr>
            <w:webHidden/>
          </w:rPr>
          <w:fldChar w:fldCharType="end"/>
        </w:r>
      </w:hyperlink>
    </w:p>
    <w:p w:rsidR="006C00D2" w:rsidRDefault="00FB59D5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92" w:history="1">
        <w:r w:rsidR="006C00D2" w:rsidRPr="0024558C">
          <w:rPr>
            <w:rStyle w:val="af0"/>
          </w:rPr>
          <w:t>4.6</w:t>
        </w:r>
        <w:r w:rsidR="006C00D2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24558C">
          <w:rPr>
            <w:rStyle w:val="af0"/>
          </w:rPr>
          <w:t>Вимоги до маркування та упаковки</w:t>
        </w:r>
        <w:r w:rsidR="006C00D2">
          <w:rPr>
            <w:webHidden/>
          </w:rPr>
          <w:tab/>
        </w:r>
        <w:r w:rsidR="006C00D2">
          <w:rPr>
            <w:webHidden/>
          </w:rPr>
          <w:fldChar w:fldCharType="begin"/>
        </w:r>
        <w:r w:rsidR="006C00D2">
          <w:rPr>
            <w:webHidden/>
          </w:rPr>
          <w:instrText xml:space="preserve"> PAGEREF _Toc466229392 \h </w:instrText>
        </w:r>
        <w:r w:rsidR="006C00D2">
          <w:rPr>
            <w:webHidden/>
          </w:rPr>
        </w:r>
        <w:r w:rsidR="006C00D2">
          <w:rPr>
            <w:webHidden/>
          </w:rPr>
          <w:fldChar w:fldCharType="separate"/>
        </w:r>
        <w:r w:rsidR="006C00D2">
          <w:rPr>
            <w:webHidden/>
          </w:rPr>
          <w:t>10</w:t>
        </w:r>
        <w:r w:rsidR="006C00D2">
          <w:rPr>
            <w:webHidden/>
          </w:rPr>
          <w:fldChar w:fldCharType="end"/>
        </w:r>
      </w:hyperlink>
    </w:p>
    <w:p w:rsidR="006C00D2" w:rsidRDefault="00FB59D5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93" w:history="1">
        <w:r w:rsidR="006C00D2" w:rsidRPr="0024558C">
          <w:rPr>
            <w:rStyle w:val="af0"/>
          </w:rPr>
          <w:t>4.7</w:t>
        </w:r>
        <w:r w:rsidR="006C00D2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24558C">
          <w:rPr>
            <w:rStyle w:val="af0"/>
          </w:rPr>
          <w:t>Вимоги до транспортування та зберігання</w:t>
        </w:r>
        <w:r w:rsidR="006C00D2">
          <w:rPr>
            <w:webHidden/>
          </w:rPr>
          <w:tab/>
        </w:r>
        <w:r w:rsidR="006C00D2">
          <w:rPr>
            <w:webHidden/>
          </w:rPr>
          <w:fldChar w:fldCharType="begin"/>
        </w:r>
        <w:r w:rsidR="006C00D2">
          <w:rPr>
            <w:webHidden/>
          </w:rPr>
          <w:instrText xml:space="preserve"> PAGEREF _Toc466229393 \h </w:instrText>
        </w:r>
        <w:r w:rsidR="006C00D2">
          <w:rPr>
            <w:webHidden/>
          </w:rPr>
        </w:r>
        <w:r w:rsidR="006C00D2">
          <w:rPr>
            <w:webHidden/>
          </w:rPr>
          <w:fldChar w:fldCharType="separate"/>
        </w:r>
        <w:r w:rsidR="006C00D2">
          <w:rPr>
            <w:webHidden/>
          </w:rPr>
          <w:t>10</w:t>
        </w:r>
        <w:r w:rsidR="006C00D2">
          <w:rPr>
            <w:webHidden/>
          </w:rPr>
          <w:fldChar w:fldCharType="end"/>
        </w:r>
      </w:hyperlink>
    </w:p>
    <w:p w:rsidR="006C00D2" w:rsidRDefault="00FB59D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hyperlink w:anchor="_Toc466229394" w:history="1">
        <w:r w:rsidR="006C00D2" w:rsidRPr="0024558C">
          <w:rPr>
            <w:rStyle w:val="af0"/>
            <w:highlight w:val="red"/>
            <w:lang w:val="ru-RU"/>
          </w:rPr>
          <w:t>5</w:t>
        </w:r>
        <w:r w:rsidR="006C00D2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 w:rsidR="006C00D2" w:rsidRPr="0024558C">
          <w:rPr>
            <w:rStyle w:val="af0"/>
            <w:highlight w:val="red"/>
            <w:lang w:val="ru-RU"/>
          </w:rPr>
          <w:t>Вимоги до програмної документації</w:t>
        </w:r>
        <w:r w:rsidR="006C00D2">
          <w:rPr>
            <w:webHidden/>
          </w:rPr>
          <w:tab/>
        </w:r>
        <w:r w:rsidR="006C00D2">
          <w:rPr>
            <w:webHidden/>
          </w:rPr>
          <w:fldChar w:fldCharType="begin"/>
        </w:r>
        <w:r w:rsidR="006C00D2">
          <w:rPr>
            <w:webHidden/>
          </w:rPr>
          <w:instrText xml:space="preserve"> PAGEREF _Toc466229394 \h </w:instrText>
        </w:r>
        <w:r w:rsidR="006C00D2">
          <w:rPr>
            <w:webHidden/>
          </w:rPr>
        </w:r>
        <w:r w:rsidR="006C00D2">
          <w:rPr>
            <w:webHidden/>
          </w:rPr>
          <w:fldChar w:fldCharType="separate"/>
        </w:r>
        <w:r w:rsidR="006C00D2">
          <w:rPr>
            <w:webHidden/>
          </w:rPr>
          <w:t>11</w:t>
        </w:r>
        <w:r w:rsidR="006C00D2">
          <w:rPr>
            <w:webHidden/>
          </w:rPr>
          <w:fldChar w:fldCharType="end"/>
        </w:r>
      </w:hyperlink>
    </w:p>
    <w:p w:rsidR="006C00D2" w:rsidRDefault="00FB59D5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95" w:history="1">
        <w:r w:rsidR="006C00D2" w:rsidRPr="0024558C">
          <w:rPr>
            <w:rStyle w:val="af0"/>
            <w:highlight w:val="red"/>
          </w:rPr>
          <w:t>5.1</w:t>
        </w:r>
        <w:r w:rsidR="006C00D2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24558C">
          <w:rPr>
            <w:rStyle w:val="af0"/>
            <w:highlight w:val="red"/>
          </w:rPr>
          <w:t>Попередній склад програмної документації</w:t>
        </w:r>
        <w:r w:rsidR="006C00D2">
          <w:rPr>
            <w:webHidden/>
          </w:rPr>
          <w:tab/>
        </w:r>
        <w:r w:rsidR="006C00D2">
          <w:rPr>
            <w:webHidden/>
          </w:rPr>
          <w:fldChar w:fldCharType="begin"/>
        </w:r>
        <w:r w:rsidR="006C00D2">
          <w:rPr>
            <w:webHidden/>
          </w:rPr>
          <w:instrText xml:space="preserve"> PAGEREF _Toc466229395 \h </w:instrText>
        </w:r>
        <w:r w:rsidR="006C00D2">
          <w:rPr>
            <w:webHidden/>
          </w:rPr>
        </w:r>
        <w:r w:rsidR="006C00D2">
          <w:rPr>
            <w:webHidden/>
          </w:rPr>
          <w:fldChar w:fldCharType="separate"/>
        </w:r>
        <w:r w:rsidR="006C00D2">
          <w:rPr>
            <w:webHidden/>
          </w:rPr>
          <w:t>11</w:t>
        </w:r>
        <w:r w:rsidR="006C00D2">
          <w:rPr>
            <w:webHidden/>
          </w:rPr>
          <w:fldChar w:fldCharType="end"/>
        </w:r>
      </w:hyperlink>
    </w:p>
    <w:p w:rsidR="006C00D2" w:rsidRDefault="00FB59D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hyperlink w:anchor="_Toc466229396" w:history="1">
        <w:r w:rsidR="006C00D2" w:rsidRPr="0024558C">
          <w:rPr>
            <w:rStyle w:val="af0"/>
            <w:lang w:val="ru-RU"/>
          </w:rPr>
          <w:t>6</w:t>
        </w:r>
        <w:r w:rsidR="006C00D2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 w:rsidR="006C00D2" w:rsidRPr="0024558C">
          <w:rPr>
            <w:rStyle w:val="af0"/>
            <w:lang w:val="ru-RU"/>
          </w:rPr>
          <w:t>Техніко-економічні показники</w:t>
        </w:r>
        <w:r w:rsidR="006C00D2">
          <w:rPr>
            <w:webHidden/>
          </w:rPr>
          <w:tab/>
        </w:r>
        <w:r w:rsidR="006C00D2">
          <w:rPr>
            <w:webHidden/>
          </w:rPr>
          <w:fldChar w:fldCharType="begin"/>
        </w:r>
        <w:r w:rsidR="006C00D2">
          <w:rPr>
            <w:webHidden/>
          </w:rPr>
          <w:instrText xml:space="preserve"> PAGEREF _Toc466229396 \h </w:instrText>
        </w:r>
        <w:r w:rsidR="006C00D2">
          <w:rPr>
            <w:webHidden/>
          </w:rPr>
        </w:r>
        <w:r w:rsidR="006C00D2">
          <w:rPr>
            <w:webHidden/>
          </w:rPr>
          <w:fldChar w:fldCharType="separate"/>
        </w:r>
        <w:r w:rsidR="006C00D2">
          <w:rPr>
            <w:webHidden/>
          </w:rPr>
          <w:t>12</w:t>
        </w:r>
        <w:r w:rsidR="006C00D2">
          <w:rPr>
            <w:webHidden/>
          </w:rPr>
          <w:fldChar w:fldCharType="end"/>
        </w:r>
      </w:hyperlink>
    </w:p>
    <w:p w:rsidR="006C00D2" w:rsidRDefault="00FB59D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hyperlink w:anchor="_Toc466229397" w:history="1">
        <w:r w:rsidR="006C00D2" w:rsidRPr="0024558C">
          <w:rPr>
            <w:rStyle w:val="af0"/>
          </w:rPr>
          <w:t>7</w:t>
        </w:r>
        <w:r w:rsidR="006C00D2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 w:rsidR="006C00D2" w:rsidRPr="0024558C">
          <w:rPr>
            <w:rStyle w:val="af0"/>
            <w:lang w:val="en-US"/>
          </w:rPr>
          <w:t>С</w:t>
        </w:r>
        <w:r w:rsidR="006C00D2" w:rsidRPr="0024558C">
          <w:rPr>
            <w:rStyle w:val="af0"/>
          </w:rPr>
          <w:t>тадії та етапи розробки</w:t>
        </w:r>
        <w:r w:rsidR="006C00D2">
          <w:rPr>
            <w:webHidden/>
          </w:rPr>
          <w:tab/>
        </w:r>
        <w:r w:rsidR="006C00D2">
          <w:rPr>
            <w:webHidden/>
          </w:rPr>
          <w:fldChar w:fldCharType="begin"/>
        </w:r>
        <w:r w:rsidR="006C00D2">
          <w:rPr>
            <w:webHidden/>
          </w:rPr>
          <w:instrText xml:space="preserve"> PAGEREF _Toc466229397 \h </w:instrText>
        </w:r>
        <w:r w:rsidR="006C00D2">
          <w:rPr>
            <w:webHidden/>
          </w:rPr>
        </w:r>
        <w:r w:rsidR="006C00D2">
          <w:rPr>
            <w:webHidden/>
          </w:rPr>
          <w:fldChar w:fldCharType="separate"/>
        </w:r>
        <w:r w:rsidR="006C00D2">
          <w:rPr>
            <w:webHidden/>
          </w:rPr>
          <w:t>13</w:t>
        </w:r>
        <w:r w:rsidR="006C00D2">
          <w:rPr>
            <w:webHidden/>
          </w:rPr>
          <w:fldChar w:fldCharType="end"/>
        </w:r>
      </w:hyperlink>
    </w:p>
    <w:p w:rsidR="006C00D2" w:rsidRDefault="00FB59D5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98" w:history="1">
        <w:r w:rsidR="006C00D2" w:rsidRPr="0024558C">
          <w:rPr>
            <w:rStyle w:val="af0"/>
          </w:rPr>
          <w:t>7.1</w:t>
        </w:r>
        <w:r w:rsidR="006C00D2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24558C">
          <w:rPr>
            <w:rStyle w:val="af0"/>
          </w:rPr>
          <w:t>Стадії розробки</w:t>
        </w:r>
        <w:r w:rsidR="006C00D2">
          <w:rPr>
            <w:webHidden/>
          </w:rPr>
          <w:tab/>
        </w:r>
        <w:r w:rsidR="006C00D2">
          <w:rPr>
            <w:webHidden/>
          </w:rPr>
          <w:fldChar w:fldCharType="begin"/>
        </w:r>
        <w:r w:rsidR="006C00D2">
          <w:rPr>
            <w:webHidden/>
          </w:rPr>
          <w:instrText xml:space="preserve"> PAGEREF _Toc466229398 \h </w:instrText>
        </w:r>
        <w:r w:rsidR="006C00D2">
          <w:rPr>
            <w:webHidden/>
          </w:rPr>
        </w:r>
        <w:r w:rsidR="006C00D2">
          <w:rPr>
            <w:webHidden/>
          </w:rPr>
          <w:fldChar w:fldCharType="separate"/>
        </w:r>
        <w:r w:rsidR="006C00D2">
          <w:rPr>
            <w:webHidden/>
          </w:rPr>
          <w:t>13</w:t>
        </w:r>
        <w:r w:rsidR="006C00D2">
          <w:rPr>
            <w:webHidden/>
          </w:rPr>
          <w:fldChar w:fldCharType="end"/>
        </w:r>
      </w:hyperlink>
    </w:p>
    <w:p w:rsidR="006C00D2" w:rsidRDefault="00FB59D5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99" w:history="1">
        <w:r w:rsidR="006C00D2" w:rsidRPr="0024558C">
          <w:rPr>
            <w:rStyle w:val="af0"/>
          </w:rPr>
          <w:t>7.2</w:t>
        </w:r>
        <w:r w:rsidR="006C00D2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24558C">
          <w:rPr>
            <w:rStyle w:val="af0"/>
          </w:rPr>
          <w:t>Етапи розробки</w:t>
        </w:r>
        <w:r w:rsidR="006C00D2">
          <w:rPr>
            <w:webHidden/>
          </w:rPr>
          <w:tab/>
        </w:r>
        <w:r w:rsidR="006C00D2">
          <w:rPr>
            <w:webHidden/>
          </w:rPr>
          <w:fldChar w:fldCharType="begin"/>
        </w:r>
        <w:r w:rsidR="006C00D2">
          <w:rPr>
            <w:webHidden/>
          </w:rPr>
          <w:instrText xml:space="preserve"> PAGEREF _Toc466229399 \h </w:instrText>
        </w:r>
        <w:r w:rsidR="006C00D2">
          <w:rPr>
            <w:webHidden/>
          </w:rPr>
        </w:r>
        <w:r w:rsidR="006C00D2">
          <w:rPr>
            <w:webHidden/>
          </w:rPr>
          <w:fldChar w:fldCharType="separate"/>
        </w:r>
        <w:r w:rsidR="006C00D2">
          <w:rPr>
            <w:webHidden/>
          </w:rPr>
          <w:t>13</w:t>
        </w:r>
        <w:r w:rsidR="006C00D2">
          <w:rPr>
            <w:webHidden/>
          </w:rPr>
          <w:fldChar w:fldCharType="end"/>
        </w:r>
      </w:hyperlink>
    </w:p>
    <w:p w:rsidR="006C00D2" w:rsidRDefault="00FB59D5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400" w:history="1">
        <w:r w:rsidR="006C00D2" w:rsidRPr="0024558C">
          <w:rPr>
            <w:rStyle w:val="af0"/>
          </w:rPr>
          <w:t>7.3</w:t>
        </w:r>
        <w:r w:rsidR="006C00D2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24558C">
          <w:rPr>
            <w:rStyle w:val="af0"/>
          </w:rPr>
          <w:t>Зміст роботи по етапам</w:t>
        </w:r>
        <w:r w:rsidR="006C00D2">
          <w:rPr>
            <w:webHidden/>
          </w:rPr>
          <w:tab/>
        </w:r>
        <w:r w:rsidR="006C00D2">
          <w:rPr>
            <w:webHidden/>
          </w:rPr>
          <w:fldChar w:fldCharType="begin"/>
        </w:r>
        <w:r w:rsidR="006C00D2">
          <w:rPr>
            <w:webHidden/>
          </w:rPr>
          <w:instrText xml:space="preserve"> PAGEREF _Toc466229400 \h </w:instrText>
        </w:r>
        <w:r w:rsidR="006C00D2">
          <w:rPr>
            <w:webHidden/>
          </w:rPr>
        </w:r>
        <w:r w:rsidR="006C00D2">
          <w:rPr>
            <w:webHidden/>
          </w:rPr>
          <w:fldChar w:fldCharType="separate"/>
        </w:r>
        <w:r w:rsidR="006C00D2">
          <w:rPr>
            <w:webHidden/>
          </w:rPr>
          <w:t>13</w:t>
        </w:r>
        <w:r w:rsidR="006C00D2">
          <w:rPr>
            <w:webHidden/>
          </w:rPr>
          <w:fldChar w:fldCharType="end"/>
        </w:r>
      </w:hyperlink>
    </w:p>
    <w:p w:rsidR="006C00D2" w:rsidRDefault="00FB59D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hyperlink w:anchor="_Toc466229401" w:history="1">
        <w:r w:rsidR="006C00D2" w:rsidRPr="0024558C">
          <w:rPr>
            <w:rStyle w:val="af0"/>
          </w:rPr>
          <w:t>8</w:t>
        </w:r>
        <w:r w:rsidR="006C00D2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 w:rsidR="006C00D2" w:rsidRPr="0024558C">
          <w:rPr>
            <w:rStyle w:val="af0"/>
          </w:rPr>
          <w:t>Порядок контролю і прийому</w:t>
        </w:r>
        <w:r w:rsidR="006C00D2">
          <w:rPr>
            <w:webHidden/>
          </w:rPr>
          <w:tab/>
        </w:r>
        <w:r w:rsidR="006C00D2">
          <w:rPr>
            <w:webHidden/>
          </w:rPr>
          <w:fldChar w:fldCharType="begin"/>
        </w:r>
        <w:r w:rsidR="006C00D2">
          <w:rPr>
            <w:webHidden/>
          </w:rPr>
          <w:instrText xml:space="preserve"> PAGEREF _Toc466229401 \h </w:instrText>
        </w:r>
        <w:r w:rsidR="006C00D2">
          <w:rPr>
            <w:webHidden/>
          </w:rPr>
        </w:r>
        <w:r w:rsidR="006C00D2">
          <w:rPr>
            <w:webHidden/>
          </w:rPr>
          <w:fldChar w:fldCharType="separate"/>
        </w:r>
        <w:r w:rsidR="006C00D2">
          <w:rPr>
            <w:webHidden/>
          </w:rPr>
          <w:t>15</w:t>
        </w:r>
        <w:r w:rsidR="006C00D2">
          <w:rPr>
            <w:webHidden/>
          </w:rPr>
          <w:fldChar w:fldCharType="end"/>
        </w:r>
      </w:hyperlink>
    </w:p>
    <w:p w:rsidR="006C00D2" w:rsidRDefault="00FB59D5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402" w:history="1">
        <w:r w:rsidR="006C00D2" w:rsidRPr="0024558C">
          <w:rPr>
            <w:rStyle w:val="af0"/>
          </w:rPr>
          <w:t>8.1</w:t>
        </w:r>
        <w:r w:rsidR="006C00D2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24558C">
          <w:rPr>
            <w:rStyle w:val="af0"/>
          </w:rPr>
          <w:t>Види досліджень</w:t>
        </w:r>
        <w:r w:rsidR="006C00D2">
          <w:rPr>
            <w:webHidden/>
          </w:rPr>
          <w:tab/>
        </w:r>
        <w:r w:rsidR="006C00D2">
          <w:rPr>
            <w:webHidden/>
          </w:rPr>
          <w:fldChar w:fldCharType="begin"/>
        </w:r>
        <w:r w:rsidR="006C00D2">
          <w:rPr>
            <w:webHidden/>
          </w:rPr>
          <w:instrText xml:space="preserve"> PAGEREF _Toc466229402 \h </w:instrText>
        </w:r>
        <w:r w:rsidR="006C00D2">
          <w:rPr>
            <w:webHidden/>
          </w:rPr>
        </w:r>
        <w:r w:rsidR="006C00D2">
          <w:rPr>
            <w:webHidden/>
          </w:rPr>
          <w:fldChar w:fldCharType="separate"/>
        </w:r>
        <w:r w:rsidR="006C00D2">
          <w:rPr>
            <w:webHidden/>
          </w:rPr>
          <w:t>15</w:t>
        </w:r>
        <w:r w:rsidR="006C00D2">
          <w:rPr>
            <w:webHidden/>
          </w:rPr>
          <w:fldChar w:fldCharType="end"/>
        </w:r>
      </w:hyperlink>
    </w:p>
    <w:p w:rsidR="006C00D2" w:rsidRDefault="00FB59D5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403" w:history="1">
        <w:r w:rsidR="006C00D2" w:rsidRPr="0024558C">
          <w:rPr>
            <w:rStyle w:val="af0"/>
          </w:rPr>
          <w:t>8.2</w:t>
        </w:r>
        <w:r w:rsidR="006C00D2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24558C">
          <w:rPr>
            <w:rStyle w:val="af0"/>
          </w:rPr>
          <w:t>Загальні вимоги до прийняття роботи</w:t>
        </w:r>
        <w:r w:rsidR="006C00D2">
          <w:rPr>
            <w:webHidden/>
          </w:rPr>
          <w:tab/>
        </w:r>
        <w:r w:rsidR="006C00D2">
          <w:rPr>
            <w:webHidden/>
          </w:rPr>
          <w:fldChar w:fldCharType="begin"/>
        </w:r>
        <w:r w:rsidR="006C00D2">
          <w:rPr>
            <w:webHidden/>
          </w:rPr>
          <w:instrText xml:space="preserve"> PAGEREF _Toc466229403 \h </w:instrText>
        </w:r>
        <w:r w:rsidR="006C00D2">
          <w:rPr>
            <w:webHidden/>
          </w:rPr>
        </w:r>
        <w:r w:rsidR="006C00D2">
          <w:rPr>
            <w:webHidden/>
          </w:rPr>
          <w:fldChar w:fldCharType="separate"/>
        </w:r>
        <w:r w:rsidR="006C00D2">
          <w:rPr>
            <w:webHidden/>
          </w:rPr>
          <w:t>15</w:t>
        </w:r>
        <w:r w:rsidR="006C00D2">
          <w:rPr>
            <w:webHidden/>
          </w:rPr>
          <w:fldChar w:fldCharType="end"/>
        </w:r>
      </w:hyperlink>
    </w:p>
    <w:p w:rsidR="00967778" w:rsidRDefault="00967778" w:rsidP="00967778">
      <w:pPr>
        <w:rPr>
          <w:b/>
          <w:bCs/>
          <w:caps/>
          <w:sz w:val="24"/>
          <w:lang w:val="ru-RU"/>
        </w:rPr>
      </w:pPr>
      <w:r>
        <w:fldChar w:fldCharType="end"/>
      </w:r>
    </w:p>
    <w:p w:rsidR="00C439CE" w:rsidRPr="001446E4" w:rsidRDefault="001446E4" w:rsidP="001446E4">
      <w:pPr>
        <w:pStyle w:val="1"/>
        <w:rPr>
          <w:lang w:val="ru-RU"/>
        </w:rPr>
      </w:pPr>
      <w:bookmarkStart w:id="0" w:name="_Toc466229370"/>
      <w:r w:rsidRPr="001446E4">
        <w:lastRenderedPageBreak/>
        <w:t>Найменування</w:t>
      </w:r>
      <w:r>
        <w:rPr>
          <w:lang w:val="ru-RU"/>
        </w:rPr>
        <w:t xml:space="preserve"> та область застосування</w:t>
      </w:r>
      <w:bookmarkEnd w:id="0"/>
    </w:p>
    <w:p w:rsidR="00C439CE" w:rsidRDefault="00C439CE" w:rsidP="00C439CE">
      <w:pPr>
        <w:pStyle w:val="25"/>
      </w:pPr>
      <w:r w:rsidRPr="001446E4">
        <w:rPr>
          <w:highlight w:val="yellow"/>
        </w:rPr>
        <w:t>Найменування – «</w:t>
      </w:r>
      <w:proofErr w:type="spellStart"/>
      <w:r w:rsidRPr="001446E4">
        <w:rPr>
          <w:highlight w:val="yellow"/>
        </w:rPr>
        <w:t>Веб-ресурс</w:t>
      </w:r>
      <w:proofErr w:type="spellEnd"/>
      <w:r w:rsidRPr="001446E4">
        <w:rPr>
          <w:highlight w:val="yellow"/>
        </w:rPr>
        <w:t xml:space="preserve"> підтримки комунікаційного середовища кафедри ВНЗ».</w:t>
      </w:r>
    </w:p>
    <w:p w:rsidR="002B2214" w:rsidRDefault="00C439CE" w:rsidP="00C439CE">
      <w:pPr>
        <w:pStyle w:val="25"/>
      </w:pPr>
      <w:r w:rsidRPr="001446E4">
        <w:rPr>
          <w:highlight w:val="yellow"/>
        </w:rPr>
        <w:t>Програма призначена до застосування на кафедрі Автоматизованих систем обробки інформації та управління Національного технічного університету України «Київського політехнічного інституту».</w:t>
      </w:r>
    </w:p>
    <w:p w:rsidR="002B2214" w:rsidRPr="002B2214" w:rsidRDefault="002B2214" w:rsidP="002B2214">
      <w:pPr>
        <w:rPr>
          <w:lang w:eastAsia="en-US"/>
        </w:rPr>
      </w:pPr>
    </w:p>
    <w:p w:rsidR="002B2214" w:rsidRPr="002B2214" w:rsidRDefault="002B2214" w:rsidP="002B2214">
      <w:pPr>
        <w:rPr>
          <w:lang w:eastAsia="en-US"/>
        </w:rPr>
      </w:pPr>
    </w:p>
    <w:p w:rsidR="00C439CE" w:rsidRPr="002B2214" w:rsidRDefault="00C439CE" w:rsidP="002B2214">
      <w:pPr>
        <w:tabs>
          <w:tab w:val="left" w:pos="6210"/>
        </w:tabs>
        <w:rPr>
          <w:lang w:eastAsia="en-US"/>
        </w:rPr>
      </w:pPr>
    </w:p>
    <w:p w:rsidR="00C439CE" w:rsidRDefault="00C439CE" w:rsidP="00C439CE">
      <w:pPr>
        <w:pStyle w:val="1"/>
        <w:spacing w:before="0" w:after="0"/>
        <w:ind w:left="432" w:hanging="432"/>
        <w:rPr>
          <w:lang w:val="ru-RU"/>
        </w:rPr>
      </w:pPr>
      <w:bookmarkStart w:id="1" w:name="_Toc418670306"/>
      <w:bookmarkStart w:id="2" w:name="_Toc466229371"/>
      <w:proofErr w:type="gramStart"/>
      <w:r>
        <w:rPr>
          <w:lang w:val="ru-RU"/>
        </w:rPr>
        <w:lastRenderedPageBreak/>
        <w:t>П</w:t>
      </w:r>
      <w:proofErr w:type="gramEnd"/>
      <w:r>
        <w:rPr>
          <w:lang w:val="ru-RU"/>
        </w:rPr>
        <w:t>ідстави для розробки</w:t>
      </w:r>
      <w:bookmarkEnd w:id="1"/>
      <w:bookmarkEnd w:id="2"/>
    </w:p>
    <w:p w:rsidR="00150872" w:rsidRPr="006C00D2" w:rsidRDefault="00C439CE" w:rsidP="00C439CE">
      <w:pPr>
        <w:pStyle w:val="21"/>
        <w:tabs>
          <w:tab w:val="clear" w:pos="1440"/>
        </w:tabs>
        <w:ind w:left="1021" w:hanging="301"/>
        <w:rPr>
          <w:rFonts w:eastAsiaTheme="majorEastAsia"/>
        </w:rPr>
      </w:pPr>
      <w:bookmarkStart w:id="3" w:name="_Toc418670308"/>
      <w:bookmarkStart w:id="4" w:name="_Toc466229372"/>
      <w:r w:rsidRPr="006C00D2">
        <w:rPr>
          <w:rFonts w:eastAsiaTheme="majorEastAsia"/>
        </w:rPr>
        <w:t>Перелік документів, на підставі яких ведеться розробка</w:t>
      </w:r>
      <w:bookmarkEnd w:id="3"/>
      <w:bookmarkEnd w:id="4"/>
    </w:p>
    <w:p w:rsidR="006C6E57" w:rsidRPr="006C6E57" w:rsidRDefault="006C6E57" w:rsidP="00150872">
      <w:pPr>
        <w:rPr>
          <w:rFonts w:eastAsiaTheme="majorEastAsia"/>
        </w:rPr>
      </w:pPr>
      <w:bookmarkStart w:id="5" w:name="_GoBack"/>
      <w:bookmarkEnd w:id="5"/>
      <w:r>
        <w:rPr>
          <w:rFonts w:eastAsiaTheme="majorEastAsia"/>
        </w:rPr>
        <w:t xml:space="preserve">Підставою для проведення розробки являється наказ № 6 від 11 травня 2016 року. Наказ затверджено на засіданні кафедри АСОІУ, далі Замовник і прийнято до виконання студентом(ми) </w:t>
      </w:r>
      <w:r w:rsidRPr="006C6E57">
        <w:rPr>
          <w:rFonts w:eastAsiaTheme="majorEastAsia"/>
          <w:highlight w:val="yellow"/>
        </w:rPr>
        <w:t>ПІБ</w:t>
      </w:r>
      <w:r>
        <w:rPr>
          <w:rFonts w:eastAsiaTheme="majorEastAsia"/>
        </w:rPr>
        <w:t>, далі Виконавець(ці), дата затвердження ТЗ.</w:t>
      </w:r>
    </w:p>
    <w:p w:rsidR="00C439CE" w:rsidRPr="00150872" w:rsidRDefault="00150872" w:rsidP="00C439CE">
      <w:pPr>
        <w:pStyle w:val="21"/>
        <w:tabs>
          <w:tab w:val="clear" w:pos="1440"/>
        </w:tabs>
        <w:ind w:left="1021" w:hanging="301"/>
        <w:rPr>
          <w:rFonts w:eastAsiaTheme="majorEastAsia"/>
        </w:rPr>
      </w:pPr>
      <w:bookmarkStart w:id="6" w:name="_Toc466229373"/>
      <w:r w:rsidRPr="00150872">
        <w:rPr>
          <w:rFonts w:eastAsiaTheme="majorEastAsia"/>
        </w:rPr>
        <w:t>Найменування і умовне позначення теми розробки</w:t>
      </w:r>
      <w:bookmarkEnd w:id="6"/>
      <w:r w:rsidR="00C439CE" w:rsidRPr="00150872">
        <w:rPr>
          <w:rFonts w:eastAsiaTheme="majorEastAsia"/>
        </w:rPr>
        <w:t xml:space="preserve"> </w:t>
      </w:r>
    </w:p>
    <w:p w:rsidR="00B2253E" w:rsidRDefault="00150872" w:rsidP="00150872">
      <w:pPr>
        <w:rPr>
          <w:highlight w:val="yellow"/>
        </w:rPr>
      </w:pPr>
      <w:r>
        <w:rPr>
          <w:highlight w:val="yellow"/>
        </w:rPr>
        <w:t>Найменування теми розробки – «Розробка текстового редактору».</w:t>
      </w:r>
    </w:p>
    <w:p w:rsidR="00150872" w:rsidRPr="00150872" w:rsidRDefault="00150872" w:rsidP="00150872">
      <w:pPr>
        <w:rPr>
          <w:highlight w:val="yellow"/>
        </w:rPr>
      </w:pPr>
      <w:r>
        <w:rPr>
          <w:highlight w:val="yellow"/>
        </w:rPr>
        <w:t>Умовне позначення теми розробки (шифр теми) – «РТФ 0.1».</w:t>
      </w:r>
    </w:p>
    <w:p w:rsidR="00C439CE" w:rsidRPr="006C00D2" w:rsidRDefault="00C439CE" w:rsidP="00C439CE">
      <w:pPr>
        <w:pStyle w:val="1"/>
        <w:spacing w:before="0" w:after="0"/>
        <w:ind w:left="432" w:hanging="432"/>
      </w:pPr>
      <w:bookmarkStart w:id="7" w:name="_Toc418670309"/>
      <w:bookmarkStart w:id="8" w:name="_Toc466229374"/>
      <w:r w:rsidRPr="006C00D2">
        <w:lastRenderedPageBreak/>
        <w:t>Призначення розробки</w:t>
      </w:r>
      <w:bookmarkEnd w:id="7"/>
      <w:bookmarkEnd w:id="8"/>
    </w:p>
    <w:p w:rsidR="00C439CE" w:rsidRPr="006C00D2" w:rsidRDefault="00C439CE" w:rsidP="00C439CE">
      <w:pPr>
        <w:pStyle w:val="21"/>
        <w:tabs>
          <w:tab w:val="clear" w:pos="1440"/>
        </w:tabs>
        <w:ind w:left="1021" w:hanging="301"/>
      </w:pPr>
      <w:bookmarkStart w:id="9" w:name="_Toc418670310"/>
      <w:bookmarkStart w:id="10" w:name="_Toc466229375"/>
      <w:r w:rsidRPr="006C00D2">
        <w:t>Функціональне призначення розробки</w:t>
      </w:r>
      <w:bookmarkEnd w:id="9"/>
      <w:bookmarkEnd w:id="10"/>
    </w:p>
    <w:p w:rsidR="00C439CE" w:rsidRPr="006C00D2" w:rsidRDefault="00C439CE" w:rsidP="00C439CE">
      <w:pPr>
        <w:pStyle w:val="25"/>
      </w:pPr>
      <w:r w:rsidRPr="006C00D2">
        <w:rPr>
          <w:highlight w:val="yellow"/>
        </w:rPr>
        <w:t>Функціональним призначенням розробки програми є надання користувачам можливості ефективного обміну навчально-методичними матеріалами та поширення інформації в мережі Інтернет.</w:t>
      </w:r>
    </w:p>
    <w:p w:rsidR="00C439CE" w:rsidRPr="006C00D2" w:rsidRDefault="00C439CE" w:rsidP="00C439CE">
      <w:pPr>
        <w:pStyle w:val="21"/>
        <w:tabs>
          <w:tab w:val="clear" w:pos="1440"/>
        </w:tabs>
        <w:ind w:left="1021" w:hanging="301"/>
      </w:pPr>
      <w:bookmarkStart w:id="11" w:name="_Toc418670311"/>
      <w:bookmarkStart w:id="12" w:name="_Toc466229376"/>
      <w:r w:rsidRPr="006C00D2">
        <w:t>Експлуатаційне призначення</w:t>
      </w:r>
      <w:bookmarkEnd w:id="11"/>
      <w:bookmarkEnd w:id="12"/>
    </w:p>
    <w:p w:rsidR="00C439CE" w:rsidRPr="006C00D2" w:rsidRDefault="00C439CE" w:rsidP="00C439CE">
      <w:pPr>
        <w:pStyle w:val="25"/>
        <w:rPr>
          <w:highlight w:val="yellow"/>
        </w:rPr>
      </w:pPr>
      <w:r w:rsidRPr="006C00D2">
        <w:rPr>
          <w:highlight w:val="yellow"/>
        </w:rPr>
        <w:t>Програма повинна експлуатуватися об'єктах кафедри АСОІУ.</w:t>
      </w:r>
    </w:p>
    <w:p w:rsidR="00C439CE" w:rsidRPr="006C00D2" w:rsidRDefault="00C439CE" w:rsidP="00C439CE">
      <w:pPr>
        <w:pStyle w:val="25"/>
      </w:pPr>
      <w:r w:rsidRPr="006C00D2">
        <w:rPr>
          <w:highlight w:val="yellow"/>
        </w:rPr>
        <w:t>Кінцевими користувачами програми є співробітники та студенти кафедри АСОІУ, абітурієнти та випускники кафедри.</w:t>
      </w:r>
    </w:p>
    <w:p w:rsidR="00C439CE" w:rsidRDefault="00C439CE" w:rsidP="00C439CE">
      <w:pPr>
        <w:pStyle w:val="1"/>
        <w:spacing w:before="0" w:after="0"/>
        <w:ind w:left="432" w:hanging="432"/>
        <w:rPr>
          <w:lang w:val="ru-RU"/>
        </w:rPr>
      </w:pPr>
      <w:bookmarkStart w:id="13" w:name="_Toc418670312"/>
      <w:bookmarkStart w:id="14" w:name="_Toc466229377"/>
      <w:r>
        <w:rPr>
          <w:lang w:val="ru-RU"/>
        </w:rPr>
        <w:lastRenderedPageBreak/>
        <w:t>Вимоги до програмного забезпечення</w:t>
      </w:r>
      <w:bookmarkEnd w:id="13"/>
      <w:bookmarkEnd w:id="14"/>
    </w:p>
    <w:p w:rsidR="00C439CE" w:rsidRPr="00690D09" w:rsidRDefault="00C439CE" w:rsidP="00C439CE">
      <w:pPr>
        <w:pStyle w:val="21"/>
        <w:tabs>
          <w:tab w:val="clear" w:pos="1440"/>
        </w:tabs>
        <w:ind w:left="1021" w:hanging="301"/>
      </w:pPr>
      <w:bookmarkStart w:id="15" w:name="_Toc418670313"/>
      <w:bookmarkStart w:id="16" w:name="_Toc466229378"/>
      <w:r w:rsidRPr="00690D09">
        <w:t>Вимоги до функціональних характеристик</w:t>
      </w:r>
      <w:bookmarkEnd w:id="15"/>
      <w:bookmarkEnd w:id="16"/>
    </w:p>
    <w:p w:rsidR="00C439CE" w:rsidRPr="00690D09" w:rsidRDefault="00C439CE" w:rsidP="00690D09">
      <w:pPr>
        <w:pStyle w:val="3"/>
      </w:pPr>
      <w:bookmarkStart w:id="17" w:name="_Toc418670314"/>
      <w:bookmarkStart w:id="18" w:name="_Toc418684025"/>
      <w:bookmarkStart w:id="19" w:name="_Toc418685611"/>
      <w:bookmarkStart w:id="20" w:name="_Toc466229379"/>
      <w:r w:rsidRPr="00690D09">
        <w:t>Вимоги до складу виконуваних функцій</w:t>
      </w:r>
      <w:bookmarkEnd w:id="17"/>
      <w:bookmarkEnd w:id="18"/>
      <w:bookmarkEnd w:id="19"/>
      <w:bookmarkEnd w:id="20"/>
    </w:p>
    <w:p w:rsidR="00C439CE" w:rsidRPr="00690D09" w:rsidRDefault="00C439CE" w:rsidP="00C439CE">
      <w:pPr>
        <w:pStyle w:val="25"/>
        <w:rPr>
          <w:highlight w:val="yellow"/>
        </w:rPr>
      </w:pPr>
      <w:r w:rsidRPr="00690D09">
        <w:rPr>
          <w:highlight w:val="yellow"/>
        </w:rPr>
        <w:t xml:space="preserve">Програма повинна </w:t>
      </w:r>
      <w:r w:rsidR="00690D09" w:rsidRPr="00690D09">
        <w:rPr>
          <w:highlight w:val="yellow"/>
        </w:rPr>
        <w:t xml:space="preserve">забезпечувати можливість </w:t>
      </w:r>
      <w:r w:rsidRPr="00690D09">
        <w:rPr>
          <w:highlight w:val="yellow"/>
        </w:rPr>
        <w:t>викон</w:t>
      </w:r>
      <w:r w:rsidR="00690D09" w:rsidRPr="00690D09">
        <w:rPr>
          <w:highlight w:val="yellow"/>
        </w:rPr>
        <w:t>ання</w:t>
      </w:r>
      <w:r w:rsidRPr="00690D09">
        <w:rPr>
          <w:highlight w:val="yellow"/>
        </w:rPr>
        <w:t xml:space="preserve"> нижче наведених функцій:</w:t>
      </w:r>
    </w:p>
    <w:p w:rsidR="00134004" w:rsidRPr="00A55E60" w:rsidRDefault="00134004" w:rsidP="00134004">
      <w:pPr>
        <w:pStyle w:val="10"/>
        <w:numPr>
          <w:ilvl w:val="0"/>
          <w:numId w:val="31"/>
        </w:numPr>
        <w:rPr>
          <w:highlight w:val="yellow"/>
        </w:rPr>
      </w:pPr>
      <w:bookmarkStart w:id="21" w:name="_Toc418670315"/>
      <w:bookmarkStart w:id="22" w:name="_Toc418684026"/>
      <w:bookmarkStart w:id="23" w:name="_Toc418685612"/>
      <w:r w:rsidRPr="00A55E60">
        <w:rPr>
          <w:highlight w:val="yellow"/>
        </w:rPr>
        <w:t>управління користувачами;</w:t>
      </w:r>
    </w:p>
    <w:p w:rsidR="00134004" w:rsidRPr="00A55E60" w:rsidRDefault="00134004" w:rsidP="00134004">
      <w:pPr>
        <w:pStyle w:val="10"/>
        <w:numPr>
          <w:ilvl w:val="0"/>
          <w:numId w:val="31"/>
        </w:numPr>
        <w:rPr>
          <w:highlight w:val="yellow"/>
        </w:rPr>
      </w:pPr>
      <w:r w:rsidRPr="00A55E60">
        <w:rPr>
          <w:highlight w:val="yellow"/>
        </w:rPr>
        <w:t>зворотн</w:t>
      </w:r>
      <w:r w:rsidR="00A55E60" w:rsidRPr="00A55E60">
        <w:rPr>
          <w:highlight w:val="yellow"/>
        </w:rPr>
        <w:t>ій</w:t>
      </w:r>
      <w:r w:rsidR="00A55E60">
        <w:rPr>
          <w:highlight w:val="yellow"/>
          <w:lang w:val="ru-RU"/>
        </w:rPr>
        <w:t xml:space="preserve"> </w:t>
      </w:r>
      <w:r w:rsidRPr="00A55E60">
        <w:rPr>
          <w:highlight w:val="yellow"/>
        </w:rPr>
        <w:t>зв’яз</w:t>
      </w:r>
      <w:r w:rsidR="00A55E60">
        <w:rPr>
          <w:highlight w:val="yellow"/>
        </w:rPr>
        <w:t>ок</w:t>
      </w:r>
      <w:r w:rsidRPr="00A55E60">
        <w:rPr>
          <w:highlight w:val="yellow"/>
        </w:rPr>
        <w:t>;</w:t>
      </w:r>
    </w:p>
    <w:p w:rsidR="00134004" w:rsidRPr="00A55E60" w:rsidRDefault="00134004" w:rsidP="00134004">
      <w:pPr>
        <w:pStyle w:val="10"/>
        <w:numPr>
          <w:ilvl w:val="0"/>
          <w:numId w:val="31"/>
        </w:numPr>
        <w:rPr>
          <w:highlight w:val="yellow"/>
        </w:rPr>
      </w:pPr>
      <w:r w:rsidRPr="00A55E60">
        <w:rPr>
          <w:highlight w:val="yellow"/>
        </w:rPr>
        <w:t>управління контентом;</w:t>
      </w:r>
    </w:p>
    <w:p w:rsidR="00134004" w:rsidRPr="00690D09" w:rsidRDefault="00134004" w:rsidP="00134004">
      <w:pPr>
        <w:pStyle w:val="10"/>
        <w:numPr>
          <w:ilvl w:val="0"/>
          <w:numId w:val="31"/>
        </w:numPr>
        <w:rPr>
          <w:highlight w:val="yellow"/>
        </w:rPr>
      </w:pPr>
      <w:r w:rsidRPr="00690D09">
        <w:rPr>
          <w:highlight w:val="yellow"/>
        </w:rPr>
        <w:t>управління структурою сайту;</w:t>
      </w:r>
    </w:p>
    <w:p w:rsidR="00134004" w:rsidRPr="00690D09" w:rsidRDefault="00134004" w:rsidP="00134004">
      <w:pPr>
        <w:pStyle w:val="10"/>
        <w:numPr>
          <w:ilvl w:val="0"/>
          <w:numId w:val="31"/>
        </w:numPr>
        <w:rPr>
          <w:highlight w:val="yellow"/>
        </w:rPr>
      </w:pPr>
      <w:r w:rsidRPr="00690D09">
        <w:rPr>
          <w:highlight w:val="yellow"/>
        </w:rPr>
        <w:t>обміну особистими повідомленнями між користувачами системи;</w:t>
      </w:r>
    </w:p>
    <w:p w:rsidR="00134004" w:rsidRPr="00690D09" w:rsidRDefault="00134004" w:rsidP="00134004">
      <w:pPr>
        <w:pStyle w:val="10"/>
        <w:numPr>
          <w:ilvl w:val="0"/>
          <w:numId w:val="31"/>
        </w:numPr>
        <w:rPr>
          <w:highlight w:val="yellow"/>
        </w:rPr>
      </w:pPr>
      <w:r w:rsidRPr="00690D09">
        <w:rPr>
          <w:highlight w:val="yellow"/>
        </w:rPr>
        <w:t>управління файлами;</w:t>
      </w:r>
    </w:p>
    <w:p w:rsidR="00134004" w:rsidRPr="00690D09" w:rsidRDefault="00134004" w:rsidP="00134004">
      <w:pPr>
        <w:pStyle w:val="10"/>
        <w:numPr>
          <w:ilvl w:val="0"/>
          <w:numId w:val="31"/>
        </w:numPr>
        <w:rPr>
          <w:highlight w:val="yellow"/>
        </w:rPr>
      </w:pPr>
      <w:r w:rsidRPr="00690D09">
        <w:rPr>
          <w:highlight w:val="yellow"/>
        </w:rPr>
        <w:t>пошуку контенту.</w:t>
      </w:r>
    </w:p>
    <w:p w:rsidR="00C439CE" w:rsidRPr="00690D09" w:rsidRDefault="00C439CE" w:rsidP="00690D09">
      <w:pPr>
        <w:pStyle w:val="3"/>
      </w:pPr>
      <w:bookmarkStart w:id="24" w:name="_Toc466229380"/>
      <w:r w:rsidRPr="00690D09">
        <w:t>Вимоги до організації вхідних даних</w:t>
      </w:r>
      <w:bookmarkEnd w:id="21"/>
      <w:bookmarkEnd w:id="22"/>
      <w:bookmarkEnd w:id="23"/>
      <w:bookmarkEnd w:id="24"/>
    </w:p>
    <w:p w:rsidR="00C439CE" w:rsidRPr="00C57511" w:rsidRDefault="00C57511" w:rsidP="00C439CE">
      <w:pPr>
        <w:pStyle w:val="25"/>
      </w:pPr>
      <w:r w:rsidRPr="008A206A">
        <w:rPr>
          <w:highlight w:val="yellow"/>
        </w:rPr>
        <w:t>Вхідні дані до програми повинні бути організовані у вигляді окремих текстових файлів, відповідної специфікації.</w:t>
      </w:r>
    </w:p>
    <w:p w:rsidR="00C439CE" w:rsidRPr="00690D09" w:rsidRDefault="00C439CE" w:rsidP="00690D09">
      <w:pPr>
        <w:pStyle w:val="3"/>
      </w:pPr>
      <w:bookmarkStart w:id="25" w:name="_Toc418670316"/>
      <w:bookmarkStart w:id="26" w:name="_Toc418684027"/>
      <w:bookmarkStart w:id="27" w:name="_Toc418685613"/>
      <w:bookmarkStart w:id="28" w:name="_Toc466229381"/>
      <w:r w:rsidRPr="00690D09">
        <w:t>Вимоги до організації вихідних даних</w:t>
      </w:r>
      <w:bookmarkEnd w:id="25"/>
      <w:bookmarkEnd w:id="26"/>
      <w:bookmarkEnd w:id="27"/>
      <w:bookmarkEnd w:id="28"/>
    </w:p>
    <w:p w:rsidR="00C439CE" w:rsidRPr="008A206A" w:rsidRDefault="00C439CE" w:rsidP="00C439CE">
      <w:pPr>
        <w:pStyle w:val="25"/>
      </w:pPr>
      <w:r w:rsidRPr="008A206A">
        <w:rPr>
          <w:highlight w:val="yellow"/>
        </w:rPr>
        <w:t>Вихідними даними для програми є інформація відображена на сторінках веб-сайту.</w:t>
      </w:r>
    </w:p>
    <w:p w:rsidR="00C439CE" w:rsidRPr="008A206A" w:rsidRDefault="00C439CE" w:rsidP="00C439CE">
      <w:pPr>
        <w:pStyle w:val="21"/>
        <w:tabs>
          <w:tab w:val="clear" w:pos="1440"/>
        </w:tabs>
        <w:ind w:left="1021" w:hanging="301"/>
      </w:pPr>
      <w:bookmarkStart w:id="29" w:name="_Toc418670318"/>
      <w:bookmarkStart w:id="30" w:name="_Toc466229382"/>
      <w:r w:rsidRPr="008A206A">
        <w:t>Вимоги до надійності</w:t>
      </w:r>
      <w:bookmarkEnd w:id="29"/>
      <w:bookmarkEnd w:id="30"/>
    </w:p>
    <w:p w:rsidR="00C439CE" w:rsidRPr="008A206A" w:rsidRDefault="00C439CE" w:rsidP="008A206A">
      <w:pPr>
        <w:pStyle w:val="3"/>
      </w:pPr>
      <w:bookmarkStart w:id="31" w:name="_Toc418670319"/>
      <w:bookmarkStart w:id="32" w:name="_Toc418684030"/>
      <w:bookmarkStart w:id="33" w:name="_Toc418685615"/>
      <w:bookmarkStart w:id="34" w:name="_Toc466229383"/>
      <w:r w:rsidRPr="008A206A">
        <w:t>Вимоги до надійного функціонування програми</w:t>
      </w:r>
      <w:bookmarkEnd w:id="31"/>
      <w:bookmarkEnd w:id="32"/>
      <w:bookmarkEnd w:id="33"/>
      <w:bookmarkEnd w:id="34"/>
    </w:p>
    <w:p w:rsidR="00C439CE" w:rsidRPr="008A206A" w:rsidRDefault="00C439CE" w:rsidP="00C439CE">
      <w:pPr>
        <w:pStyle w:val="25"/>
        <w:rPr>
          <w:highlight w:val="yellow"/>
        </w:rPr>
      </w:pPr>
      <w:r w:rsidRPr="008A206A">
        <w:rPr>
          <w:highlight w:val="yellow"/>
        </w:rPr>
        <w:t>Надійне функціонування програми повинно бути забезпечене виконанням Замовником сукупності організаційно-технічних заходів, перелік яких наведено нижче:</w:t>
      </w:r>
    </w:p>
    <w:p w:rsidR="00C439CE" w:rsidRPr="008A206A" w:rsidRDefault="00C439CE" w:rsidP="00607CFE">
      <w:pPr>
        <w:pStyle w:val="10"/>
        <w:numPr>
          <w:ilvl w:val="0"/>
          <w:numId w:val="21"/>
        </w:numPr>
        <w:rPr>
          <w:highlight w:val="yellow"/>
        </w:rPr>
      </w:pPr>
      <w:r w:rsidRPr="008A206A">
        <w:rPr>
          <w:highlight w:val="yellow"/>
        </w:rPr>
        <w:t xml:space="preserve">організацією безперебійного </w:t>
      </w:r>
      <w:proofErr w:type="spellStart"/>
      <w:r w:rsidRPr="008A206A">
        <w:rPr>
          <w:highlight w:val="yellow"/>
        </w:rPr>
        <w:t>струмопостачання</w:t>
      </w:r>
      <w:proofErr w:type="spellEnd"/>
      <w:r w:rsidRPr="008A206A">
        <w:rPr>
          <w:highlight w:val="yellow"/>
        </w:rPr>
        <w:t xml:space="preserve"> технічних засобів;</w:t>
      </w:r>
    </w:p>
    <w:p w:rsidR="00C439CE" w:rsidRPr="008A206A" w:rsidRDefault="00C439CE" w:rsidP="00607CFE">
      <w:pPr>
        <w:pStyle w:val="10"/>
        <w:numPr>
          <w:ilvl w:val="0"/>
          <w:numId w:val="21"/>
        </w:numPr>
        <w:rPr>
          <w:highlight w:val="yellow"/>
        </w:rPr>
      </w:pPr>
      <w:r w:rsidRPr="008A206A">
        <w:rPr>
          <w:highlight w:val="yellow"/>
        </w:rPr>
        <w:lastRenderedPageBreak/>
        <w:t>використанням ліцензійного програмного забезпечення;</w:t>
      </w:r>
    </w:p>
    <w:p w:rsidR="00C439CE" w:rsidRPr="008A206A" w:rsidRDefault="00C439CE" w:rsidP="00607CFE">
      <w:pPr>
        <w:pStyle w:val="10"/>
        <w:numPr>
          <w:ilvl w:val="0"/>
          <w:numId w:val="21"/>
        </w:numPr>
        <w:rPr>
          <w:highlight w:val="yellow"/>
        </w:rPr>
      </w:pPr>
      <w:r w:rsidRPr="008A206A">
        <w:rPr>
          <w:highlight w:val="yellow"/>
        </w:rPr>
        <w:t>використанням своєчасно оновленого програмного забезпечення;</w:t>
      </w:r>
    </w:p>
    <w:p w:rsidR="00C439CE" w:rsidRPr="008A206A" w:rsidRDefault="00C439CE" w:rsidP="00607CFE">
      <w:pPr>
        <w:pStyle w:val="10"/>
        <w:numPr>
          <w:ilvl w:val="0"/>
          <w:numId w:val="21"/>
        </w:numPr>
        <w:rPr>
          <w:highlight w:val="yellow"/>
        </w:rPr>
      </w:pPr>
      <w:r w:rsidRPr="008A206A">
        <w:rPr>
          <w:highlight w:val="yellow"/>
        </w:rPr>
        <w:t>наявністю доступу до мережі Інтернет.</w:t>
      </w:r>
    </w:p>
    <w:p w:rsidR="00C439CE" w:rsidRPr="008A206A" w:rsidRDefault="008A206A" w:rsidP="008A206A">
      <w:pPr>
        <w:pStyle w:val="3"/>
      </w:pPr>
      <w:bookmarkStart w:id="35" w:name="_Toc418670320"/>
      <w:bookmarkStart w:id="36" w:name="_Toc418684031"/>
      <w:bookmarkStart w:id="37" w:name="_Toc418685616"/>
      <w:bookmarkStart w:id="38" w:name="_Toc466229384"/>
      <w:r>
        <w:t>Час відновлення після відм</w:t>
      </w:r>
      <w:r w:rsidR="00C439CE" w:rsidRPr="008A206A">
        <w:t>ови</w:t>
      </w:r>
      <w:bookmarkEnd w:id="35"/>
      <w:bookmarkEnd w:id="36"/>
      <w:bookmarkEnd w:id="37"/>
      <w:bookmarkEnd w:id="38"/>
    </w:p>
    <w:p w:rsidR="00C439CE" w:rsidRPr="008A206A" w:rsidRDefault="00C439CE" w:rsidP="00C439CE">
      <w:pPr>
        <w:pStyle w:val="25"/>
        <w:rPr>
          <w:highlight w:val="yellow"/>
        </w:rPr>
      </w:pPr>
      <w:r w:rsidRPr="008A206A">
        <w:rPr>
          <w:highlight w:val="yellow"/>
        </w:rPr>
        <w:t>Час відновлення після відмови, що спричинена збоєм електропостачання технічних засобів, не крахом операційної системи, не повинно перевищувати 1 години за умови виконання умов експлуатації технічних і програмних засобів.</w:t>
      </w:r>
    </w:p>
    <w:p w:rsidR="00C439CE" w:rsidRPr="008A206A" w:rsidRDefault="00C439CE" w:rsidP="00C439CE">
      <w:pPr>
        <w:pStyle w:val="25"/>
      </w:pPr>
      <w:r w:rsidRPr="008A206A">
        <w:rPr>
          <w:highlight w:val="yellow"/>
        </w:rPr>
        <w:t xml:space="preserve">Час відновлення після відмови, що спричинена неполадкою технічних засобів, крахом операційної системи, не повинно перевищувати часу, який потрібен на ліквідацію неполадок технічних засобів та </w:t>
      </w:r>
      <w:proofErr w:type="spellStart"/>
      <w:r w:rsidRPr="008A206A">
        <w:rPr>
          <w:highlight w:val="yellow"/>
        </w:rPr>
        <w:t>перевстановленням</w:t>
      </w:r>
      <w:proofErr w:type="spellEnd"/>
      <w:r w:rsidRPr="008A206A">
        <w:rPr>
          <w:highlight w:val="yellow"/>
        </w:rPr>
        <w:t xml:space="preserve"> програмних засобів.</w:t>
      </w:r>
    </w:p>
    <w:p w:rsidR="00C439CE" w:rsidRPr="008A206A" w:rsidRDefault="00C439CE" w:rsidP="008A206A">
      <w:pPr>
        <w:pStyle w:val="3"/>
      </w:pPr>
      <w:bookmarkStart w:id="39" w:name="_Toc418670321"/>
      <w:bookmarkStart w:id="40" w:name="_Toc418684032"/>
      <w:bookmarkStart w:id="41" w:name="_Toc418685617"/>
      <w:bookmarkStart w:id="42" w:name="_Toc466229385"/>
      <w:r w:rsidRPr="008A206A">
        <w:t>Відмови через некоректні дії користувача</w:t>
      </w:r>
      <w:bookmarkEnd w:id="39"/>
      <w:bookmarkEnd w:id="40"/>
      <w:bookmarkEnd w:id="41"/>
      <w:bookmarkEnd w:id="42"/>
    </w:p>
    <w:p w:rsidR="00C439CE" w:rsidRPr="008A206A" w:rsidRDefault="00C439CE" w:rsidP="00C439CE">
      <w:pPr>
        <w:pStyle w:val="25"/>
      </w:pPr>
      <w:r w:rsidRPr="008A206A">
        <w:rPr>
          <w:highlight w:val="yellow"/>
        </w:rPr>
        <w:t>Відмови програми можливі внаслідок некоректних дій користувача системи. Задля запобігання відмов програми через вище вказані причини слід обмежити коло користувачів з правами доступу «Адміністратор».</w:t>
      </w:r>
    </w:p>
    <w:p w:rsidR="00C439CE" w:rsidRPr="008A206A" w:rsidRDefault="00C439CE" w:rsidP="00C439CE">
      <w:pPr>
        <w:pStyle w:val="21"/>
        <w:tabs>
          <w:tab w:val="clear" w:pos="1440"/>
        </w:tabs>
        <w:ind w:left="1021" w:hanging="301"/>
      </w:pPr>
      <w:bookmarkStart w:id="43" w:name="_Toc418670322"/>
      <w:bookmarkStart w:id="44" w:name="_Toc466229386"/>
      <w:r w:rsidRPr="008A206A">
        <w:t>Умови експлуатації</w:t>
      </w:r>
      <w:bookmarkEnd w:id="43"/>
      <w:bookmarkEnd w:id="44"/>
    </w:p>
    <w:p w:rsidR="00C439CE" w:rsidRPr="008A206A" w:rsidRDefault="00C439CE" w:rsidP="008A206A">
      <w:pPr>
        <w:pStyle w:val="3"/>
      </w:pPr>
      <w:bookmarkStart w:id="45" w:name="_Toc418670323"/>
      <w:bookmarkStart w:id="46" w:name="_Toc418684034"/>
      <w:bookmarkStart w:id="47" w:name="_Toc418685619"/>
      <w:bookmarkStart w:id="48" w:name="_Toc466229387"/>
      <w:r w:rsidRPr="008A206A">
        <w:t>Кліматичні умови експлуатації</w:t>
      </w:r>
      <w:bookmarkEnd w:id="45"/>
      <w:bookmarkEnd w:id="46"/>
      <w:bookmarkEnd w:id="47"/>
      <w:bookmarkEnd w:id="48"/>
    </w:p>
    <w:p w:rsidR="00C439CE" w:rsidRPr="008A206A" w:rsidRDefault="00C439CE" w:rsidP="00C439CE">
      <w:pPr>
        <w:pStyle w:val="25"/>
      </w:pPr>
      <w:r w:rsidRPr="008A206A">
        <w:rPr>
          <w:highlight w:val="yellow"/>
        </w:rPr>
        <w:t>Кліматичні умови експлуатації, при яких повинні забезпе</w:t>
      </w:r>
      <w:r w:rsidR="008A206A" w:rsidRPr="008A206A">
        <w:rPr>
          <w:highlight w:val="yellow"/>
        </w:rPr>
        <w:t>чуватися задані характеристики,</w:t>
      </w:r>
      <w:r w:rsidRPr="008A206A">
        <w:rPr>
          <w:highlight w:val="yellow"/>
        </w:rPr>
        <w:t xml:space="preserve"> повинні задовольняти вимогам, що заявлені до технічних засобів зокрема до умов їх експлуатації.</w:t>
      </w:r>
    </w:p>
    <w:p w:rsidR="00C439CE" w:rsidRPr="008A206A" w:rsidRDefault="00C439CE" w:rsidP="008A206A">
      <w:pPr>
        <w:pStyle w:val="3"/>
      </w:pPr>
      <w:bookmarkStart w:id="49" w:name="_Toc418670324"/>
      <w:bookmarkStart w:id="50" w:name="_Toc418684035"/>
      <w:bookmarkStart w:id="51" w:name="_Toc418685620"/>
      <w:bookmarkStart w:id="52" w:name="_Toc466229388"/>
      <w:r w:rsidRPr="008A206A">
        <w:t>Вимоги до видів обслуговування</w:t>
      </w:r>
      <w:bookmarkEnd w:id="49"/>
      <w:bookmarkEnd w:id="50"/>
      <w:bookmarkEnd w:id="51"/>
      <w:bookmarkEnd w:id="52"/>
    </w:p>
    <w:p w:rsidR="00C439CE" w:rsidRDefault="00C439CE" w:rsidP="00C439CE">
      <w:pPr>
        <w:pStyle w:val="25"/>
      </w:pPr>
      <w:r w:rsidRPr="008A206A">
        <w:rPr>
          <w:highlight w:val="yellow"/>
        </w:rPr>
        <w:t>Див. Вимоги до забезпечення надійного функціонування програми.</w:t>
      </w:r>
    </w:p>
    <w:p w:rsidR="008A206A" w:rsidRPr="008A206A" w:rsidRDefault="008A206A" w:rsidP="00C439CE">
      <w:pPr>
        <w:pStyle w:val="25"/>
        <w:rPr>
          <w:highlight w:val="yellow"/>
        </w:rPr>
      </w:pPr>
      <w:r>
        <w:rPr>
          <w:highlight w:val="yellow"/>
        </w:rPr>
        <w:t>Іноді</w:t>
      </w:r>
    </w:p>
    <w:p w:rsidR="008A206A" w:rsidRDefault="008A206A" w:rsidP="00C439CE">
      <w:pPr>
        <w:pStyle w:val="25"/>
      </w:pPr>
      <w:r w:rsidRPr="008A206A">
        <w:rPr>
          <w:highlight w:val="yellow"/>
        </w:rPr>
        <w:t>Програма не потребує будь-яких видів обслуговування.</w:t>
      </w:r>
    </w:p>
    <w:p w:rsidR="008A206A" w:rsidRPr="008A206A" w:rsidRDefault="008A206A" w:rsidP="00C439CE">
      <w:pPr>
        <w:pStyle w:val="25"/>
      </w:pPr>
    </w:p>
    <w:p w:rsidR="00C439CE" w:rsidRPr="008A206A" w:rsidRDefault="00C439CE" w:rsidP="008A206A">
      <w:pPr>
        <w:pStyle w:val="3"/>
      </w:pPr>
      <w:bookmarkStart w:id="53" w:name="_Toc418670325"/>
      <w:bookmarkStart w:id="54" w:name="_Toc418684036"/>
      <w:bookmarkStart w:id="55" w:name="_Toc418685621"/>
      <w:bookmarkStart w:id="56" w:name="_Toc466229389"/>
      <w:r w:rsidRPr="008A206A">
        <w:lastRenderedPageBreak/>
        <w:t>Вимоги до кількості та кваліфікації персоналу</w:t>
      </w:r>
      <w:bookmarkEnd w:id="53"/>
      <w:bookmarkEnd w:id="54"/>
      <w:bookmarkEnd w:id="55"/>
      <w:bookmarkEnd w:id="56"/>
    </w:p>
    <w:p w:rsidR="00C439CE" w:rsidRPr="00A00115" w:rsidRDefault="00C439CE" w:rsidP="00C439CE">
      <w:pPr>
        <w:pStyle w:val="25"/>
        <w:rPr>
          <w:highlight w:val="yellow"/>
        </w:rPr>
      </w:pPr>
      <w:r w:rsidRPr="00A00115">
        <w:rPr>
          <w:highlight w:val="yellow"/>
        </w:rPr>
        <w:t>Мінімальна кількість персоналу, що необхідний для роботи програми, повинна складати не менше 2 штатних одиниць – системний адміністратор, користувач системи з правами «Адміністратор».</w:t>
      </w:r>
    </w:p>
    <w:p w:rsidR="00C439CE" w:rsidRPr="00A00115" w:rsidRDefault="00C439CE" w:rsidP="00C439CE">
      <w:pPr>
        <w:pStyle w:val="25"/>
        <w:rPr>
          <w:highlight w:val="yellow"/>
        </w:rPr>
      </w:pPr>
      <w:r w:rsidRPr="00A00115">
        <w:rPr>
          <w:highlight w:val="yellow"/>
        </w:rPr>
        <w:t xml:space="preserve">Системний адміністратор повинен мати вищу профільну освіту. </w:t>
      </w:r>
      <w:r w:rsidR="00A00115" w:rsidRPr="00A00115">
        <w:rPr>
          <w:highlight w:val="yellow"/>
        </w:rPr>
        <w:t>Пе</w:t>
      </w:r>
      <w:r w:rsidRPr="00A00115">
        <w:rPr>
          <w:highlight w:val="yellow"/>
        </w:rPr>
        <w:t>релік завдань, що буде виконувати системний адміністратор:</w:t>
      </w:r>
    </w:p>
    <w:p w:rsidR="00C439CE" w:rsidRPr="00A00115" w:rsidRDefault="00C439CE" w:rsidP="00607CFE">
      <w:pPr>
        <w:pStyle w:val="10"/>
        <w:numPr>
          <w:ilvl w:val="0"/>
          <w:numId w:val="22"/>
        </w:numPr>
        <w:rPr>
          <w:highlight w:val="yellow"/>
        </w:rPr>
      </w:pPr>
      <w:r w:rsidRPr="00A00115">
        <w:rPr>
          <w:highlight w:val="yellow"/>
        </w:rPr>
        <w:t>задача підтримки робочого стану технічних засобів (сервер, на якому встановлено програмне забезпечення, сервер бази даних, робочі станції в аудиторіях кафедри);</w:t>
      </w:r>
    </w:p>
    <w:p w:rsidR="00C439CE" w:rsidRPr="00A00115" w:rsidRDefault="00C439CE" w:rsidP="00607CFE">
      <w:pPr>
        <w:pStyle w:val="10"/>
        <w:numPr>
          <w:ilvl w:val="0"/>
          <w:numId w:val="22"/>
        </w:numPr>
        <w:rPr>
          <w:highlight w:val="yellow"/>
        </w:rPr>
      </w:pPr>
      <w:r w:rsidRPr="00A00115">
        <w:rPr>
          <w:highlight w:val="yellow"/>
        </w:rPr>
        <w:t>задача встановлення і підтримки робочого стану системних та прикладних програмних засобів на серверах та робочих станціях.</w:t>
      </w:r>
    </w:p>
    <w:p w:rsidR="00C439CE" w:rsidRPr="00A00115" w:rsidRDefault="00C439CE" w:rsidP="00C439CE">
      <w:pPr>
        <w:pStyle w:val="25"/>
        <w:rPr>
          <w:highlight w:val="yellow"/>
        </w:rPr>
      </w:pPr>
      <w:r w:rsidRPr="00A00115">
        <w:rPr>
          <w:highlight w:val="yellow"/>
        </w:rPr>
        <w:t>Користувач програми з правами «Адміністратор» повинен мати навики роботи с графічним інтерфейсом користувача операційної системи та браузером.</w:t>
      </w:r>
    </w:p>
    <w:p w:rsidR="00C439CE" w:rsidRPr="008A206A" w:rsidRDefault="00C439CE" w:rsidP="00C439CE">
      <w:pPr>
        <w:pStyle w:val="25"/>
      </w:pPr>
      <w:r w:rsidRPr="00A00115">
        <w:rPr>
          <w:highlight w:val="yellow"/>
        </w:rPr>
        <w:t>Персонал повинен бути атестованим на ІІ кваліфікаційну групу по електробезпеці (для роботи з кафедральним обладнанням).</w:t>
      </w:r>
    </w:p>
    <w:p w:rsidR="00C439CE" w:rsidRPr="00A00115" w:rsidRDefault="00A00115" w:rsidP="00C439CE">
      <w:pPr>
        <w:pStyle w:val="21"/>
        <w:tabs>
          <w:tab w:val="clear" w:pos="1440"/>
        </w:tabs>
        <w:ind w:left="1021" w:hanging="301"/>
      </w:pPr>
      <w:bookmarkStart w:id="57" w:name="_Toc418670326"/>
      <w:bookmarkStart w:id="58" w:name="_Toc466229390"/>
      <w:r w:rsidRPr="00A00115">
        <w:t xml:space="preserve">Вимоги до складу і параметрів </w:t>
      </w:r>
      <w:r w:rsidR="00C439CE" w:rsidRPr="00A00115">
        <w:t>технічних засобів</w:t>
      </w:r>
      <w:bookmarkEnd w:id="57"/>
      <w:bookmarkEnd w:id="58"/>
    </w:p>
    <w:p w:rsidR="00607CFE" w:rsidRPr="00A00115" w:rsidRDefault="00607CFE" w:rsidP="00607CFE">
      <w:pPr>
        <w:rPr>
          <w:szCs w:val="28"/>
          <w:highlight w:val="yellow"/>
        </w:rPr>
      </w:pPr>
      <w:bookmarkStart w:id="59" w:name="_Toc418670327"/>
      <w:r w:rsidRPr="00A00115">
        <w:rPr>
          <w:szCs w:val="28"/>
          <w:highlight w:val="yellow"/>
        </w:rPr>
        <w:t>До сервера, на якому має бути розгорнуто застосування, висуваються наступні вимоги:</w:t>
      </w:r>
    </w:p>
    <w:p w:rsidR="00607CFE" w:rsidRPr="00A00115" w:rsidRDefault="00607CFE" w:rsidP="00607CFE">
      <w:pPr>
        <w:pStyle w:val="10"/>
        <w:numPr>
          <w:ilvl w:val="0"/>
          <w:numId w:val="23"/>
        </w:numPr>
        <w:rPr>
          <w:highlight w:val="yellow"/>
        </w:rPr>
      </w:pPr>
      <w:r w:rsidRPr="00A00115">
        <w:rPr>
          <w:highlight w:val="yellow"/>
        </w:rPr>
        <w:t>64-розрядний процесор з тактовою частотою не нижче 2.5 ГГц</w:t>
      </w:r>
      <w:r w:rsidRPr="00A00115">
        <w:rPr>
          <w:highlight w:val="yellow"/>
          <w:lang w:val="ru-RU"/>
        </w:rPr>
        <w:t>;</w:t>
      </w:r>
    </w:p>
    <w:p w:rsidR="00607CFE" w:rsidRPr="00A00115" w:rsidRDefault="00607CFE" w:rsidP="00607CFE">
      <w:pPr>
        <w:pStyle w:val="10"/>
        <w:numPr>
          <w:ilvl w:val="0"/>
          <w:numId w:val="23"/>
        </w:numPr>
        <w:rPr>
          <w:highlight w:val="yellow"/>
        </w:rPr>
      </w:pPr>
      <w:r w:rsidRPr="00A00115">
        <w:rPr>
          <w:highlight w:val="yellow"/>
        </w:rPr>
        <w:t>достатній об’єм оперативної пам’яті (не менше 2 ГБ);</w:t>
      </w:r>
    </w:p>
    <w:p w:rsidR="00607CFE" w:rsidRPr="00A00115" w:rsidRDefault="00607CFE" w:rsidP="00607CFE">
      <w:pPr>
        <w:pStyle w:val="10"/>
        <w:numPr>
          <w:ilvl w:val="0"/>
          <w:numId w:val="23"/>
        </w:numPr>
        <w:rPr>
          <w:highlight w:val="yellow"/>
        </w:rPr>
      </w:pPr>
      <w:r w:rsidRPr="00A00115">
        <w:rPr>
          <w:highlight w:val="yellow"/>
        </w:rPr>
        <w:t>достатній об</w:t>
      </w:r>
      <w:r w:rsidRPr="00A00115">
        <w:rPr>
          <w:highlight w:val="yellow"/>
          <w:lang w:val="ru-RU"/>
        </w:rPr>
        <w:t>’</w:t>
      </w:r>
      <w:proofErr w:type="spellStart"/>
      <w:r w:rsidRPr="00A00115">
        <w:rPr>
          <w:highlight w:val="yellow"/>
        </w:rPr>
        <w:t>єм</w:t>
      </w:r>
      <w:proofErr w:type="spellEnd"/>
      <w:r w:rsidRPr="00A00115">
        <w:rPr>
          <w:highlight w:val="yellow"/>
        </w:rPr>
        <w:t xml:space="preserve"> жорсткого диску (не менше 50 ГБ).</w:t>
      </w:r>
    </w:p>
    <w:p w:rsidR="00C439CE" w:rsidRPr="00A00115" w:rsidRDefault="00C439CE" w:rsidP="00C439CE">
      <w:pPr>
        <w:pStyle w:val="21"/>
        <w:tabs>
          <w:tab w:val="clear" w:pos="1440"/>
        </w:tabs>
        <w:ind w:left="1021" w:hanging="301"/>
      </w:pPr>
      <w:bookmarkStart w:id="60" w:name="_Toc466229391"/>
      <w:r w:rsidRPr="00A00115">
        <w:t>Вимоги до інформаційної і програмної сумісності</w:t>
      </w:r>
      <w:bookmarkEnd w:id="59"/>
      <w:bookmarkEnd w:id="60"/>
    </w:p>
    <w:p w:rsidR="003227E2" w:rsidRPr="00A00115" w:rsidRDefault="003227E2" w:rsidP="003227E2">
      <w:pPr>
        <w:rPr>
          <w:szCs w:val="28"/>
          <w:highlight w:val="yellow"/>
        </w:rPr>
      </w:pPr>
      <w:bookmarkStart w:id="61" w:name="_Toc418670331"/>
      <w:bookmarkStart w:id="62" w:name="_Toc418684042"/>
      <w:r w:rsidRPr="00A00115">
        <w:rPr>
          <w:szCs w:val="28"/>
          <w:highlight w:val="yellow"/>
        </w:rPr>
        <w:t>На сервері, де має бути розгорнуто сайт, необхідно наступне ПЗ:</w:t>
      </w:r>
    </w:p>
    <w:p w:rsidR="003227E2" w:rsidRPr="00A00115" w:rsidRDefault="003227E2" w:rsidP="003227E2">
      <w:pPr>
        <w:pStyle w:val="10"/>
        <w:numPr>
          <w:ilvl w:val="0"/>
          <w:numId w:val="24"/>
        </w:numPr>
        <w:rPr>
          <w:highlight w:val="yellow"/>
        </w:rPr>
      </w:pPr>
      <w:r w:rsidRPr="00A00115">
        <w:rPr>
          <w:highlight w:val="yellow"/>
        </w:rPr>
        <w:t xml:space="preserve">Середовище розробки </w:t>
      </w:r>
      <w:proofErr w:type="spellStart"/>
      <w:r w:rsidRPr="00A00115">
        <w:rPr>
          <w:highlight w:val="yellow"/>
        </w:rPr>
        <w:t>PHPStorm</w:t>
      </w:r>
      <w:proofErr w:type="spellEnd"/>
      <w:r w:rsidRPr="00A00115">
        <w:rPr>
          <w:highlight w:val="yellow"/>
        </w:rPr>
        <w:t xml:space="preserve"> 7.1.2 або вище;</w:t>
      </w:r>
    </w:p>
    <w:p w:rsidR="003227E2" w:rsidRPr="00A00115" w:rsidRDefault="003227E2" w:rsidP="003227E2">
      <w:pPr>
        <w:pStyle w:val="10"/>
        <w:numPr>
          <w:ilvl w:val="0"/>
          <w:numId w:val="24"/>
        </w:numPr>
        <w:rPr>
          <w:highlight w:val="yellow"/>
        </w:rPr>
      </w:pPr>
      <w:r w:rsidRPr="00A00115">
        <w:rPr>
          <w:highlight w:val="yellow"/>
        </w:rPr>
        <w:t xml:space="preserve">СУБД </w:t>
      </w:r>
      <w:proofErr w:type="spellStart"/>
      <w:r w:rsidRPr="00A00115">
        <w:rPr>
          <w:highlight w:val="yellow"/>
        </w:rPr>
        <w:t>MySQL</w:t>
      </w:r>
      <w:proofErr w:type="spellEnd"/>
      <w:r w:rsidRPr="00A00115">
        <w:rPr>
          <w:highlight w:val="yellow"/>
        </w:rPr>
        <w:t xml:space="preserve"> 5.3 або вище;</w:t>
      </w:r>
    </w:p>
    <w:p w:rsidR="003227E2" w:rsidRPr="00A00115" w:rsidRDefault="003227E2" w:rsidP="003227E2">
      <w:pPr>
        <w:pStyle w:val="10"/>
        <w:numPr>
          <w:ilvl w:val="0"/>
          <w:numId w:val="24"/>
        </w:numPr>
        <w:rPr>
          <w:highlight w:val="yellow"/>
        </w:rPr>
      </w:pPr>
      <w:r w:rsidRPr="00A00115">
        <w:rPr>
          <w:highlight w:val="yellow"/>
        </w:rPr>
        <w:t>дистрибутив PHP 5.4.1 або вище.</w:t>
      </w:r>
    </w:p>
    <w:p w:rsidR="00C439CE" w:rsidRPr="00A00115" w:rsidRDefault="00C439CE" w:rsidP="00C439CE">
      <w:pPr>
        <w:pStyle w:val="21"/>
        <w:tabs>
          <w:tab w:val="clear" w:pos="1440"/>
        </w:tabs>
        <w:ind w:left="1021" w:hanging="301"/>
      </w:pPr>
      <w:bookmarkStart w:id="63" w:name="_Toc418670332"/>
      <w:bookmarkStart w:id="64" w:name="_Toc466229392"/>
      <w:bookmarkEnd w:id="61"/>
      <w:bookmarkEnd w:id="62"/>
      <w:r w:rsidRPr="00A00115">
        <w:lastRenderedPageBreak/>
        <w:t>Вимоги до маркування та упаковки</w:t>
      </w:r>
      <w:bookmarkEnd w:id="63"/>
      <w:bookmarkEnd w:id="64"/>
    </w:p>
    <w:p w:rsidR="003227E2" w:rsidRPr="00A00115" w:rsidRDefault="003227E2" w:rsidP="003227E2">
      <w:pPr>
        <w:pStyle w:val="25"/>
      </w:pPr>
      <w:bookmarkStart w:id="65" w:name="_Toc418670335"/>
      <w:r w:rsidRPr="00A00115">
        <w:rPr>
          <w:highlight w:val="yellow"/>
        </w:rPr>
        <w:t>Вимоги до маркування та упаковки</w:t>
      </w:r>
      <w:r w:rsidR="00A00115" w:rsidRPr="00A00115">
        <w:rPr>
          <w:highlight w:val="yellow"/>
        </w:rPr>
        <w:t xml:space="preserve"> не висувают</w:t>
      </w:r>
      <w:r w:rsidRPr="00A00115">
        <w:rPr>
          <w:highlight w:val="yellow"/>
        </w:rPr>
        <w:t>ь</w:t>
      </w:r>
      <w:r w:rsidR="00A00115" w:rsidRPr="00A00115">
        <w:rPr>
          <w:highlight w:val="yellow"/>
        </w:rPr>
        <w:t>с</w:t>
      </w:r>
      <w:r w:rsidRPr="00A00115">
        <w:rPr>
          <w:highlight w:val="yellow"/>
        </w:rPr>
        <w:t>я.</w:t>
      </w:r>
    </w:p>
    <w:p w:rsidR="00C439CE" w:rsidRPr="00A00115" w:rsidRDefault="00C439CE" w:rsidP="00C439CE">
      <w:pPr>
        <w:pStyle w:val="21"/>
        <w:tabs>
          <w:tab w:val="clear" w:pos="1440"/>
        </w:tabs>
        <w:ind w:left="1021" w:hanging="301"/>
      </w:pPr>
      <w:bookmarkStart w:id="66" w:name="_Toc466229393"/>
      <w:r w:rsidRPr="00A00115">
        <w:t>Вимоги до транспортування та зберігання</w:t>
      </w:r>
      <w:bookmarkEnd w:id="65"/>
      <w:bookmarkEnd w:id="66"/>
    </w:p>
    <w:p w:rsidR="00C439CE" w:rsidRPr="00A00115" w:rsidRDefault="00C439CE" w:rsidP="00C439CE">
      <w:pPr>
        <w:pStyle w:val="25"/>
      </w:pPr>
      <w:r w:rsidRPr="00A00115">
        <w:rPr>
          <w:highlight w:val="yellow"/>
        </w:rPr>
        <w:t>Вимоги до транспортування та зберігання не висувают</w:t>
      </w:r>
      <w:r w:rsidR="00A00115" w:rsidRPr="00A00115">
        <w:rPr>
          <w:highlight w:val="yellow"/>
        </w:rPr>
        <w:t>ьс</w:t>
      </w:r>
      <w:r w:rsidRPr="00A00115">
        <w:rPr>
          <w:highlight w:val="yellow"/>
        </w:rPr>
        <w:t>я.</w:t>
      </w:r>
    </w:p>
    <w:p w:rsidR="00C439CE" w:rsidRPr="008F10BE" w:rsidRDefault="00C439CE" w:rsidP="00C439CE">
      <w:pPr>
        <w:pStyle w:val="1"/>
        <w:spacing w:before="0" w:after="0"/>
        <w:ind w:left="432" w:hanging="432"/>
        <w:rPr>
          <w:lang w:val="ru-RU"/>
        </w:rPr>
      </w:pPr>
      <w:bookmarkStart w:id="67" w:name="_Toc418670337"/>
      <w:bookmarkStart w:id="68" w:name="_Toc466229394"/>
      <w:r w:rsidRPr="008F10BE">
        <w:rPr>
          <w:lang w:val="ru-RU"/>
        </w:rPr>
        <w:lastRenderedPageBreak/>
        <w:t>Вимоги до програмної документації</w:t>
      </w:r>
      <w:bookmarkEnd w:id="67"/>
      <w:bookmarkEnd w:id="68"/>
    </w:p>
    <w:p w:rsidR="00C439CE" w:rsidRPr="008F10BE" w:rsidRDefault="00C439CE" w:rsidP="00C439CE">
      <w:pPr>
        <w:pStyle w:val="21"/>
        <w:tabs>
          <w:tab w:val="clear" w:pos="1440"/>
        </w:tabs>
        <w:ind w:left="1021" w:hanging="301"/>
        <w:rPr>
          <w:lang w:val="ru-RU"/>
        </w:rPr>
      </w:pPr>
      <w:bookmarkStart w:id="69" w:name="_Toc418670338"/>
      <w:bookmarkStart w:id="70" w:name="_Toc466229395"/>
      <w:proofErr w:type="spellStart"/>
      <w:r w:rsidRPr="008F10BE">
        <w:rPr>
          <w:lang w:val="ru-RU"/>
        </w:rPr>
        <w:t>Попередній</w:t>
      </w:r>
      <w:proofErr w:type="spellEnd"/>
      <w:r w:rsidRPr="008F10BE">
        <w:rPr>
          <w:lang w:val="ru-RU"/>
        </w:rPr>
        <w:t xml:space="preserve"> склад </w:t>
      </w:r>
      <w:proofErr w:type="spellStart"/>
      <w:r w:rsidRPr="008F10BE">
        <w:rPr>
          <w:lang w:val="ru-RU"/>
        </w:rPr>
        <w:t>програмної</w:t>
      </w:r>
      <w:proofErr w:type="spellEnd"/>
      <w:r w:rsidRPr="008F10BE">
        <w:rPr>
          <w:lang w:val="ru-RU"/>
        </w:rPr>
        <w:t xml:space="preserve"> </w:t>
      </w:r>
      <w:proofErr w:type="spellStart"/>
      <w:r w:rsidRPr="008F10BE">
        <w:rPr>
          <w:lang w:val="ru-RU"/>
        </w:rPr>
        <w:t>документації</w:t>
      </w:r>
      <w:bookmarkEnd w:id="69"/>
      <w:bookmarkEnd w:id="70"/>
      <w:proofErr w:type="spellEnd"/>
    </w:p>
    <w:p w:rsidR="00C439CE" w:rsidRPr="008F10BE" w:rsidRDefault="00C439CE" w:rsidP="00C439CE">
      <w:pPr>
        <w:pStyle w:val="25"/>
        <w:rPr>
          <w:lang w:val="ru-RU"/>
        </w:rPr>
      </w:pPr>
      <w:r w:rsidRPr="008F10BE">
        <w:rPr>
          <w:lang w:val="ru-RU"/>
        </w:rPr>
        <w:t xml:space="preserve">Склад </w:t>
      </w:r>
      <w:proofErr w:type="spellStart"/>
      <w:r w:rsidRPr="008F10BE">
        <w:rPr>
          <w:lang w:val="ru-RU"/>
        </w:rPr>
        <w:t>програмної</w:t>
      </w:r>
      <w:proofErr w:type="spellEnd"/>
      <w:r w:rsidRPr="008F10BE">
        <w:rPr>
          <w:lang w:val="ru-RU"/>
        </w:rPr>
        <w:t xml:space="preserve"> </w:t>
      </w:r>
      <w:proofErr w:type="spellStart"/>
      <w:r w:rsidRPr="008F10BE">
        <w:rPr>
          <w:lang w:val="ru-RU"/>
        </w:rPr>
        <w:t>документації</w:t>
      </w:r>
      <w:proofErr w:type="spellEnd"/>
      <w:r w:rsidRPr="008F10BE">
        <w:rPr>
          <w:lang w:val="ru-RU"/>
        </w:rPr>
        <w:t xml:space="preserve"> повинен </w:t>
      </w:r>
      <w:proofErr w:type="spellStart"/>
      <w:r w:rsidRPr="008F10BE">
        <w:rPr>
          <w:lang w:val="ru-RU"/>
        </w:rPr>
        <w:t>включати</w:t>
      </w:r>
      <w:proofErr w:type="spellEnd"/>
      <w:r w:rsidRPr="008F10BE">
        <w:rPr>
          <w:lang w:val="ru-RU"/>
        </w:rPr>
        <w:t xml:space="preserve"> в себе:</w:t>
      </w:r>
    </w:p>
    <w:p w:rsidR="00C439CE" w:rsidRPr="008F10BE" w:rsidRDefault="00C439CE" w:rsidP="003227E2">
      <w:pPr>
        <w:pStyle w:val="10"/>
        <w:numPr>
          <w:ilvl w:val="0"/>
          <w:numId w:val="25"/>
        </w:numPr>
        <w:rPr>
          <w:lang w:val="ru-RU"/>
        </w:rPr>
      </w:pPr>
      <w:proofErr w:type="spellStart"/>
      <w:proofErr w:type="gramStart"/>
      <w:r w:rsidRPr="008F10BE">
        <w:rPr>
          <w:lang w:val="ru-RU"/>
        </w:rPr>
        <w:t>техн</w:t>
      </w:r>
      <w:proofErr w:type="gramEnd"/>
      <w:r w:rsidRPr="008F10BE">
        <w:rPr>
          <w:lang w:val="ru-RU"/>
        </w:rPr>
        <w:t>ічне</w:t>
      </w:r>
      <w:proofErr w:type="spellEnd"/>
      <w:r w:rsidRPr="008F10BE">
        <w:rPr>
          <w:lang w:val="ru-RU"/>
        </w:rPr>
        <w:t xml:space="preserve"> </w:t>
      </w:r>
      <w:proofErr w:type="spellStart"/>
      <w:r w:rsidRPr="008F10BE">
        <w:rPr>
          <w:lang w:val="ru-RU"/>
        </w:rPr>
        <w:t>завдання</w:t>
      </w:r>
      <w:proofErr w:type="spellEnd"/>
      <w:r w:rsidRPr="008F10BE">
        <w:rPr>
          <w:lang w:val="ru-RU"/>
        </w:rPr>
        <w:t>;</w:t>
      </w:r>
    </w:p>
    <w:p w:rsidR="00C439CE" w:rsidRPr="008F10BE" w:rsidRDefault="00C439CE" w:rsidP="003227E2">
      <w:pPr>
        <w:pStyle w:val="10"/>
        <w:numPr>
          <w:ilvl w:val="0"/>
          <w:numId w:val="25"/>
        </w:numPr>
        <w:rPr>
          <w:lang w:val="ru-RU"/>
        </w:rPr>
      </w:pPr>
      <w:proofErr w:type="spellStart"/>
      <w:r w:rsidRPr="008F10BE">
        <w:rPr>
          <w:lang w:val="ru-RU"/>
        </w:rPr>
        <w:t>керівництво</w:t>
      </w:r>
      <w:proofErr w:type="spellEnd"/>
      <w:r w:rsidRPr="008F10BE">
        <w:rPr>
          <w:lang w:val="ru-RU"/>
        </w:rPr>
        <w:t xml:space="preserve"> </w:t>
      </w:r>
      <w:proofErr w:type="spellStart"/>
      <w:r w:rsidRPr="008F10BE">
        <w:rPr>
          <w:lang w:val="ru-RU"/>
        </w:rPr>
        <w:t>користувача</w:t>
      </w:r>
      <w:proofErr w:type="spellEnd"/>
      <w:r w:rsidRPr="008F10BE">
        <w:rPr>
          <w:lang w:val="ru-RU"/>
        </w:rPr>
        <w:t>.</w:t>
      </w:r>
    </w:p>
    <w:p w:rsidR="00C439CE" w:rsidRDefault="00C439CE" w:rsidP="00C439CE">
      <w:pPr>
        <w:pStyle w:val="1"/>
        <w:spacing w:before="0" w:after="0"/>
        <w:ind w:left="432" w:hanging="432"/>
        <w:rPr>
          <w:lang w:val="ru-RU"/>
        </w:rPr>
      </w:pPr>
      <w:bookmarkStart w:id="71" w:name="_Toc418670339"/>
      <w:bookmarkStart w:id="72" w:name="_Toc466229396"/>
      <w:proofErr w:type="gramStart"/>
      <w:r>
        <w:rPr>
          <w:lang w:val="ru-RU"/>
        </w:rPr>
        <w:lastRenderedPageBreak/>
        <w:t>Техн</w:t>
      </w:r>
      <w:proofErr w:type="gramEnd"/>
      <w:r>
        <w:rPr>
          <w:lang w:val="ru-RU"/>
        </w:rPr>
        <w:t>іко-економічні показники</w:t>
      </w:r>
      <w:bookmarkEnd w:id="71"/>
      <w:bookmarkEnd w:id="72"/>
    </w:p>
    <w:p w:rsidR="00C439CE" w:rsidRPr="00DE158A" w:rsidRDefault="00C439CE" w:rsidP="00C439CE">
      <w:pPr>
        <w:pStyle w:val="25"/>
      </w:pPr>
      <w:r w:rsidRPr="00DE158A">
        <w:t>Орієнтовна економічна ефективність не обчислюється.</w:t>
      </w:r>
    </w:p>
    <w:p w:rsidR="00C439CE" w:rsidRDefault="00C439CE" w:rsidP="00C439CE">
      <w:pPr>
        <w:pStyle w:val="1"/>
        <w:spacing w:before="0" w:after="0"/>
        <w:ind w:left="432" w:hanging="432"/>
      </w:pPr>
      <w:bookmarkStart w:id="73" w:name="_Toc418670340"/>
      <w:bookmarkStart w:id="74" w:name="_Toc466229397"/>
      <w:r>
        <w:rPr>
          <w:lang w:val="en-US"/>
        </w:rPr>
        <w:lastRenderedPageBreak/>
        <w:t>С</w:t>
      </w:r>
      <w:r>
        <w:t>тадії та етапи розробки</w:t>
      </w:r>
      <w:bookmarkEnd w:id="73"/>
      <w:bookmarkEnd w:id="74"/>
    </w:p>
    <w:p w:rsidR="00C439CE" w:rsidRDefault="00C439CE" w:rsidP="00C439CE">
      <w:pPr>
        <w:pStyle w:val="21"/>
        <w:tabs>
          <w:tab w:val="clear" w:pos="1440"/>
        </w:tabs>
        <w:ind w:left="1021" w:hanging="301"/>
      </w:pPr>
      <w:bookmarkStart w:id="75" w:name="_Toc418670341"/>
      <w:bookmarkStart w:id="76" w:name="_Toc466229398"/>
      <w:r>
        <w:t>Стадії розробки</w:t>
      </w:r>
      <w:bookmarkEnd w:id="75"/>
      <w:bookmarkEnd w:id="76"/>
    </w:p>
    <w:p w:rsidR="00C439CE" w:rsidRDefault="00C439CE" w:rsidP="00C439CE">
      <w:pPr>
        <w:pStyle w:val="25"/>
      </w:pPr>
      <w:r>
        <w:t>Розробка повинна бути проведена в три стадії:</w:t>
      </w:r>
    </w:p>
    <w:p w:rsidR="00C439CE" w:rsidRDefault="00C439CE" w:rsidP="003227E2">
      <w:pPr>
        <w:pStyle w:val="10"/>
        <w:numPr>
          <w:ilvl w:val="0"/>
          <w:numId w:val="26"/>
        </w:numPr>
      </w:pPr>
      <w:r>
        <w:t>розробка технічного завдання;</w:t>
      </w:r>
    </w:p>
    <w:p w:rsidR="00C439CE" w:rsidRDefault="00A00115" w:rsidP="003227E2">
      <w:pPr>
        <w:pStyle w:val="10"/>
        <w:numPr>
          <w:ilvl w:val="0"/>
          <w:numId w:val="26"/>
        </w:numPr>
      </w:pPr>
      <w:r>
        <w:t>робоче проектування</w:t>
      </w:r>
      <w:r w:rsidR="00C439CE">
        <w:t>;</w:t>
      </w:r>
    </w:p>
    <w:p w:rsidR="00C439CE" w:rsidRDefault="00C439CE" w:rsidP="003227E2">
      <w:pPr>
        <w:pStyle w:val="10"/>
        <w:numPr>
          <w:ilvl w:val="0"/>
          <w:numId w:val="26"/>
        </w:numPr>
      </w:pPr>
      <w:r>
        <w:t>впровадження.</w:t>
      </w:r>
    </w:p>
    <w:p w:rsidR="00C439CE" w:rsidRDefault="00C439CE" w:rsidP="00C439CE">
      <w:pPr>
        <w:pStyle w:val="21"/>
        <w:tabs>
          <w:tab w:val="clear" w:pos="1440"/>
        </w:tabs>
        <w:ind w:left="1021" w:hanging="301"/>
      </w:pPr>
      <w:bookmarkStart w:id="77" w:name="_Toc418670342"/>
      <w:bookmarkStart w:id="78" w:name="_Toc466229399"/>
      <w:r>
        <w:t>Етапи розробки</w:t>
      </w:r>
      <w:bookmarkEnd w:id="77"/>
      <w:bookmarkEnd w:id="78"/>
    </w:p>
    <w:p w:rsidR="00C439CE" w:rsidRPr="00A00115" w:rsidRDefault="00C439CE" w:rsidP="00C439CE">
      <w:pPr>
        <w:pStyle w:val="25"/>
        <w:rPr>
          <w:highlight w:val="yellow"/>
        </w:rPr>
      </w:pPr>
      <w:r w:rsidRPr="00A00115">
        <w:rPr>
          <w:highlight w:val="yellow"/>
        </w:rPr>
        <w:t>На стадії розробки технічного завдання повинен бути ви</w:t>
      </w:r>
      <w:r w:rsidR="00A00115" w:rsidRPr="00A00115">
        <w:rPr>
          <w:highlight w:val="yellow"/>
        </w:rPr>
        <w:t>конаний етап розробки, узгоджен</w:t>
      </w:r>
      <w:r w:rsidRPr="00A00115">
        <w:rPr>
          <w:highlight w:val="yellow"/>
        </w:rPr>
        <w:t>ня і затвердження технічного завдання.</w:t>
      </w:r>
    </w:p>
    <w:p w:rsidR="00C439CE" w:rsidRPr="00A00115" w:rsidRDefault="00C439CE" w:rsidP="00C439CE">
      <w:pPr>
        <w:pStyle w:val="25"/>
        <w:rPr>
          <w:highlight w:val="yellow"/>
        </w:rPr>
      </w:pPr>
      <w:r w:rsidRPr="00A00115">
        <w:rPr>
          <w:highlight w:val="yellow"/>
        </w:rPr>
        <w:t>На стадії робочого проектування повинні бути виконаний наведений нижче перелік робіт:</w:t>
      </w:r>
    </w:p>
    <w:p w:rsidR="00C439CE" w:rsidRPr="00A00115" w:rsidRDefault="00C439CE" w:rsidP="003227E2">
      <w:pPr>
        <w:pStyle w:val="10"/>
        <w:numPr>
          <w:ilvl w:val="0"/>
          <w:numId w:val="27"/>
        </w:numPr>
        <w:rPr>
          <w:highlight w:val="yellow"/>
        </w:rPr>
      </w:pPr>
      <w:r w:rsidRPr="00A00115">
        <w:rPr>
          <w:highlight w:val="yellow"/>
        </w:rPr>
        <w:t>розробка програми;</w:t>
      </w:r>
    </w:p>
    <w:p w:rsidR="00A00115" w:rsidRPr="00A00115" w:rsidRDefault="00A00115" w:rsidP="003227E2">
      <w:pPr>
        <w:pStyle w:val="10"/>
        <w:numPr>
          <w:ilvl w:val="0"/>
          <w:numId w:val="27"/>
        </w:numPr>
        <w:rPr>
          <w:highlight w:val="yellow"/>
        </w:rPr>
      </w:pPr>
      <w:r w:rsidRPr="00A00115">
        <w:rPr>
          <w:highlight w:val="yellow"/>
        </w:rPr>
        <w:t>тестування програми;</w:t>
      </w:r>
    </w:p>
    <w:p w:rsidR="00A00115" w:rsidRPr="00A00115" w:rsidRDefault="00A00115" w:rsidP="003227E2">
      <w:pPr>
        <w:pStyle w:val="10"/>
        <w:numPr>
          <w:ilvl w:val="0"/>
          <w:numId w:val="27"/>
        </w:numPr>
        <w:rPr>
          <w:highlight w:val="yellow"/>
        </w:rPr>
      </w:pPr>
      <w:r w:rsidRPr="00A00115">
        <w:rPr>
          <w:highlight w:val="yellow"/>
        </w:rPr>
        <w:t>дослідження програми;</w:t>
      </w:r>
    </w:p>
    <w:p w:rsidR="00C439CE" w:rsidRPr="00A00115" w:rsidRDefault="00C439CE" w:rsidP="00A00115">
      <w:pPr>
        <w:pStyle w:val="10"/>
        <w:numPr>
          <w:ilvl w:val="0"/>
          <w:numId w:val="27"/>
        </w:numPr>
        <w:rPr>
          <w:highlight w:val="yellow"/>
        </w:rPr>
      </w:pPr>
      <w:r w:rsidRPr="00A00115">
        <w:rPr>
          <w:highlight w:val="yellow"/>
        </w:rPr>
        <w:t>розробка програмної документації</w:t>
      </w:r>
      <w:r w:rsidR="00A00115" w:rsidRPr="00A00115">
        <w:rPr>
          <w:highlight w:val="yellow"/>
        </w:rPr>
        <w:t>.</w:t>
      </w:r>
    </w:p>
    <w:p w:rsidR="00C439CE" w:rsidRPr="00D00C51" w:rsidRDefault="00C439CE" w:rsidP="00C439CE">
      <w:pPr>
        <w:pStyle w:val="25"/>
      </w:pPr>
      <w:r w:rsidRPr="00A00115">
        <w:rPr>
          <w:highlight w:val="yellow"/>
        </w:rPr>
        <w:t xml:space="preserve">На стадії впровадження </w:t>
      </w:r>
      <w:r w:rsidR="00A00115" w:rsidRPr="00A00115">
        <w:rPr>
          <w:highlight w:val="yellow"/>
        </w:rPr>
        <w:t>виконується</w:t>
      </w:r>
      <w:r w:rsidRPr="00A00115">
        <w:rPr>
          <w:highlight w:val="yellow"/>
        </w:rPr>
        <w:t xml:space="preserve"> передача програми</w:t>
      </w:r>
      <w:r w:rsidR="00A00115" w:rsidRPr="00A00115">
        <w:rPr>
          <w:highlight w:val="yellow"/>
        </w:rPr>
        <w:t xml:space="preserve"> кінцевому замовнику</w:t>
      </w:r>
      <w:r w:rsidRPr="00A00115">
        <w:rPr>
          <w:highlight w:val="yellow"/>
        </w:rPr>
        <w:t>.</w:t>
      </w:r>
    </w:p>
    <w:p w:rsidR="00C439CE" w:rsidRDefault="00C439CE" w:rsidP="00C439CE">
      <w:pPr>
        <w:pStyle w:val="21"/>
        <w:tabs>
          <w:tab w:val="clear" w:pos="1440"/>
        </w:tabs>
        <w:ind w:left="1021" w:hanging="301"/>
      </w:pPr>
      <w:bookmarkStart w:id="79" w:name="_Toc418670343"/>
      <w:bookmarkStart w:id="80" w:name="_Toc466229400"/>
      <w:r>
        <w:t>Зміст роботи по етапам</w:t>
      </w:r>
      <w:bookmarkEnd w:id="79"/>
      <w:bookmarkEnd w:id="80"/>
    </w:p>
    <w:p w:rsidR="00C439CE" w:rsidRPr="004C4F3D" w:rsidRDefault="00C439CE" w:rsidP="00C439CE">
      <w:pPr>
        <w:pStyle w:val="25"/>
        <w:rPr>
          <w:highlight w:val="yellow"/>
        </w:rPr>
      </w:pPr>
      <w:r w:rsidRPr="004C4F3D">
        <w:rPr>
          <w:highlight w:val="yellow"/>
        </w:rPr>
        <w:t>На етапі розробки технічного завдання повинні бу</w:t>
      </w:r>
      <w:r w:rsidR="00A00115" w:rsidRPr="004C4F3D">
        <w:rPr>
          <w:highlight w:val="yellow"/>
        </w:rPr>
        <w:t>т</w:t>
      </w:r>
      <w:r w:rsidRPr="004C4F3D">
        <w:rPr>
          <w:highlight w:val="yellow"/>
        </w:rPr>
        <w:t>и виконані наступні роботи:</w:t>
      </w:r>
    </w:p>
    <w:p w:rsidR="00C439CE" w:rsidRPr="004C4F3D" w:rsidRDefault="00C439CE" w:rsidP="003227E2">
      <w:pPr>
        <w:pStyle w:val="10"/>
        <w:numPr>
          <w:ilvl w:val="0"/>
          <w:numId w:val="28"/>
        </w:numPr>
        <w:rPr>
          <w:highlight w:val="yellow"/>
        </w:rPr>
      </w:pPr>
      <w:r w:rsidRPr="004C4F3D">
        <w:rPr>
          <w:highlight w:val="yellow"/>
        </w:rPr>
        <w:t>постановка задачі;</w:t>
      </w:r>
    </w:p>
    <w:p w:rsidR="00C439CE" w:rsidRPr="004C4F3D" w:rsidRDefault="00C439CE" w:rsidP="003227E2">
      <w:pPr>
        <w:pStyle w:val="10"/>
        <w:numPr>
          <w:ilvl w:val="0"/>
          <w:numId w:val="28"/>
        </w:numPr>
        <w:rPr>
          <w:highlight w:val="yellow"/>
        </w:rPr>
      </w:pPr>
      <w:r w:rsidRPr="004C4F3D">
        <w:rPr>
          <w:highlight w:val="yellow"/>
        </w:rPr>
        <w:t>визначення і уточнення вимог до технічних засобів;</w:t>
      </w:r>
    </w:p>
    <w:p w:rsidR="00C439CE" w:rsidRPr="004C4F3D" w:rsidRDefault="00C439CE" w:rsidP="003227E2">
      <w:pPr>
        <w:pStyle w:val="10"/>
        <w:numPr>
          <w:ilvl w:val="0"/>
          <w:numId w:val="28"/>
        </w:numPr>
        <w:rPr>
          <w:highlight w:val="yellow"/>
        </w:rPr>
      </w:pPr>
      <w:r w:rsidRPr="004C4F3D">
        <w:rPr>
          <w:highlight w:val="yellow"/>
        </w:rPr>
        <w:t>визначення вимог до програми;</w:t>
      </w:r>
    </w:p>
    <w:p w:rsidR="00C439CE" w:rsidRPr="004C4F3D" w:rsidRDefault="00C439CE" w:rsidP="00A00115">
      <w:pPr>
        <w:pStyle w:val="10"/>
        <w:numPr>
          <w:ilvl w:val="0"/>
          <w:numId w:val="28"/>
        </w:numPr>
        <w:ind w:left="1134" w:hanging="425"/>
        <w:rPr>
          <w:highlight w:val="yellow"/>
        </w:rPr>
      </w:pPr>
      <w:r w:rsidRPr="004C4F3D">
        <w:rPr>
          <w:highlight w:val="yellow"/>
        </w:rPr>
        <w:t>визначення стадій, етапів і с</w:t>
      </w:r>
      <w:r w:rsidR="00A00115" w:rsidRPr="004C4F3D">
        <w:rPr>
          <w:highlight w:val="yellow"/>
        </w:rPr>
        <w:t>т</w:t>
      </w:r>
      <w:r w:rsidRPr="004C4F3D">
        <w:rPr>
          <w:highlight w:val="yellow"/>
        </w:rPr>
        <w:t>років розробки програми та документації на неї;</w:t>
      </w:r>
    </w:p>
    <w:p w:rsidR="00C439CE" w:rsidRPr="004C4F3D" w:rsidRDefault="00C439CE" w:rsidP="003227E2">
      <w:pPr>
        <w:pStyle w:val="10"/>
        <w:numPr>
          <w:ilvl w:val="0"/>
          <w:numId w:val="28"/>
        </w:numPr>
        <w:rPr>
          <w:highlight w:val="yellow"/>
        </w:rPr>
      </w:pPr>
      <w:r w:rsidRPr="004C4F3D">
        <w:rPr>
          <w:highlight w:val="yellow"/>
        </w:rPr>
        <w:t>вибір мов програмування;</w:t>
      </w:r>
    </w:p>
    <w:p w:rsidR="00C439CE" w:rsidRPr="004C4F3D" w:rsidRDefault="00C439CE" w:rsidP="003227E2">
      <w:pPr>
        <w:pStyle w:val="10"/>
        <w:numPr>
          <w:ilvl w:val="0"/>
          <w:numId w:val="28"/>
        </w:numPr>
        <w:rPr>
          <w:highlight w:val="yellow"/>
        </w:rPr>
      </w:pPr>
      <w:r w:rsidRPr="004C4F3D">
        <w:rPr>
          <w:highlight w:val="yellow"/>
        </w:rPr>
        <w:t>узгодження та затвердження технічного завдання.</w:t>
      </w:r>
    </w:p>
    <w:p w:rsidR="00C439CE" w:rsidRPr="004C4F3D" w:rsidRDefault="00C439CE" w:rsidP="00C439CE">
      <w:pPr>
        <w:pStyle w:val="25"/>
        <w:rPr>
          <w:highlight w:val="yellow"/>
        </w:rPr>
      </w:pPr>
      <w:r w:rsidRPr="004C4F3D">
        <w:rPr>
          <w:highlight w:val="yellow"/>
        </w:rPr>
        <w:lastRenderedPageBreak/>
        <w:t xml:space="preserve">На етапі розробки програми повинні бути виконані роботи по програмуванню і </w:t>
      </w:r>
      <w:r w:rsidR="00A00115" w:rsidRPr="004C4F3D">
        <w:rPr>
          <w:highlight w:val="yellow"/>
        </w:rPr>
        <w:t>налагодженню</w:t>
      </w:r>
      <w:r w:rsidRPr="004C4F3D">
        <w:rPr>
          <w:highlight w:val="yellow"/>
        </w:rPr>
        <w:t xml:space="preserve"> програми.</w:t>
      </w:r>
    </w:p>
    <w:p w:rsidR="00A00115" w:rsidRPr="004C4F3D" w:rsidRDefault="00A00115" w:rsidP="00C439CE">
      <w:pPr>
        <w:pStyle w:val="25"/>
        <w:rPr>
          <w:highlight w:val="yellow"/>
        </w:rPr>
      </w:pPr>
      <w:r w:rsidRPr="004C4F3D">
        <w:rPr>
          <w:highlight w:val="yellow"/>
        </w:rPr>
        <w:t>На етапі тестування повинні бути …</w:t>
      </w:r>
    </w:p>
    <w:p w:rsidR="00A00115" w:rsidRPr="004C4F3D" w:rsidRDefault="00A00115" w:rsidP="00A00115">
      <w:pPr>
        <w:pStyle w:val="25"/>
        <w:rPr>
          <w:highlight w:val="yellow"/>
        </w:rPr>
      </w:pPr>
      <w:r w:rsidRPr="004C4F3D">
        <w:rPr>
          <w:highlight w:val="yellow"/>
        </w:rPr>
        <w:t>На етапі досліджень програми повинні бути виконані наведені нижче види робіт:</w:t>
      </w:r>
    </w:p>
    <w:p w:rsidR="00A00115" w:rsidRPr="004C4F3D" w:rsidRDefault="00A00115" w:rsidP="00A00115">
      <w:pPr>
        <w:pStyle w:val="10"/>
        <w:numPr>
          <w:ilvl w:val="0"/>
          <w:numId w:val="29"/>
        </w:numPr>
        <w:rPr>
          <w:highlight w:val="yellow"/>
        </w:rPr>
      </w:pPr>
      <w:r w:rsidRPr="004C4F3D">
        <w:rPr>
          <w:highlight w:val="yellow"/>
        </w:rPr>
        <w:t>розробка, узгодження і затвердження програми і методик дослідження;</w:t>
      </w:r>
    </w:p>
    <w:p w:rsidR="00A00115" w:rsidRPr="004C4F3D" w:rsidRDefault="00A00115" w:rsidP="00A00115">
      <w:pPr>
        <w:pStyle w:val="10"/>
        <w:numPr>
          <w:ilvl w:val="0"/>
          <w:numId w:val="29"/>
        </w:numPr>
        <w:rPr>
          <w:highlight w:val="yellow"/>
        </w:rPr>
      </w:pPr>
      <w:r w:rsidRPr="004C4F3D">
        <w:rPr>
          <w:highlight w:val="yellow"/>
        </w:rPr>
        <w:t>проведення досліджень;</w:t>
      </w:r>
    </w:p>
    <w:p w:rsidR="00A00115" w:rsidRPr="004C4F3D" w:rsidRDefault="00A00115" w:rsidP="004C4F3D">
      <w:pPr>
        <w:pStyle w:val="10"/>
        <w:numPr>
          <w:ilvl w:val="0"/>
          <w:numId w:val="29"/>
        </w:numPr>
        <w:rPr>
          <w:highlight w:val="yellow"/>
        </w:rPr>
      </w:pPr>
      <w:r w:rsidRPr="004C4F3D">
        <w:rPr>
          <w:highlight w:val="yellow"/>
        </w:rPr>
        <w:t>корегування програми і програмної документації по результатам досліджень.</w:t>
      </w:r>
    </w:p>
    <w:p w:rsidR="00C439CE" w:rsidRPr="004C4F3D" w:rsidRDefault="00C439CE" w:rsidP="00C439CE">
      <w:pPr>
        <w:pStyle w:val="25"/>
        <w:rPr>
          <w:highlight w:val="yellow"/>
        </w:rPr>
      </w:pPr>
      <w:r w:rsidRPr="004C4F3D">
        <w:rPr>
          <w:highlight w:val="yellow"/>
        </w:rPr>
        <w:t>На етапі розробки програмної документації повинна бути виконана розробка програмних документів.</w:t>
      </w:r>
    </w:p>
    <w:p w:rsidR="00C439CE" w:rsidRDefault="00C439CE" w:rsidP="00C439CE">
      <w:pPr>
        <w:pStyle w:val="25"/>
      </w:pPr>
      <w:r w:rsidRPr="004C4F3D">
        <w:rPr>
          <w:highlight w:val="yellow"/>
        </w:rPr>
        <w:t>На етапі підготовки та передачі програми повинна бути виконана робота по підготовці та передачі програми і програмної документації в експлуатацію на об’єктах кафедри АСОІУ.</w:t>
      </w:r>
    </w:p>
    <w:p w:rsidR="00C439CE" w:rsidRDefault="00C439CE" w:rsidP="00C439CE">
      <w:pPr>
        <w:pStyle w:val="1"/>
        <w:spacing w:before="0" w:after="0"/>
        <w:ind w:left="432" w:hanging="432"/>
      </w:pPr>
      <w:bookmarkStart w:id="81" w:name="_Toc418670344"/>
      <w:bookmarkStart w:id="82" w:name="_Toc466229401"/>
      <w:r>
        <w:lastRenderedPageBreak/>
        <w:t>Порядок контролю і прийому</w:t>
      </w:r>
      <w:bookmarkEnd w:id="81"/>
      <w:bookmarkEnd w:id="82"/>
    </w:p>
    <w:p w:rsidR="00C439CE" w:rsidRDefault="00C439CE" w:rsidP="00C439CE">
      <w:pPr>
        <w:pStyle w:val="21"/>
        <w:tabs>
          <w:tab w:val="clear" w:pos="1440"/>
        </w:tabs>
        <w:ind w:left="1021" w:hanging="301"/>
      </w:pPr>
      <w:bookmarkStart w:id="83" w:name="_Toc418670345"/>
      <w:bookmarkStart w:id="84" w:name="_Toc466229402"/>
      <w:r>
        <w:t>Види досліджень</w:t>
      </w:r>
      <w:bookmarkEnd w:id="83"/>
      <w:bookmarkEnd w:id="84"/>
    </w:p>
    <w:p w:rsidR="003227E2" w:rsidRPr="003227E2" w:rsidRDefault="003227E2" w:rsidP="003227E2">
      <w:pPr>
        <w:pStyle w:val="25"/>
      </w:pPr>
      <w:bookmarkStart w:id="85" w:name="_Toc418670346"/>
      <w:r w:rsidRPr="003227E2">
        <w:t>Приймально-здавальні випробування програмного продукту мають проводитися згідно з розробленою виконавцем і узгодженою із замовником “Програмою та методикою випробувань” на об’єкті замовника.</w:t>
      </w:r>
    </w:p>
    <w:p w:rsidR="00C439CE" w:rsidRDefault="003227E2" w:rsidP="003227E2">
      <w:pPr>
        <w:pStyle w:val="21"/>
      </w:pPr>
      <w:r w:rsidRPr="003227E2">
        <w:rPr>
          <w:szCs w:val="24"/>
          <w:lang w:eastAsia="en-US"/>
        </w:rPr>
        <w:t xml:space="preserve"> </w:t>
      </w:r>
      <w:bookmarkStart w:id="86" w:name="_Toc466229403"/>
      <w:r w:rsidR="00C439CE">
        <w:t>Загальні вимоги до прийняття роботи</w:t>
      </w:r>
      <w:bookmarkEnd w:id="85"/>
      <w:bookmarkEnd w:id="86"/>
    </w:p>
    <w:p w:rsidR="00C439CE" w:rsidRPr="00C439CE" w:rsidRDefault="00C439CE" w:rsidP="002B2214">
      <w:pPr>
        <w:pStyle w:val="25"/>
        <w:sectPr w:rsidR="00C439CE" w:rsidRPr="00C439CE" w:rsidSect="001742B0">
          <w:headerReference w:type="even" r:id="rId9"/>
          <w:headerReference w:type="default" r:id="rId10"/>
          <w:footerReference w:type="even" r:id="rId11"/>
          <w:pgSz w:w="11906" w:h="16838" w:code="9"/>
          <w:pgMar w:top="1134" w:right="567" w:bottom="1134" w:left="1134" w:header="709" w:footer="709" w:gutter="0"/>
          <w:pgNumType w:start="2"/>
          <w:cols w:space="708"/>
          <w:docGrid w:linePitch="360"/>
        </w:sectPr>
      </w:pPr>
      <w:r>
        <w:t xml:space="preserve">На основі проведених досліджень </w:t>
      </w:r>
      <w:r w:rsidR="00DE158A">
        <w:t>Виконавець</w:t>
      </w:r>
      <w:r>
        <w:t xml:space="preserve"> спільно з Замов</w:t>
      </w:r>
      <w:r w:rsidR="003227E2">
        <w:t>ником підписують Акт прийому</w:t>
      </w:r>
      <w:r w:rsidR="00CC6507">
        <w:t>-здачі програми в експлуатацію.</w:t>
      </w:r>
    </w:p>
    <w:p w:rsidR="00FD76AD" w:rsidRPr="004C4F3D" w:rsidRDefault="00FD76AD" w:rsidP="00CC6507">
      <w:pPr>
        <w:ind w:firstLine="0"/>
      </w:pPr>
    </w:p>
    <w:sectPr w:rsidR="00FD76AD" w:rsidRPr="004C4F3D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9D5" w:rsidRDefault="00FB59D5">
      <w:r>
        <w:separator/>
      </w:r>
    </w:p>
  </w:endnote>
  <w:endnote w:type="continuationSeparator" w:id="0">
    <w:p w:rsidR="00FB59D5" w:rsidRDefault="00FB5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0D2" w:rsidRDefault="006C00D2">
    <w:pPr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6C00D2" w:rsidRDefault="006C00D2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0D2" w:rsidRDefault="006C00D2">
    <w:pPr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6C00D2" w:rsidRDefault="006C00D2"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0D2" w:rsidRPr="00D17320" w:rsidRDefault="006C00D2" w:rsidP="00D17320">
    <w:pPr>
      <w:pStyle w:val="ae"/>
      <w:rPr>
        <w:rStyle w:val="a9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9D5" w:rsidRDefault="00FB59D5">
      <w:r>
        <w:separator/>
      </w:r>
    </w:p>
  </w:footnote>
  <w:footnote w:type="continuationSeparator" w:id="0">
    <w:p w:rsidR="00FB59D5" w:rsidRDefault="00FB59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0D2" w:rsidRDefault="006C00D2">
    <w:pPr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6C00D2" w:rsidRDefault="006C00D2">
    <w:pPr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042580"/>
      <w:docPartObj>
        <w:docPartGallery w:val="Page Numbers (Top of Page)"/>
        <w:docPartUnique/>
      </w:docPartObj>
    </w:sdtPr>
    <w:sdtEndPr/>
    <w:sdtContent>
      <w:p w:rsidR="006C00D2" w:rsidRDefault="006C00D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6E57" w:rsidRPr="006C6E57">
          <w:rPr>
            <w:noProof/>
            <w:lang w:val="ru-RU"/>
          </w:rPr>
          <w:t>5</w:t>
        </w:r>
        <w:r>
          <w:fldChar w:fldCharType="end"/>
        </w:r>
      </w:p>
    </w:sdtContent>
  </w:sdt>
  <w:p w:rsidR="006C00D2" w:rsidRDefault="006C00D2">
    <w:pPr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0D2" w:rsidRDefault="006C00D2">
    <w:pPr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6C00D2" w:rsidRDefault="006C00D2">
    <w:pPr>
      <w:ind w:right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0D2" w:rsidRDefault="006C00D2">
    <w:pPr>
      <w:framePr w:wrap="auto" w:vAnchor="text" w:hAnchor="page" w:x="5379" w:y="6"/>
    </w:pPr>
  </w:p>
  <w:p w:rsidR="006C00D2" w:rsidRDefault="006C00D2" w:rsidP="009D2C76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306E370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0000007"/>
    <w:multiLevelType w:val="singleLevel"/>
    <w:tmpl w:val="00000007"/>
    <w:name w:val="WW8Num7"/>
    <w:lvl w:ilvl="0">
      <w:numFmt w:val="bullet"/>
      <w:lvlText w:val="-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/>
      </w:rPr>
    </w:lvl>
  </w:abstractNum>
  <w:abstractNum w:abstractNumId="2">
    <w:nsid w:val="0000000A"/>
    <w:multiLevelType w:val="multilevel"/>
    <w:tmpl w:val="0000000A"/>
    <w:name w:val="WW8Num10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788"/>
        </w:tabs>
        <w:ind w:left="1788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508"/>
        </w:tabs>
        <w:ind w:left="2508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868"/>
        </w:tabs>
        <w:ind w:left="2868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3228"/>
        </w:tabs>
        <w:ind w:left="3228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588"/>
        </w:tabs>
        <w:ind w:left="3588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948"/>
        </w:tabs>
        <w:ind w:left="3948" w:hanging="360"/>
      </w:pPr>
      <w:rPr>
        <w:rFonts w:ascii="Symbol" w:hAnsi="Symbol" w:cs="OpenSymbol"/>
      </w:rPr>
    </w:lvl>
  </w:abstractNum>
  <w:abstractNum w:abstractNumId="3">
    <w:nsid w:val="062869DF"/>
    <w:multiLevelType w:val="hybridMultilevel"/>
    <w:tmpl w:val="BAE0BDEE"/>
    <w:lvl w:ilvl="0" w:tplc="98B6FCAC">
      <w:start w:val="1"/>
      <w:numFmt w:val="bullet"/>
      <w:pStyle w:val="20"/>
      <w:lvlText w:val="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0F4E99"/>
    <w:multiLevelType w:val="hybridMultilevel"/>
    <w:tmpl w:val="FC9C8468"/>
    <w:lvl w:ilvl="0" w:tplc="A5148F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0CA3FDA"/>
    <w:multiLevelType w:val="hybridMultilevel"/>
    <w:tmpl w:val="924E6740"/>
    <w:lvl w:ilvl="0" w:tplc="A5148F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0D32D79"/>
    <w:multiLevelType w:val="multilevel"/>
    <w:tmpl w:val="1BAA986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Arial"/>
        <w:color w:val="auto"/>
      </w:rPr>
    </w:lvl>
    <w:lvl w:ilvl="1">
      <w:start w:val="1"/>
      <w:numFmt w:val="decimal"/>
      <w:pStyle w:val="21"/>
      <w:lvlText w:val="%1.%2"/>
      <w:lvlJc w:val="left"/>
      <w:pPr>
        <w:tabs>
          <w:tab w:val="num" w:pos="1440"/>
        </w:tabs>
        <w:ind w:left="1021" w:hanging="30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16B554BA"/>
    <w:multiLevelType w:val="hybridMultilevel"/>
    <w:tmpl w:val="41ACCC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8563DEA"/>
    <w:multiLevelType w:val="multilevel"/>
    <w:tmpl w:val="DEE6CF2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Arial"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021" w:hanging="30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1C8E397A"/>
    <w:multiLevelType w:val="hybridMultilevel"/>
    <w:tmpl w:val="945E6704"/>
    <w:lvl w:ilvl="0" w:tplc="A5148F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CD4228B"/>
    <w:multiLevelType w:val="hybridMultilevel"/>
    <w:tmpl w:val="BE30B1EA"/>
    <w:lvl w:ilvl="0" w:tplc="04190019">
      <w:start w:val="2"/>
      <w:numFmt w:val="bullet"/>
      <w:lvlText w:val="–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>
    <w:nsid w:val="1D324F1E"/>
    <w:multiLevelType w:val="hybridMultilevel"/>
    <w:tmpl w:val="EC3075AA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>
    <w:nsid w:val="238D0E09"/>
    <w:multiLevelType w:val="hybridMultilevel"/>
    <w:tmpl w:val="278A2D72"/>
    <w:lvl w:ilvl="0" w:tplc="9C0CE366">
      <w:numFmt w:val="bullet"/>
      <w:pStyle w:val="10"/>
      <w:lvlText w:val="–"/>
      <w:lvlJc w:val="left"/>
      <w:pPr>
        <w:ind w:left="10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>
    <w:nsid w:val="2FB3321A"/>
    <w:multiLevelType w:val="hybridMultilevel"/>
    <w:tmpl w:val="AD72981A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>
    <w:nsid w:val="3FB706C3"/>
    <w:multiLevelType w:val="multilevel"/>
    <w:tmpl w:val="5276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3C0734"/>
    <w:multiLevelType w:val="hybridMultilevel"/>
    <w:tmpl w:val="29F4BD64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>
    <w:nsid w:val="47E024BF"/>
    <w:multiLevelType w:val="hybridMultilevel"/>
    <w:tmpl w:val="2B00FA4E"/>
    <w:lvl w:ilvl="0" w:tplc="800CD2E4">
      <w:start w:val="1"/>
      <w:numFmt w:val="russianLower"/>
      <w:pStyle w:val="a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487B5EB3"/>
    <w:multiLevelType w:val="hybridMultilevel"/>
    <w:tmpl w:val="B89CDE38"/>
    <w:lvl w:ilvl="0" w:tplc="EB6C3632">
      <w:start w:val="1"/>
      <w:numFmt w:val="bullet"/>
      <w:pStyle w:val="a0"/>
      <w:lvlText w:val="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BB11C74"/>
    <w:multiLevelType w:val="hybridMultilevel"/>
    <w:tmpl w:val="A54254B0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>
    <w:nsid w:val="4C383A86"/>
    <w:multiLevelType w:val="hybridMultilevel"/>
    <w:tmpl w:val="CA1C427A"/>
    <w:lvl w:ilvl="0" w:tplc="A5148F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C55116D"/>
    <w:multiLevelType w:val="hybridMultilevel"/>
    <w:tmpl w:val="5AFC0496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1">
    <w:nsid w:val="53187F3F"/>
    <w:multiLevelType w:val="hybridMultilevel"/>
    <w:tmpl w:val="AA9EEF4A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2">
    <w:nsid w:val="55154DB0"/>
    <w:multiLevelType w:val="hybridMultilevel"/>
    <w:tmpl w:val="1BC84196"/>
    <w:lvl w:ilvl="0" w:tplc="A5148F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5BE1DF9"/>
    <w:multiLevelType w:val="hybridMultilevel"/>
    <w:tmpl w:val="1974C842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4">
    <w:nsid w:val="56901442"/>
    <w:multiLevelType w:val="hybridMultilevel"/>
    <w:tmpl w:val="BB3EF092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5">
    <w:nsid w:val="5A400CE6"/>
    <w:multiLevelType w:val="multilevel"/>
    <w:tmpl w:val="1FE887A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26">
    <w:nsid w:val="60D34497"/>
    <w:multiLevelType w:val="hybridMultilevel"/>
    <w:tmpl w:val="0BE01692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>
    <w:nsid w:val="610D0D9E"/>
    <w:multiLevelType w:val="hybridMultilevel"/>
    <w:tmpl w:val="4FB06800"/>
    <w:lvl w:ilvl="0" w:tplc="A5148F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4FB4E56"/>
    <w:multiLevelType w:val="hybridMultilevel"/>
    <w:tmpl w:val="E06AFA30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9">
    <w:nsid w:val="66EA5A4A"/>
    <w:multiLevelType w:val="hybridMultilevel"/>
    <w:tmpl w:val="4372E736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0">
    <w:nsid w:val="690A5F6B"/>
    <w:multiLevelType w:val="hybridMultilevel"/>
    <w:tmpl w:val="BB1E1A6C"/>
    <w:lvl w:ilvl="0" w:tplc="A5148F7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2992496"/>
    <w:multiLevelType w:val="hybridMultilevel"/>
    <w:tmpl w:val="385C881A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797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2">
    <w:nsid w:val="7C180A72"/>
    <w:multiLevelType w:val="hybridMultilevel"/>
    <w:tmpl w:val="F6CA6CB6"/>
    <w:lvl w:ilvl="0" w:tplc="A5148F7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6"/>
  </w:num>
  <w:num w:numId="4">
    <w:abstractNumId w:val="3"/>
  </w:num>
  <w:num w:numId="5">
    <w:abstractNumId w:val="0"/>
  </w:num>
  <w:num w:numId="6">
    <w:abstractNumId w:val="30"/>
  </w:num>
  <w:num w:numId="7">
    <w:abstractNumId w:val="7"/>
  </w:num>
  <w:num w:numId="8">
    <w:abstractNumId w:val="19"/>
  </w:num>
  <w:num w:numId="9">
    <w:abstractNumId w:val="4"/>
  </w:num>
  <w:num w:numId="10">
    <w:abstractNumId w:val="32"/>
  </w:num>
  <w:num w:numId="11">
    <w:abstractNumId w:val="22"/>
  </w:num>
  <w:num w:numId="12">
    <w:abstractNumId w:val="27"/>
  </w:num>
  <w:num w:numId="13">
    <w:abstractNumId w:val="9"/>
  </w:num>
  <w:num w:numId="14">
    <w:abstractNumId w:val="5"/>
  </w:num>
  <w:num w:numId="15">
    <w:abstractNumId w:val="25"/>
  </w:num>
  <w:num w:numId="16">
    <w:abstractNumId w:val="10"/>
  </w:num>
  <w:num w:numId="17">
    <w:abstractNumId w:val="14"/>
  </w:num>
  <w:num w:numId="18">
    <w:abstractNumId w:val="8"/>
  </w:num>
  <w:num w:numId="19">
    <w:abstractNumId w:val="12"/>
  </w:num>
  <w:num w:numId="20">
    <w:abstractNumId w:val="26"/>
  </w:num>
  <w:num w:numId="21">
    <w:abstractNumId w:val="29"/>
  </w:num>
  <w:num w:numId="22">
    <w:abstractNumId w:val="18"/>
  </w:num>
  <w:num w:numId="23">
    <w:abstractNumId w:val="20"/>
  </w:num>
  <w:num w:numId="24">
    <w:abstractNumId w:val="24"/>
  </w:num>
  <w:num w:numId="25">
    <w:abstractNumId w:val="11"/>
  </w:num>
  <w:num w:numId="26">
    <w:abstractNumId w:val="13"/>
  </w:num>
  <w:num w:numId="27">
    <w:abstractNumId w:val="28"/>
  </w:num>
  <w:num w:numId="28">
    <w:abstractNumId w:val="23"/>
  </w:num>
  <w:num w:numId="29">
    <w:abstractNumId w:val="21"/>
  </w:num>
  <w:num w:numId="30">
    <w:abstractNumId w:val="15"/>
  </w:num>
  <w:num w:numId="31">
    <w:abstractNumId w:val="31"/>
  </w:num>
  <w:num w:numId="32">
    <w:abstractNumId w:val="6"/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DD1"/>
    <w:rsid w:val="000005A9"/>
    <w:rsid w:val="00010F74"/>
    <w:rsid w:val="000124C6"/>
    <w:rsid w:val="00017896"/>
    <w:rsid w:val="00020404"/>
    <w:rsid w:val="00022861"/>
    <w:rsid w:val="00022C34"/>
    <w:rsid w:val="00023136"/>
    <w:rsid w:val="00036B0C"/>
    <w:rsid w:val="00036C8D"/>
    <w:rsid w:val="000577D9"/>
    <w:rsid w:val="000643C2"/>
    <w:rsid w:val="00074B74"/>
    <w:rsid w:val="00086C71"/>
    <w:rsid w:val="0008757A"/>
    <w:rsid w:val="000912CC"/>
    <w:rsid w:val="00091E92"/>
    <w:rsid w:val="000928DD"/>
    <w:rsid w:val="00092EF7"/>
    <w:rsid w:val="000A559D"/>
    <w:rsid w:val="000B4CC7"/>
    <w:rsid w:val="000B54B8"/>
    <w:rsid w:val="000C1B3F"/>
    <w:rsid w:val="000C46D3"/>
    <w:rsid w:val="000C490B"/>
    <w:rsid w:val="000C5C95"/>
    <w:rsid w:val="000C6426"/>
    <w:rsid w:val="000D04BB"/>
    <w:rsid w:val="000D51A8"/>
    <w:rsid w:val="000D799A"/>
    <w:rsid w:val="000E1920"/>
    <w:rsid w:val="000E37D7"/>
    <w:rsid w:val="000E37F2"/>
    <w:rsid w:val="000E3940"/>
    <w:rsid w:val="000E4CEE"/>
    <w:rsid w:val="000E54A6"/>
    <w:rsid w:val="000F1455"/>
    <w:rsid w:val="000F5229"/>
    <w:rsid w:val="000F7D7C"/>
    <w:rsid w:val="001009B2"/>
    <w:rsid w:val="0010330C"/>
    <w:rsid w:val="0010514C"/>
    <w:rsid w:val="0011282D"/>
    <w:rsid w:val="00125F40"/>
    <w:rsid w:val="00126F88"/>
    <w:rsid w:val="0012776D"/>
    <w:rsid w:val="00134004"/>
    <w:rsid w:val="00140312"/>
    <w:rsid w:val="001446E4"/>
    <w:rsid w:val="001472B6"/>
    <w:rsid w:val="001507D4"/>
    <w:rsid w:val="00150872"/>
    <w:rsid w:val="001525B1"/>
    <w:rsid w:val="00152F22"/>
    <w:rsid w:val="00163F14"/>
    <w:rsid w:val="001663AF"/>
    <w:rsid w:val="00167836"/>
    <w:rsid w:val="001742B0"/>
    <w:rsid w:val="00176420"/>
    <w:rsid w:val="00177CDF"/>
    <w:rsid w:val="00180FBA"/>
    <w:rsid w:val="00183B0B"/>
    <w:rsid w:val="00183F53"/>
    <w:rsid w:val="00184F1B"/>
    <w:rsid w:val="00191CA7"/>
    <w:rsid w:val="0019408E"/>
    <w:rsid w:val="001A2FB6"/>
    <w:rsid w:val="001C3866"/>
    <w:rsid w:val="001C6F06"/>
    <w:rsid w:val="001C7C20"/>
    <w:rsid w:val="001D6FEA"/>
    <w:rsid w:val="001D77F3"/>
    <w:rsid w:val="001E544C"/>
    <w:rsid w:val="001E610E"/>
    <w:rsid w:val="001F1332"/>
    <w:rsid w:val="001F42BF"/>
    <w:rsid w:val="00204666"/>
    <w:rsid w:val="0020514B"/>
    <w:rsid w:val="0021075D"/>
    <w:rsid w:val="002127F0"/>
    <w:rsid w:val="00216D25"/>
    <w:rsid w:val="00240B6F"/>
    <w:rsid w:val="00244199"/>
    <w:rsid w:val="00245B3D"/>
    <w:rsid w:val="002463BD"/>
    <w:rsid w:val="00247903"/>
    <w:rsid w:val="002625F3"/>
    <w:rsid w:val="00263D18"/>
    <w:rsid w:val="00274F07"/>
    <w:rsid w:val="0027635C"/>
    <w:rsid w:val="002764D3"/>
    <w:rsid w:val="00287297"/>
    <w:rsid w:val="00292660"/>
    <w:rsid w:val="002936EF"/>
    <w:rsid w:val="002963CB"/>
    <w:rsid w:val="002A17C7"/>
    <w:rsid w:val="002A5D33"/>
    <w:rsid w:val="002B0208"/>
    <w:rsid w:val="002B06CC"/>
    <w:rsid w:val="002B2214"/>
    <w:rsid w:val="002B73B7"/>
    <w:rsid w:val="002C5414"/>
    <w:rsid w:val="002C66D0"/>
    <w:rsid w:val="002C7A8F"/>
    <w:rsid w:val="002D24D1"/>
    <w:rsid w:val="002D33A6"/>
    <w:rsid w:val="002D5486"/>
    <w:rsid w:val="002E0E8C"/>
    <w:rsid w:val="002E5ED9"/>
    <w:rsid w:val="002F60E3"/>
    <w:rsid w:val="003001AD"/>
    <w:rsid w:val="00300A49"/>
    <w:rsid w:val="00300DED"/>
    <w:rsid w:val="00303541"/>
    <w:rsid w:val="00303943"/>
    <w:rsid w:val="00303D62"/>
    <w:rsid w:val="003051B2"/>
    <w:rsid w:val="00305281"/>
    <w:rsid w:val="00307669"/>
    <w:rsid w:val="00307902"/>
    <w:rsid w:val="0031744D"/>
    <w:rsid w:val="003227E2"/>
    <w:rsid w:val="00325C5D"/>
    <w:rsid w:val="00337862"/>
    <w:rsid w:val="00345449"/>
    <w:rsid w:val="00346953"/>
    <w:rsid w:val="003522A2"/>
    <w:rsid w:val="00356E94"/>
    <w:rsid w:val="003572B9"/>
    <w:rsid w:val="00361792"/>
    <w:rsid w:val="00363AC8"/>
    <w:rsid w:val="00366ADB"/>
    <w:rsid w:val="003677EA"/>
    <w:rsid w:val="00375367"/>
    <w:rsid w:val="00380D32"/>
    <w:rsid w:val="00395B50"/>
    <w:rsid w:val="00397C08"/>
    <w:rsid w:val="003A3D55"/>
    <w:rsid w:val="003A5F79"/>
    <w:rsid w:val="003B0F1F"/>
    <w:rsid w:val="003C69BF"/>
    <w:rsid w:val="003C6ACD"/>
    <w:rsid w:val="003C7140"/>
    <w:rsid w:val="003D4083"/>
    <w:rsid w:val="003D5644"/>
    <w:rsid w:val="003E2CD4"/>
    <w:rsid w:val="003E32C3"/>
    <w:rsid w:val="003E5914"/>
    <w:rsid w:val="003E5E95"/>
    <w:rsid w:val="003E7399"/>
    <w:rsid w:val="003E73DF"/>
    <w:rsid w:val="003F1739"/>
    <w:rsid w:val="003F27EE"/>
    <w:rsid w:val="003F3130"/>
    <w:rsid w:val="0040471D"/>
    <w:rsid w:val="00414300"/>
    <w:rsid w:val="00414592"/>
    <w:rsid w:val="004167BE"/>
    <w:rsid w:val="00417F89"/>
    <w:rsid w:val="00425EDC"/>
    <w:rsid w:val="00430176"/>
    <w:rsid w:val="00431C3C"/>
    <w:rsid w:val="004335A5"/>
    <w:rsid w:val="00436BFB"/>
    <w:rsid w:val="004379CE"/>
    <w:rsid w:val="00440E72"/>
    <w:rsid w:val="004444CF"/>
    <w:rsid w:val="00445F7F"/>
    <w:rsid w:val="00446E88"/>
    <w:rsid w:val="00456A6C"/>
    <w:rsid w:val="004611FC"/>
    <w:rsid w:val="00462DE7"/>
    <w:rsid w:val="00463B5A"/>
    <w:rsid w:val="00466CF6"/>
    <w:rsid w:val="004703DC"/>
    <w:rsid w:val="00472A1E"/>
    <w:rsid w:val="00473921"/>
    <w:rsid w:val="004746DC"/>
    <w:rsid w:val="00482E61"/>
    <w:rsid w:val="00482F1A"/>
    <w:rsid w:val="004863F6"/>
    <w:rsid w:val="00486B25"/>
    <w:rsid w:val="00486C47"/>
    <w:rsid w:val="004957FF"/>
    <w:rsid w:val="004A1B13"/>
    <w:rsid w:val="004A1EB2"/>
    <w:rsid w:val="004A3F12"/>
    <w:rsid w:val="004A461B"/>
    <w:rsid w:val="004A6558"/>
    <w:rsid w:val="004A6687"/>
    <w:rsid w:val="004B036E"/>
    <w:rsid w:val="004B1A4D"/>
    <w:rsid w:val="004C157C"/>
    <w:rsid w:val="004C4F3D"/>
    <w:rsid w:val="004C51B9"/>
    <w:rsid w:val="004E4FF6"/>
    <w:rsid w:val="004F071C"/>
    <w:rsid w:val="005000BA"/>
    <w:rsid w:val="00500152"/>
    <w:rsid w:val="00500BF5"/>
    <w:rsid w:val="0050323E"/>
    <w:rsid w:val="00504CE0"/>
    <w:rsid w:val="00517B37"/>
    <w:rsid w:val="005221B1"/>
    <w:rsid w:val="00522605"/>
    <w:rsid w:val="00525A9F"/>
    <w:rsid w:val="00527A8F"/>
    <w:rsid w:val="0053048B"/>
    <w:rsid w:val="00534E57"/>
    <w:rsid w:val="00535667"/>
    <w:rsid w:val="005356ED"/>
    <w:rsid w:val="00541220"/>
    <w:rsid w:val="00543DBA"/>
    <w:rsid w:val="0055215C"/>
    <w:rsid w:val="005577FF"/>
    <w:rsid w:val="00563148"/>
    <w:rsid w:val="0057265B"/>
    <w:rsid w:val="00573339"/>
    <w:rsid w:val="005840A8"/>
    <w:rsid w:val="00584B7F"/>
    <w:rsid w:val="00585F60"/>
    <w:rsid w:val="00587080"/>
    <w:rsid w:val="00590B73"/>
    <w:rsid w:val="0059279B"/>
    <w:rsid w:val="00592923"/>
    <w:rsid w:val="00592A4D"/>
    <w:rsid w:val="005974A1"/>
    <w:rsid w:val="005A5369"/>
    <w:rsid w:val="005B6C1D"/>
    <w:rsid w:val="005D2E9F"/>
    <w:rsid w:val="005E19C7"/>
    <w:rsid w:val="005E256D"/>
    <w:rsid w:val="005E5923"/>
    <w:rsid w:val="005F35AF"/>
    <w:rsid w:val="005F42CB"/>
    <w:rsid w:val="00603688"/>
    <w:rsid w:val="00603B2C"/>
    <w:rsid w:val="0060703D"/>
    <w:rsid w:val="00607CFE"/>
    <w:rsid w:val="006212DA"/>
    <w:rsid w:val="0062137F"/>
    <w:rsid w:val="0062334F"/>
    <w:rsid w:val="00623C26"/>
    <w:rsid w:val="006257F5"/>
    <w:rsid w:val="006315D5"/>
    <w:rsid w:val="006358D5"/>
    <w:rsid w:val="00636F37"/>
    <w:rsid w:val="0064068B"/>
    <w:rsid w:val="00643CCE"/>
    <w:rsid w:val="00644484"/>
    <w:rsid w:val="006547C3"/>
    <w:rsid w:val="00656176"/>
    <w:rsid w:val="00657A67"/>
    <w:rsid w:val="00665421"/>
    <w:rsid w:val="00666C90"/>
    <w:rsid w:val="00674FD5"/>
    <w:rsid w:val="006769C5"/>
    <w:rsid w:val="00677568"/>
    <w:rsid w:val="0068316E"/>
    <w:rsid w:val="0068594C"/>
    <w:rsid w:val="00690D09"/>
    <w:rsid w:val="00691117"/>
    <w:rsid w:val="00691211"/>
    <w:rsid w:val="00695005"/>
    <w:rsid w:val="006A03B5"/>
    <w:rsid w:val="006A2ECE"/>
    <w:rsid w:val="006A6F52"/>
    <w:rsid w:val="006A7BE8"/>
    <w:rsid w:val="006B1388"/>
    <w:rsid w:val="006C00D2"/>
    <w:rsid w:val="006C6E57"/>
    <w:rsid w:val="006D4DD0"/>
    <w:rsid w:val="006D5D16"/>
    <w:rsid w:val="006D6CEF"/>
    <w:rsid w:val="006E36E4"/>
    <w:rsid w:val="006E48A3"/>
    <w:rsid w:val="006E7DA7"/>
    <w:rsid w:val="006F00BB"/>
    <w:rsid w:val="006F2572"/>
    <w:rsid w:val="006F44BC"/>
    <w:rsid w:val="006F73C1"/>
    <w:rsid w:val="006F7BA4"/>
    <w:rsid w:val="007008A6"/>
    <w:rsid w:val="0070372E"/>
    <w:rsid w:val="007039C6"/>
    <w:rsid w:val="007064A8"/>
    <w:rsid w:val="0071056A"/>
    <w:rsid w:val="00710709"/>
    <w:rsid w:val="00713566"/>
    <w:rsid w:val="00721AF6"/>
    <w:rsid w:val="00722291"/>
    <w:rsid w:val="00722D86"/>
    <w:rsid w:val="0072605D"/>
    <w:rsid w:val="00726FB8"/>
    <w:rsid w:val="00731A54"/>
    <w:rsid w:val="00732480"/>
    <w:rsid w:val="00736BE9"/>
    <w:rsid w:val="00770D91"/>
    <w:rsid w:val="00783510"/>
    <w:rsid w:val="0078546C"/>
    <w:rsid w:val="00786E49"/>
    <w:rsid w:val="00787CD3"/>
    <w:rsid w:val="007935A3"/>
    <w:rsid w:val="007A67C2"/>
    <w:rsid w:val="007B0BF2"/>
    <w:rsid w:val="007B2E53"/>
    <w:rsid w:val="007C194F"/>
    <w:rsid w:val="007C1EE2"/>
    <w:rsid w:val="007C2429"/>
    <w:rsid w:val="007C27E6"/>
    <w:rsid w:val="007C3496"/>
    <w:rsid w:val="007C397B"/>
    <w:rsid w:val="007D080B"/>
    <w:rsid w:val="007D39ED"/>
    <w:rsid w:val="007D513D"/>
    <w:rsid w:val="007E39DE"/>
    <w:rsid w:val="007F29DF"/>
    <w:rsid w:val="007F2A5A"/>
    <w:rsid w:val="007F34CA"/>
    <w:rsid w:val="007F4B61"/>
    <w:rsid w:val="007F4EEB"/>
    <w:rsid w:val="008027F6"/>
    <w:rsid w:val="00804CCC"/>
    <w:rsid w:val="00806C11"/>
    <w:rsid w:val="00811733"/>
    <w:rsid w:val="008135EF"/>
    <w:rsid w:val="00824A5D"/>
    <w:rsid w:val="008312E6"/>
    <w:rsid w:val="00832936"/>
    <w:rsid w:val="00837265"/>
    <w:rsid w:val="008406B0"/>
    <w:rsid w:val="00840967"/>
    <w:rsid w:val="008412B4"/>
    <w:rsid w:val="00842DA6"/>
    <w:rsid w:val="008571AA"/>
    <w:rsid w:val="00860700"/>
    <w:rsid w:val="008615D4"/>
    <w:rsid w:val="008620CC"/>
    <w:rsid w:val="00862D30"/>
    <w:rsid w:val="00872B05"/>
    <w:rsid w:val="00883E03"/>
    <w:rsid w:val="00891A60"/>
    <w:rsid w:val="008A1C35"/>
    <w:rsid w:val="008A206A"/>
    <w:rsid w:val="008A37D6"/>
    <w:rsid w:val="008A4A5B"/>
    <w:rsid w:val="008A7B92"/>
    <w:rsid w:val="008B4CD4"/>
    <w:rsid w:val="008C0BF4"/>
    <w:rsid w:val="008C0CF1"/>
    <w:rsid w:val="008C4738"/>
    <w:rsid w:val="008C5B87"/>
    <w:rsid w:val="008D0DF9"/>
    <w:rsid w:val="008D179F"/>
    <w:rsid w:val="008D4C92"/>
    <w:rsid w:val="008D562D"/>
    <w:rsid w:val="008E03BF"/>
    <w:rsid w:val="008F10BE"/>
    <w:rsid w:val="008F4250"/>
    <w:rsid w:val="008F594D"/>
    <w:rsid w:val="008F6D79"/>
    <w:rsid w:val="009034D5"/>
    <w:rsid w:val="009037DE"/>
    <w:rsid w:val="00904A18"/>
    <w:rsid w:val="00910792"/>
    <w:rsid w:val="009142BA"/>
    <w:rsid w:val="00926057"/>
    <w:rsid w:val="0092782F"/>
    <w:rsid w:val="00933E66"/>
    <w:rsid w:val="00936D28"/>
    <w:rsid w:val="00940174"/>
    <w:rsid w:val="00941865"/>
    <w:rsid w:val="009473C6"/>
    <w:rsid w:val="00951196"/>
    <w:rsid w:val="0095140E"/>
    <w:rsid w:val="00952FAF"/>
    <w:rsid w:val="00953279"/>
    <w:rsid w:val="00954D33"/>
    <w:rsid w:val="00962ACF"/>
    <w:rsid w:val="00967778"/>
    <w:rsid w:val="009718B3"/>
    <w:rsid w:val="00974305"/>
    <w:rsid w:val="009829DA"/>
    <w:rsid w:val="00992F95"/>
    <w:rsid w:val="00996776"/>
    <w:rsid w:val="009A1A37"/>
    <w:rsid w:val="009A7C63"/>
    <w:rsid w:val="009B0B4F"/>
    <w:rsid w:val="009B1637"/>
    <w:rsid w:val="009B4E69"/>
    <w:rsid w:val="009B6193"/>
    <w:rsid w:val="009B6E74"/>
    <w:rsid w:val="009C1EF4"/>
    <w:rsid w:val="009C39B4"/>
    <w:rsid w:val="009D2C76"/>
    <w:rsid w:val="009D3C02"/>
    <w:rsid w:val="009D66C8"/>
    <w:rsid w:val="009E07F7"/>
    <w:rsid w:val="009E3AFA"/>
    <w:rsid w:val="009E3BA1"/>
    <w:rsid w:val="009E6280"/>
    <w:rsid w:val="009E7FAF"/>
    <w:rsid w:val="009F2A23"/>
    <w:rsid w:val="00A00115"/>
    <w:rsid w:val="00A00A1F"/>
    <w:rsid w:val="00A00AFB"/>
    <w:rsid w:val="00A03B54"/>
    <w:rsid w:val="00A03C02"/>
    <w:rsid w:val="00A11763"/>
    <w:rsid w:val="00A22DA2"/>
    <w:rsid w:val="00A317A8"/>
    <w:rsid w:val="00A318C2"/>
    <w:rsid w:val="00A32783"/>
    <w:rsid w:val="00A42F95"/>
    <w:rsid w:val="00A43268"/>
    <w:rsid w:val="00A53C43"/>
    <w:rsid w:val="00A55E60"/>
    <w:rsid w:val="00A61E6F"/>
    <w:rsid w:val="00A658D4"/>
    <w:rsid w:val="00A74E49"/>
    <w:rsid w:val="00A776C1"/>
    <w:rsid w:val="00A874C2"/>
    <w:rsid w:val="00A87B5F"/>
    <w:rsid w:val="00A90D40"/>
    <w:rsid w:val="00A93CB2"/>
    <w:rsid w:val="00A94400"/>
    <w:rsid w:val="00A971C0"/>
    <w:rsid w:val="00AA40C8"/>
    <w:rsid w:val="00AA6740"/>
    <w:rsid w:val="00AC1948"/>
    <w:rsid w:val="00AC3EB1"/>
    <w:rsid w:val="00AD07CE"/>
    <w:rsid w:val="00AD2EB1"/>
    <w:rsid w:val="00AD37F4"/>
    <w:rsid w:val="00AE3562"/>
    <w:rsid w:val="00AE40BE"/>
    <w:rsid w:val="00AF257D"/>
    <w:rsid w:val="00AF51B2"/>
    <w:rsid w:val="00AF6EA9"/>
    <w:rsid w:val="00AF794B"/>
    <w:rsid w:val="00B004B4"/>
    <w:rsid w:val="00B14C46"/>
    <w:rsid w:val="00B17BB9"/>
    <w:rsid w:val="00B20085"/>
    <w:rsid w:val="00B2024E"/>
    <w:rsid w:val="00B21EDB"/>
    <w:rsid w:val="00B2228A"/>
    <w:rsid w:val="00B2253E"/>
    <w:rsid w:val="00B31C72"/>
    <w:rsid w:val="00B371DA"/>
    <w:rsid w:val="00B40FF1"/>
    <w:rsid w:val="00B4644A"/>
    <w:rsid w:val="00B50335"/>
    <w:rsid w:val="00B511CC"/>
    <w:rsid w:val="00B51B85"/>
    <w:rsid w:val="00B53F09"/>
    <w:rsid w:val="00B54DCA"/>
    <w:rsid w:val="00B56AAF"/>
    <w:rsid w:val="00B60165"/>
    <w:rsid w:val="00B613D1"/>
    <w:rsid w:val="00B66BA3"/>
    <w:rsid w:val="00B71E38"/>
    <w:rsid w:val="00B75552"/>
    <w:rsid w:val="00B76EED"/>
    <w:rsid w:val="00B77559"/>
    <w:rsid w:val="00B815C9"/>
    <w:rsid w:val="00B81BA8"/>
    <w:rsid w:val="00B83207"/>
    <w:rsid w:val="00B845C9"/>
    <w:rsid w:val="00B85D67"/>
    <w:rsid w:val="00B93A7C"/>
    <w:rsid w:val="00B94D0B"/>
    <w:rsid w:val="00BA65E4"/>
    <w:rsid w:val="00BB0A07"/>
    <w:rsid w:val="00BB152E"/>
    <w:rsid w:val="00BB65D0"/>
    <w:rsid w:val="00BC0946"/>
    <w:rsid w:val="00BD2B41"/>
    <w:rsid w:val="00BE0C8D"/>
    <w:rsid w:val="00BF238D"/>
    <w:rsid w:val="00BF3470"/>
    <w:rsid w:val="00C00C8C"/>
    <w:rsid w:val="00C10A98"/>
    <w:rsid w:val="00C12EAA"/>
    <w:rsid w:val="00C16AAD"/>
    <w:rsid w:val="00C17519"/>
    <w:rsid w:val="00C26D8A"/>
    <w:rsid w:val="00C31F2C"/>
    <w:rsid w:val="00C358AA"/>
    <w:rsid w:val="00C35EA2"/>
    <w:rsid w:val="00C42481"/>
    <w:rsid w:val="00C42BE7"/>
    <w:rsid w:val="00C4348B"/>
    <w:rsid w:val="00C439CE"/>
    <w:rsid w:val="00C46BE1"/>
    <w:rsid w:val="00C502FB"/>
    <w:rsid w:val="00C5108C"/>
    <w:rsid w:val="00C54738"/>
    <w:rsid w:val="00C55220"/>
    <w:rsid w:val="00C57465"/>
    <w:rsid w:val="00C57511"/>
    <w:rsid w:val="00C64F9F"/>
    <w:rsid w:val="00C7171D"/>
    <w:rsid w:val="00C74ADB"/>
    <w:rsid w:val="00C74C82"/>
    <w:rsid w:val="00C75F99"/>
    <w:rsid w:val="00C80E49"/>
    <w:rsid w:val="00C84B00"/>
    <w:rsid w:val="00C90F52"/>
    <w:rsid w:val="00C91CD7"/>
    <w:rsid w:val="00C92A3F"/>
    <w:rsid w:val="00C94316"/>
    <w:rsid w:val="00C97DD1"/>
    <w:rsid w:val="00CA0618"/>
    <w:rsid w:val="00CA334B"/>
    <w:rsid w:val="00CA4B36"/>
    <w:rsid w:val="00CB0915"/>
    <w:rsid w:val="00CC18DE"/>
    <w:rsid w:val="00CC446C"/>
    <w:rsid w:val="00CC6507"/>
    <w:rsid w:val="00CD7704"/>
    <w:rsid w:val="00CF051D"/>
    <w:rsid w:val="00CF0B46"/>
    <w:rsid w:val="00CF0F25"/>
    <w:rsid w:val="00CF2A8A"/>
    <w:rsid w:val="00CF5C4C"/>
    <w:rsid w:val="00D063D6"/>
    <w:rsid w:val="00D13F52"/>
    <w:rsid w:val="00D1637C"/>
    <w:rsid w:val="00D17320"/>
    <w:rsid w:val="00D24F83"/>
    <w:rsid w:val="00D34D76"/>
    <w:rsid w:val="00D34DB8"/>
    <w:rsid w:val="00D4023A"/>
    <w:rsid w:val="00D46A0D"/>
    <w:rsid w:val="00D52B7C"/>
    <w:rsid w:val="00D52D57"/>
    <w:rsid w:val="00D56AD2"/>
    <w:rsid w:val="00D6349B"/>
    <w:rsid w:val="00D671EB"/>
    <w:rsid w:val="00D731E9"/>
    <w:rsid w:val="00D7685F"/>
    <w:rsid w:val="00D8437F"/>
    <w:rsid w:val="00D86A53"/>
    <w:rsid w:val="00D871A6"/>
    <w:rsid w:val="00D917DB"/>
    <w:rsid w:val="00D93314"/>
    <w:rsid w:val="00DA7E7D"/>
    <w:rsid w:val="00DB2C6A"/>
    <w:rsid w:val="00DB6D76"/>
    <w:rsid w:val="00DC0306"/>
    <w:rsid w:val="00DC126E"/>
    <w:rsid w:val="00DC27AD"/>
    <w:rsid w:val="00DD0389"/>
    <w:rsid w:val="00DD7078"/>
    <w:rsid w:val="00DE158A"/>
    <w:rsid w:val="00DE34AD"/>
    <w:rsid w:val="00DF0960"/>
    <w:rsid w:val="00E02227"/>
    <w:rsid w:val="00E1046E"/>
    <w:rsid w:val="00E15DC5"/>
    <w:rsid w:val="00E17A63"/>
    <w:rsid w:val="00E25DCC"/>
    <w:rsid w:val="00E263BB"/>
    <w:rsid w:val="00E308DE"/>
    <w:rsid w:val="00E30BF8"/>
    <w:rsid w:val="00E31DFB"/>
    <w:rsid w:val="00E32310"/>
    <w:rsid w:val="00E35409"/>
    <w:rsid w:val="00E422B4"/>
    <w:rsid w:val="00E43945"/>
    <w:rsid w:val="00E45A06"/>
    <w:rsid w:val="00E4756C"/>
    <w:rsid w:val="00E502E8"/>
    <w:rsid w:val="00E53497"/>
    <w:rsid w:val="00E53756"/>
    <w:rsid w:val="00E54F48"/>
    <w:rsid w:val="00E57ED0"/>
    <w:rsid w:val="00E63FE9"/>
    <w:rsid w:val="00E66F94"/>
    <w:rsid w:val="00E67309"/>
    <w:rsid w:val="00E71740"/>
    <w:rsid w:val="00E72BFB"/>
    <w:rsid w:val="00E766BC"/>
    <w:rsid w:val="00E76EAA"/>
    <w:rsid w:val="00E902EF"/>
    <w:rsid w:val="00E920E2"/>
    <w:rsid w:val="00E93ACC"/>
    <w:rsid w:val="00E944F5"/>
    <w:rsid w:val="00E95F5A"/>
    <w:rsid w:val="00E96325"/>
    <w:rsid w:val="00EA0455"/>
    <w:rsid w:val="00EA0D07"/>
    <w:rsid w:val="00EB45C3"/>
    <w:rsid w:val="00EC4317"/>
    <w:rsid w:val="00ED4A88"/>
    <w:rsid w:val="00ED4BAE"/>
    <w:rsid w:val="00ED5DA5"/>
    <w:rsid w:val="00EE2709"/>
    <w:rsid w:val="00EF6B2A"/>
    <w:rsid w:val="00F020B2"/>
    <w:rsid w:val="00F04B9C"/>
    <w:rsid w:val="00F10C56"/>
    <w:rsid w:val="00F15444"/>
    <w:rsid w:val="00F2442E"/>
    <w:rsid w:val="00F2457E"/>
    <w:rsid w:val="00F47112"/>
    <w:rsid w:val="00F4753F"/>
    <w:rsid w:val="00F53784"/>
    <w:rsid w:val="00F53E97"/>
    <w:rsid w:val="00F55C2C"/>
    <w:rsid w:val="00F55F5B"/>
    <w:rsid w:val="00F6008F"/>
    <w:rsid w:val="00F6485F"/>
    <w:rsid w:val="00F73D72"/>
    <w:rsid w:val="00F77C34"/>
    <w:rsid w:val="00F8554C"/>
    <w:rsid w:val="00F90B8B"/>
    <w:rsid w:val="00F93AD7"/>
    <w:rsid w:val="00F95047"/>
    <w:rsid w:val="00F95EB3"/>
    <w:rsid w:val="00FB08FF"/>
    <w:rsid w:val="00FB1CEC"/>
    <w:rsid w:val="00FB4F11"/>
    <w:rsid w:val="00FB59D5"/>
    <w:rsid w:val="00FB6F7F"/>
    <w:rsid w:val="00FC4E1E"/>
    <w:rsid w:val="00FC619A"/>
    <w:rsid w:val="00FC623F"/>
    <w:rsid w:val="00FC6E0F"/>
    <w:rsid w:val="00FD1AB3"/>
    <w:rsid w:val="00FD51D2"/>
    <w:rsid w:val="00FD6D30"/>
    <w:rsid w:val="00FD76AD"/>
    <w:rsid w:val="00FE3316"/>
    <w:rsid w:val="00FE7CA3"/>
    <w:rsid w:val="00FF007C"/>
    <w:rsid w:val="00FF4194"/>
    <w:rsid w:val="00FF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1">
    <w:name w:val="Normal"/>
    <w:qFormat/>
    <w:rsid w:val="00150872"/>
    <w:pPr>
      <w:spacing w:line="360" w:lineRule="auto"/>
      <w:ind w:firstLine="709"/>
      <w:jc w:val="both"/>
    </w:pPr>
    <w:rPr>
      <w:sz w:val="28"/>
      <w:szCs w:val="24"/>
      <w:lang w:val="uk-UA"/>
    </w:rPr>
  </w:style>
  <w:style w:type="paragraph" w:styleId="1">
    <w:name w:val="heading 1"/>
    <w:basedOn w:val="a1"/>
    <w:next w:val="a1"/>
    <w:qFormat/>
    <w:rsid w:val="0096777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/>
      <w:bCs/>
      <w:caps/>
      <w:kern w:val="32"/>
      <w:szCs w:val="32"/>
    </w:rPr>
  </w:style>
  <w:style w:type="paragraph" w:styleId="21">
    <w:name w:val="heading 2"/>
    <w:aliases w:val="Знак,Знак Знак Знак"/>
    <w:basedOn w:val="a1"/>
    <w:next w:val="a1"/>
    <w:qFormat/>
    <w:rsid w:val="00967778"/>
    <w:pPr>
      <w:keepNext/>
      <w:keepLines/>
      <w:numPr>
        <w:ilvl w:val="1"/>
        <w:numId w:val="1"/>
      </w:numPr>
      <w:autoSpaceDE w:val="0"/>
      <w:autoSpaceDN w:val="0"/>
      <w:spacing w:before="240" w:after="240"/>
      <w:ind w:left="709" w:firstLine="0"/>
      <w:jc w:val="left"/>
      <w:outlineLvl w:val="1"/>
    </w:pPr>
    <w:rPr>
      <w:szCs w:val="32"/>
    </w:rPr>
  </w:style>
  <w:style w:type="paragraph" w:styleId="3">
    <w:name w:val="heading 3"/>
    <w:basedOn w:val="a1"/>
    <w:next w:val="a1"/>
    <w:qFormat/>
    <w:rsid w:val="00690D09"/>
    <w:pPr>
      <w:keepNext/>
      <w:keepLines/>
      <w:numPr>
        <w:ilvl w:val="2"/>
        <w:numId w:val="1"/>
      </w:numPr>
      <w:autoSpaceDE w:val="0"/>
      <w:autoSpaceDN w:val="0"/>
      <w:spacing w:before="240" w:after="240"/>
      <w:ind w:left="0" w:firstLine="709"/>
      <w:jc w:val="left"/>
      <w:outlineLvl w:val="2"/>
    </w:pPr>
    <w:rPr>
      <w:rFonts w:cs="Arial"/>
      <w:szCs w:val="28"/>
    </w:rPr>
  </w:style>
  <w:style w:type="paragraph" w:styleId="4">
    <w:name w:val="heading 4"/>
    <w:basedOn w:val="a1"/>
    <w:next w:val="a1"/>
    <w:qFormat/>
    <w:pPr>
      <w:keepNext/>
      <w:numPr>
        <w:ilvl w:val="3"/>
        <w:numId w:val="1"/>
      </w:numPr>
      <w:spacing w:before="240" w:after="60"/>
      <w:ind w:firstLine="720"/>
      <w:jc w:val="left"/>
      <w:outlineLvl w:val="3"/>
    </w:pPr>
    <w:rPr>
      <w:b/>
      <w:bCs/>
      <w:szCs w:val="28"/>
    </w:rPr>
  </w:style>
  <w:style w:type="paragraph" w:styleId="5">
    <w:name w:val="heading 5"/>
    <w:basedOn w:val="a1"/>
    <w:next w:val="a1"/>
    <w:uiPriority w:val="9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uiPriority w:val="9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uiPriority w:val="9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1"/>
    <w:next w:val="a1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uiPriority w:val="9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Document Map"/>
    <w:basedOn w:val="a1"/>
    <w:semiHidden/>
    <w:pPr>
      <w:shd w:val="clear" w:color="auto" w:fill="000080"/>
    </w:pPr>
    <w:rPr>
      <w:rFonts w:ascii="Tahoma" w:hAnsi="Tahoma" w:cs="Tahoma"/>
    </w:rPr>
  </w:style>
  <w:style w:type="paragraph" w:customStyle="1" w:styleId="a6">
    <w:name w:val="НАЗВАНИЕ РАЗДЕЛА"/>
    <w:basedOn w:val="a1"/>
    <w:next w:val="a1"/>
    <w:autoRedefine/>
    <w:rsid w:val="002B0208"/>
    <w:pPr>
      <w:keepNext/>
      <w:keepLines/>
      <w:pageBreakBefore/>
      <w:spacing w:before="120" w:after="120"/>
      <w:ind w:firstLine="0"/>
      <w:jc w:val="center"/>
    </w:pPr>
    <w:rPr>
      <w:b/>
      <w:caps/>
      <w:sz w:val="32"/>
      <w:szCs w:val="32"/>
      <w:lang w:val="ru-RU"/>
    </w:rPr>
  </w:style>
  <w:style w:type="paragraph" w:customStyle="1" w:styleId="a7">
    <w:name w:val="Подпись к рисунку"/>
    <w:basedOn w:val="a1"/>
    <w:autoRedefine/>
    <w:uiPriority w:val="99"/>
    <w:rsid w:val="00D6349B"/>
    <w:pPr>
      <w:keepLines/>
      <w:spacing w:after="240"/>
      <w:ind w:firstLine="0"/>
      <w:jc w:val="center"/>
    </w:pPr>
    <w:rPr>
      <w:bCs/>
    </w:rPr>
  </w:style>
  <w:style w:type="paragraph" w:styleId="11">
    <w:name w:val="toc 1"/>
    <w:basedOn w:val="a1"/>
    <w:next w:val="a1"/>
    <w:autoRedefine/>
    <w:uiPriority w:val="39"/>
    <w:rsid w:val="00967778"/>
    <w:pPr>
      <w:tabs>
        <w:tab w:val="left" w:pos="426"/>
        <w:tab w:val="right" w:leader="dot" w:pos="10206"/>
      </w:tabs>
      <w:spacing w:before="120" w:after="120"/>
      <w:ind w:firstLine="142"/>
      <w:jc w:val="left"/>
    </w:pPr>
    <w:rPr>
      <w:b/>
      <w:bCs/>
      <w:caps/>
      <w:noProof/>
      <w:szCs w:val="28"/>
    </w:rPr>
  </w:style>
  <w:style w:type="paragraph" w:customStyle="1" w:styleId="a8">
    <w:name w:val="ВСТУП"/>
    <w:aliases w:val="ПЕРЕЛІК,И ТД"/>
    <w:basedOn w:val="a6"/>
    <w:pPr>
      <w:outlineLvl w:val="0"/>
    </w:pPr>
    <w:rPr>
      <w:sz w:val="28"/>
    </w:rPr>
  </w:style>
  <w:style w:type="character" w:styleId="a9">
    <w:name w:val="page number"/>
    <w:basedOn w:val="a2"/>
  </w:style>
  <w:style w:type="paragraph" w:styleId="22">
    <w:name w:val="toc 2"/>
    <w:basedOn w:val="a1"/>
    <w:next w:val="a1"/>
    <w:autoRedefine/>
    <w:uiPriority w:val="39"/>
    <w:rsid w:val="00967778"/>
    <w:pPr>
      <w:tabs>
        <w:tab w:val="left" w:pos="709"/>
        <w:tab w:val="left" w:pos="993"/>
        <w:tab w:val="right" w:leader="dot" w:pos="10206"/>
      </w:tabs>
      <w:ind w:firstLine="425"/>
      <w:jc w:val="left"/>
    </w:pPr>
    <w:rPr>
      <w:rFonts w:eastAsiaTheme="majorEastAsia"/>
      <w:noProof/>
      <w:lang w:val="ru-RU"/>
    </w:rPr>
  </w:style>
  <w:style w:type="paragraph" w:styleId="30">
    <w:name w:val="toc 3"/>
    <w:basedOn w:val="a1"/>
    <w:next w:val="a1"/>
    <w:autoRedefine/>
    <w:uiPriority w:val="39"/>
    <w:rsid w:val="00967778"/>
    <w:pPr>
      <w:tabs>
        <w:tab w:val="left" w:pos="1560"/>
        <w:tab w:val="right" w:leader="dot" w:pos="10195"/>
      </w:tabs>
      <w:ind w:firstLine="851"/>
      <w:jc w:val="left"/>
    </w:pPr>
    <w:rPr>
      <w:iCs/>
    </w:rPr>
  </w:style>
  <w:style w:type="paragraph" w:styleId="40">
    <w:name w:val="toc 4"/>
    <w:basedOn w:val="a1"/>
    <w:next w:val="a1"/>
    <w:autoRedefine/>
    <w:semiHidden/>
    <w:pPr>
      <w:ind w:left="720"/>
      <w:jc w:val="left"/>
    </w:pPr>
    <w:rPr>
      <w:szCs w:val="21"/>
    </w:rPr>
  </w:style>
  <w:style w:type="paragraph" w:styleId="50">
    <w:name w:val="toc 5"/>
    <w:basedOn w:val="a1"/>
    <w:next w:val="a1"/>
    <w:autoRedefine/>
    <w:semiHidden/>
    <w:pPr>
      <w:ind w:left="960"/>
      <w:jc w:val="left"/>
    </w:pPr>
    <w:rPr>
      <w:szCs w:val="21"/>
    </w:rPr>
  </w:style>
  <w:style w:type="paragraph" w:styleId="60">
    <w:name w:val="toc 6"/>
    <w:basedOn w:val="a1"/>
    <w:next w:val="a1"/>
    <w:autoRedefine/>
    <w:semiHidden/>
    <w:pPr>
      <w:ind w:left="1200"/>
      <w:jc w:val="left"/>
    </w:pPr>
    <w:rPr>
      <w:szCs w:val="21"/>
    </w:rPr>
  </w:style>
  <w:style w:type="paragraph" w:styleId="70">
    <w:name w:val="toc 7"/>
    <w:basedOn w:val="a1"/>
    <w:next w:val="a1"/>
    <w:autoRedefine/>
    <w:semiHidden/>
    <w:pPr>
      <w:ind w:left="1440"/>
      <w:jc w:val="left"/>
    </w:pPr>
    <w:rPr>
      <w:szCs w:val="21"/>
    </w:rPr>
  </w:style>
  <w:style w:type="paragraph" w:styleId="80">
    <w:name w:val="toc 8"/>
    <w:basedOn w:val="a1"/>
    <w:next w:val="a1"/>
    <w:autoRedefine/>
    <w:semiHidden/>
    <w:pPr>
      <w:ind w:left="1680"/>
      <w:jc w:val="left"/>
    </w:pPr>
    <w:rPr>
      <w:szCs w:val="21"/>
    </w:rPr>
  </w:style>
  <w:style w:type="paragraph" w:styleId="90">
    <w:name w:val="toc 9"/>
    <w:basedOn w:val="a1"/>
    <w:next w:val="a1"/>
    <w:autoRedefine/>
    <w:semiHidden/>
    <w:pPr>
      <w:ind w:left="1920"/>
      <w:jc w:val="left"/>
    </w:pPr>
    <w:rPr>
      <w:szCs w:val="21"/>
    </w:rPr>
  </w:style>
  <w:style w:type="paragraph" w:customStyle="1" w:styleId="aa">
    <w:name w:val="Рисунок"/>
    <w:basedOn w:val="a1"/>
    <w:next w:val="a1"/>
    <w:autoRedefine/>
    <w:uiPriority w:val="99"/>
    <w:pPr>
      <w:ind w:firstLine="0"/>
      <w:jc w:val="center"/>
    </w:pPr>
    <w:rPr>
      <w:b/>
      <w:bCs/>
      <w:lang w:val="ru-RU"/>
    </w:rPr>
  </w:style>
  <w:style w:type="paragraph" w:customStyle="1" w:styleId="ab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header"/>
    <w:basedOn w:val="a1"/>
    <w:link w:val="ad"/>
    <w:uiPriority w:val="99"/>
    <w:pPr>
      <w:tabs>
        <w:tab w:val="center" w:pos="4153"/>
        <w:tab w:val="right" w:pos="8306"/>
      </w:tabs>
    </w:pPr>
  </w:style>
  <w:style w:type="paragraph" w:styleId="ae">
    <w:name w:val="footer"/>
    <w:basedOn w:val="a1"/>
    <w:link w:val="af"/>
    <w:pPr>
      <w:tabs>
        <w:tab w:val="center" w:pos="4153"/>
        <w:tab w:val="right" w:pos="8306"/>
      </w:tabs>
    </w:pPr>
    <w:rPr>
      <w:lang w:eastAsia="x-none"/>
    </w:rPr>
  </w:style>
  <w:style w:type="character" w:styleId="af0">
    <w:name w:val="Hyperlink"/>
    <w:uiPriority w:val="99"/>
    <w:rPr>
      <w:color w:val="0000FF"/>
      <w:u w:val="single"/>
    </w:rPr>
  </w:style>
  <w:style w:type="paragraph" w:styleId="af1">
    <w:name w:val="Title"/>
    <w:basedOn w:val="a1"/>
    <w:qFormat/>
    <w:pPr>
      <w:autoSpaceDE w:val="0"/>
      <w:autoSpaceDN w:val="0"/>
      <w:spacing w:line="240" w:lineRule="auto"/>
      <w:ind w:firstLine="567"/>
      <w:jc w:val="center"/>
    </w:pPr>
    <w:rPr>
      <w:lang w:val="ru-RU"/>
    </w:rPr>
  </w:style>
  <w:style w:type="paragraph" w:styleId="af2">
    <w:name w:val="Body Text Indent"/>
    <w:basedOn w:val="a1"/>
    <w:link w:val="af3"/>
    <w:pPr>
      <w:widowControl w:val="0"/>
      <w:spacing w:line="240" w:lineRule="auto"/>
      <w:ind w:firstLine="708"/>
    </w:pPr>
    <w:rPr>
      <w:rFonts w:ascii="Arial" w:hAnsi="Arial"/>
      <w:lang w:eastAsia="x-none"/>
    </w:rPr>
  </w:style>
  <w:style w:type="paragraph" w:styleId="31">
    <w:name w:val="Body Text Indent 3"/>
    <w:basedOn w:val="a1"/>
    <w:pPr>
      <w:ind w:firstLine="708"/>
    </w:pPr>
    <w:rPr>
      <w:lang w:val="ru-RU"/>
    </w:rPr>
  </w:style>
  <w:style w:type="character" w:styleId="af4">
    <w:name w:val="annotation reference"/>
    <w:semiHidden/>
    <w:rPr>
      <w:sz w:val="16"/>
      <w:szCs w:val="16"/>
    </w:rPr>
  </w:style>
  <w:style w:type="paragraph" w:styleId="af5">
    <w:name w:val="annotation text"/>
    <w:basedOn w:val="a1"/>
    <w:semiHidden/>
    <w:pPr>
      <w:spacing w:line="240" w:lineRule="auto"/>
      <w:ind w:firstLine="0"/>
      <w:jc w:val="left"/>
    </w:pPr>
    <w:rPr>
      <w:sz w:val="20"/>
      <w:szCs w:val="20"/>
      <w:lang w:val="ru-RU"/>
    </w:rPr>
  </w:style>
  <w:style w:type="paragraph" w:styleId="af6">
    <w:name w:val="TOC Heading"/>
    <w:basedOn w:val="1"/>
    <w:next w:val="a1"/>
    <w:uiPriority w:val="39"/>
    <w:qFormat/>
    <w:pPr>
      <w:numPr>
        <w:numId w:val="0"/>
      </w:numPr>
      <w:autoSpaceDE/>
      <w:autoSpaceDN/>
      <w:spacing w:before="480" w:after="0" w:line="276" w:lineRule="auto"/>
      <w:outlineLvl w:val="9"/>
    </w:pPr>
    <w:rPr>
      <w:rFonts w:ascii="Cambria" w:hAnsi="Cambria" w:cs="Times New Roman"/>
      <w:caps w:val="0"/>
      <w:color w:val="365F91"/>
      <w:kern w:val="0"/>
      <w:szCs w:val="28"/>
      <w:lang w:val="en-US" w:eastAsia="en-US"/>
    </w:rPr>
  </w:style>
  <w:style w:type="character" w:styleId="af7">
    <w:name w:val="FollowedHyperlink"/>
    <w:unhideWhenUsed/>
    <w:rPr>
      <w:color w:val="800080"/>
      <w:u w:val="single"/>
    </w:rPr>
  </w:style>
  <w:style w:type="paragraph" w:customStyle="1" w:styleId="af8">
    <w:name w:val="Додаток"/>
    <w:basedOn w:val="a8"/>
    <w:rPr>
      <w:caps w:val="0"/>
    </w:rPr>
  </w:style>
  <w:style w:type="paragraph" w:customStyle="1" w:styleId="af9">
    <w:name w:val="Назва додатку"/>
    <w:basedOn w:val="af8"/>
    <w:pPr>
      <w:pageBreakBefore w:val="0"/>
    </w:pPr>
  </w:style>
  <w:style w:type="paragraph" w:styleId="23">
    <w:name w:val="Body Text Indent 2"/>
    <w:basedOn w:val="a1"/>
    <w:link w:val="24"/>
    <w:uiPriority w:val="99"/>
    <w:semiHidden/>
    <w:unhideWhenUsed/>
    <w:rsid w:val="00FC4E1E"/>
    <w:pPr>
      <w:spacing w:after="120" w:line="480" w:lineRule="auto"/>
      <w:ind w:left="283"/>
    </w:pPr>
    <w:rPr>
      <w:lang w:eastAsia="x-none"/>
    </w:rPr>
  </w:style>
  <w:style w:type="character" w:customStyle="1" w:styleId="24">
    <w:name w:val="Основной текст с отступом 2 Знак"/>
    <w:link w:val="23"/>
    <w:uiPriority w:val="99"/>
    <w:semiHidden/>
    <w:rsid w:val="00FC4E1E"/>
    <w:rPr>
      <w:sz w:val="24"/>
      <w:szCs w:val="24"/>
      <w:lang w:val="uk-UA"/>
    </w:rPr>
  </w:style>
  <w:style w:type="paragraph" w:customStyle="1" w:styleId="a0">
    <w:name w:val="Список маркированный"/>
    <w:basedOn w:val="a1"/>
    <w:uiPriority w:val="99"/>
    <w:rsid w:val="00FC4E1E"/>
    <w:pPr>
      <w:numPr>
        <w:numId w:val="2"/>
      </w:numPr>
    </w:pPr>
  </w:style>
  <w:style w:type="paragraph" w:customStyle="1" w:styleId="afa">
    <w:name w:val="Подпись к таблице"/>
    <w:basedOn w:val="afb"/>
    <w:rsid w:val="00FC4E1E"/>
    <w:rPr>
      <w:sz w:val="24"/>
    </w:rPr>
  </w:style>
  <w:style w:type="paragraph" w:styleId="afb">
    <w:name w:val="caption"/>
    <w:basedOn w:val="a1"/>
    <w:next w:val="a1"/>
    <w:qFormat/>
    <w:rsid w:val="00FC4E1E"/>
    <w:pPr>
      <w:spacing w:before="120" w:after="120"/>
    </w:pPr>
    <w:rPr>
      <w:b/>
      <w:bCs/>
      <w:sz w:val="20"/>
      <w:szCs w:val="20"/>
    </w:rPr>
  </w:style>
  <w:style w:type="paragraph" w:customStyle="1" w:styleId="-">
    <w:name w:val="Название - таблица"/>
    <w:basedOn w:val="afb"/>
    <w:rsid w:val="00FC4E1E"/>
    <w:pPr>
      <w:spacing w:before="0" w:after="0"/>
      <w:jc w:val="left"/>
    </w:pPr>
    <w:rPr>
      <w:b w:val="0"/>
      <w:sz w:val="24"/>
      <w:lang w:val="ru-RU"/>
    </w:rPr>
  </w:style>
  <w:style w:type="paragraph" w:customStyle="1" w:styleId="a">
    <w:name w:val="Список буквенный"/>
    <w:basedOn w:val="a0"/>
    <w:rsid w:val="00FC4E1E"/>
    <w:pPr>
      <w:numPr>
        <w:numId w:val="3"/>
      </w:numPr>
    </w:pPr>
  </w:style>
  <w:style w:type="paragraph" w:customStyle="1" w:styleId="20">
    <w:name w:val="Список Маркированній 2"/>
    <w:basedOn w:val="a1"/>
    <w:rsid w:val="00445F7F"/>
    <w:pPr>
      <w:numPr>
        <w:numId w:val="4"/>
      </w:numPr>
    </w:pPr>
  </w:style>
  <w:style w:type="paragraph" w:customStyle="1" w:styleId="afc">
    <w:name w:val="Подпись таблицы"/>
    <w:basedOn w:val="a1"/>
    <w:rsid w:val="00445F7F"/>
    <w:pPr>
      <w:spacing w:before="240" w:after="240"/>
    </w:pPr>
  </w:style>
  <w:style w:type="paragraph" w:customStyle="1" w:styleId="afd">
    <w:name w:val="Текст таблицы"/>
    <w:basedOn w:val="a1"/>
    <w:rsid w:val="00445F7F"/>
    <w:pPr>
      <w:ind w:firstLine="0"/>
      <w:jc w:val="center"/>
    </w:pPr>
  </w:style>
  <w:style w:type="paragraph" w:customStyle="1" w:styleId="afe">
    <w:name w:val="Название рисунка"/>
    <w:basedOn w:val="a1"/>
    <w:rsid w:val="00445F7F"/>
    <w:pPr>
      <w:autoSpaceDE w:val="0"/>
      <w:autoSpaceDN w:val="0"/>
      <w:spacing w:after="240"/>
      <w:ind w:firstLine="0"/>
      <w:jc w:val="center"/>
    </w:pPr>
  </w:style>
  <w:style w:type="paragraph" w:customStyle="1" w:styleId="12">
    <w:name w:val="Таблиця 1"/>
    <w:basedOn w:val="afb"/>
    <w:rsid w:val="00445F7F"/>
    <w:pPr>
      <w:tabs>
        <w:tab w:val="num" w:pos="1221"/>
      </w:tabs>
      <w:spacing w:before="0" w:after="0"/>
      <w:ind w:firstLine="720"/>
    </w:pPr>
    <w:rPr>
      <w:b w:val="0"/>
      <w:bCs w:val="0"/>
      <w:position w:val="-12"/>
      <w:sz w:val="28"/>
    </w:rPr>
  </w:style>
  <w:style w:type="paragraph" w:styleId="aff">
    <w:name w:val="List Paragraph"/>
    <w:basedOn w:val="a1"/>
    <w:uiPriority w:val="34"/>
    <w:qFormat/>
    <w:rsid w:val="00445F7F"/>
    <w:pPr>
      <w:ind w:left="720"/>
    </w:pPr>
  </w:style>
  <w:style w:type="character" w:styleId="aff0">
    <w:name w:val="Strong"/>
    <w:qFormat/>
    <w:rsid w:val="00445F7F"/>
    <w:rPr>
      <w:b/>
      <w:bCs/>
    </w:rPr>
  </w:style>
  <w:style w:type="table" w:styleId="aff1">
    <w:name w:val="Table Grid"/>
    <w:basedOn w:val="a3"/>
    <w:uiPriority w:val="59"/>
    <w:rsid w:val="00445F7F"/>
    <w:pPr>
      <w:spacing w:line="36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f2">
    <w:name w:val="Термин"/>
    <w:rsid w:val="00445F7F"/>
    <w:rPr>
      <w:b/>
      <w:bCs/>
      <w:i/>
      <w:iCs/>
      <w:lang w:val="uk-UA" w:eastAsia="x-none"/>
    </w:rPr>
  </w:style>
  <w:style w:type="paragraph" w:styleId="2">
    <w:name w:val="List Bullet 2"/>
    <w:basedOn w:val="a1"/>
    <w:autoRedefine/>
    <w:rsid w:val="00445F7F"/>
    <w:pPr>
      <w:numPr>
        <w:numId w:val="5"/>
      </w:numPr>
      <w:tabs>
        <w:tab w:val="clear" w:pos="720"/>
        <w:tab w:val="num" w:pos="643"/>
      </w:tabs>
      <w:spacing w:line="240" w:lineRule="auto"/>
      <w:ind w:left="643"/>
    </w:pPr>
    <w:rPr>
      <w:rFonts w:ascii="Arial" w:hAnsi="Arial"/>
      <w:szCs w:val="20"/>
      <w:lang w:eastAsia="uk-UA"/>
    </w:rPr>
  </w:style>
  <w:style w:type="character" w:customStyle="1" w:styleId="Style-per">
    <w:name w:val="Style- per"/>
    <w:rsid w:val="00445F7F"/>
    <w:rPr>
      <w:rFonts w:ascii="Times New Roman" w:hAnsi="Times New Roman"/>
      <w:i/>
      <w:sz w:val="28"/>
    </w:rPr>
  </w:style>
  <w:style w:type="paragraph" w:customStyle="1" w:styleId="Tabl">
    <w:name w:val="Tabl"/>
    <w:basedOn w:val="a1"/>
    <w:rsid w:val="00445F7F"/>
    <w:pPr>
      <w:spacing w:line="240" w:lineRule="auto"/>
      <w:ind w:firstLine="0"/>
      <w:jc w:val="center"/>
    </w:pPr>
    <w:rPr>
      <w:rFonts w:ascii="Arial" w:hAnsi="Arial" w:cs="Arial"/>
      <w:iCs/>
      <w:sz w:val="22"/>
    </w:rPr>
  </w:style>
  <w:style w:type="character" w:customStyle="1" w:styleId="zag-teor">
    <w:name w:val="zag-teor"/>
    <w:rsid w:val="00445F7F"/>
    <w:rPr>
      <w:rFonts w:ascii="Arial" w:hAnsi="Arial"/>
      <w:b/>
      <w:i/>
      <w:noProof w:val="0"/>
      <w:sz w:val="24"/>
      <w:lang w:val="uk-UA"/>
    </w:rPr>
  </w:style>
  <w:style w:type="paragraph" w:customStyle="1" w:styleId="BodyTextIndent31">
    <w:name w:val="Body Text Indent 31"/>
    <w:basedOn w:val="a1"/>
    <w:rsid w:val="00445F7F"/>
    <w:pPr>
      <w:spacing w:line="240" w:lineRule="auto"/>
      <w:ind w:firstLine="567"/>
    </w:pPr>
    <w:rPr>
      <w:rFonts w:ascii="Arial" w:hAnsi="Arial"/>
      <w:szCs w:val="20"/>
    </w:rPr>
  </w:style>
  <w:style w:type="paragraph" w:customStyle="1" w:styleId="oiioeu">
    <w:name w:val="oi?ioeu"/>
    <w:basedOn w:val="a1"/>
    <w:rsid w:val="00445F7F"/>
    <w:pPr>
      <w:widowControl w:val="0"/>
      <w:tabs>
        <w:tab w:val="center" w:pos="4536"/>
        <w:tab w:val="right" w:pos="9781"/>
      </w:tabs>
      <w:spacing w:line="240" w:lineRule="auto"/>
    </w:pPr>
    <w:rPr>
      <w:rFonts w:ascii="Arial" w:hAnsi="Arial"/>
      <w:szCs w:val="20"/>
    </w:rPr>
  </w:style>
  <w:style w:type="paragraph" w:customStyle="1" w:styleId="Rekwizit">
    <w:name w:val="Rekwizit"/>
    <w:basedOn w:val="a1"/>
    <w:rsid w:val="00445F7F"/>
    <w:pPr>
      <w:widowControl w:val="0"/>
      <w:spacing w:line="240" w:lineRule="auto"/>
      <w:ind w:firstLine="0"/>
      <w:jc w:val="center"/>
    </w:pPr>
    <w:rPr>
      <w:lang w:eastAsia="en-US"/>
    </w:rPr>
  </w:style>
  <w:style w:type="character" w:customStyle="1" w:styleId="text-teor">
    <w:name w:val="text-teor"/>
    <w:rsid w:val="00445F7F"/>
    <w:rPr>
      <w:rFonts w:ascii="Arial" w:hAnsi="Arial"/>
      <w:i/>
      <w:sz w:val="24"/>
    </w:rPr>
  </w:style>
  <w:style w:type="paragraph" w:customStyle="1" w:styleId="ss16">
    <w:name w:val="ss16"/>
    <w:basedOn w:val="a1"/>
    <w:rsid w:val="00445F7F"/>
    <w:pPr>
      <w:widowControl w:val="0"/>
      <w:ind w:firstLine="567"/>
    </w:pPr>
    <w:rPr>
      <w:rFonts w:ascii="Arial" w:hAnsi="Arial"/>
      <w:b/>
      <w:i/>
      <w:sz w:val="32"/>
      <w:szCs w:val="20"/>
      <w:lang w:val="ru-RU"/>
    </w:rPr>
  </w:style>
  <w:style w:type="paragraph" w:customStyle="1" w:styleId="aff3">
    <w:name w:val="таблица"/>
    <w:basedOn w:val="afb"/>
    <w:autoRedefine/>
    <w:rsid w:val="006A03B5"/>
    <w:pPr>
      <w:tabs>
        <w:tab w:val="num" w:pos="0"/>
      </w:tabs>
      <w:spacing w:before="0" w:after="0"/>
    </w:pPr>
    <w:rPr>
      <w:b w:val="0"/>
      <w:position w:val="-12"/>
      <w:sz w:val="28"/>
      <w:szCs w:val="28"/>
    </w:rPr>
  </w:style>
  <w:style w:type="paragraph" w:customStyle="1" w:styleId="-0">
    <w:name w:val="В-табл"/>
    <w:basedOn w:val="a1"/>
    <w:rsid w:val="00445F7F"/>
    <w:pPr>
      <w:tabs>
        <w:tab w:val="num" w:pos="1221"/>
      </w:tabs>
      <w:spacing w:line="240" w:lineRule="auto"/>
      <w:jc w:val="center"/>
    </w:pPr>
    <w:rPr>
      <w:szCs w:val="20"/>
    </w:rPr>
  </w:style>
  <w:style w:type="paragraph" w:customStyle="1" w:styleId="aff4">
    <w:name w:val="Код программы"/>
    <w:basedOn w:val="a1"/>
    <w:rsid w:val="00445F7F"/>
    <w:pPr>
      <w:suppressAutoHyphens/>
      <w:spacing w:line="200" w:lineRule="atLeast"/>
      <w:ind w:firstLine="0"/>
      <w:jc w:val="left"/>
    </w:pPr>
    <w:rPr>
      <w:rFonts w:ascii="Candara" w:hAnsi="Candara" w:cs="Calibri"/>
      <w:color w:val="000080"/>
      <w:sz w:val="18"/>
      <w:szCs w:val="22"/>
      <w:lang w:eastAsia="ar-SA"/>
    </w:rPr>
  </w:style>
  <w:style w:type="paragraph" w:customStyle="1" w:styleId="aff5">
    <w:name w:val="Содержимое таблицы"/>
    <w:basedOn w:val="a1"/>
    <w:rsid w:val="00445F7F"/>
    <w:pPr>
      <w:suppressLineNumbers/>
      <w:suppressAutoHyphens/>
      <w:ind w:firstLine="0"/>
      <w:jc w:val="left"/>
    </w:pPr>
    <w:rPr>
      <w:rFonts w:cs="Calibri"/>
      <w:szCs w:val="22"/>
      <w:lang w:eastAsia="ar-SA"/>
    </w:rPr>
  </w:style>
  <w:style w:type="character" w:customStyle="1" w:styleId="refresult">
    <w:name w:val="ref_result"/>
    <w:rsid w:val="00445F7F"/>
  </w:style>
  <w:style w:type="character" w:customStyle="1" w:styleId="sformssrc">
    <w:name w:val="sforms_src"/>
    <w:rsid w:val="00445F7F"/>
  </w:style>
  <w:style w:type="character" w:customStyle="1" w:styleId="wdes">
    <w:name w:val="w_des"/>
    <w:rsid w:val="00445F7F"/>
  </w:style>
  <w:style w:type="paragraph" w:styleId="aff6">
    <w:name w:val="Body Text"/>
    <w:basedOn w:val="a1"/>
    <w:link w:val="aff7"/>
    <w:rsid w:val="00445F7F"/>
    <w:pPr>
      <w:spacing w:after="120"/>
    </w:pPr>
    <w:rPr>
      <w:lang w:eastAsia="x-none"/>
    </w:rPr>
  </w:style>
  <w:style w:type="character" w:customStyle="1" w:styleId="aff7">
    <w:name w:val="Основной текст Знак"/>
    <w:link w:val="aff6"/>
    <w:rsid w:val="00445F7F"/>
    <w:rPr>
      <w:sz w:val="24"/>
      <w:szCs w:val="24"/>
      <w:lang w:val="uk-UA"/>
    </w:rPr>
  </w:style>
  <w:style w:type="paragraph" w:customStyle="1" w:styleId="13">
    <w:name w:val="Название объекта1"/>
    <w:basedOn w:val="a1"/>
    <w:next w:val="a1"/>
    <w:rsid w:val="0064068B"/>
    <w:pPr>
      <w:suppressAutoHyphens/>
      <w:spacing w:before="120" w:after="120"/>
    </w:pPr>
    <w:rPr>
      <w:b/>
      <w:bCs/>
      <w:sz w:val="20"/>
      <w:szCs w:val="20"/>
      <w:lang w:eastAsia="ar-SA"/>
    </w:rPr>
  </w:style>
  <w:style w:type="character" w:customStyle="1" w:styleId="hps">
    <w:name w:val="hps"/>
    <w:rsid w:val="0064068B"/>
  </w:style>
  <w:style w:type="character" w:customStyle="1" w:styleId="af">
    <w:name w:val="Нижний колонтитул Знак"/>
    <w:link w:val="ae"/>
    <w:rsid w:val="00AF6EA9"/>
    <w:rPr>
      <w:sz w:val="24"/>
      <w:szCs w:val="24"/>
      <w:lang w:val="uk-UA"/>
    </w:rPr>
  </w:style>
  <w:style w:type="character" w:customStyle="1" w:styleId="af3">
    <w:name w:val="Основной текст с отступом Знак"/>
    <w:link w:val="af2"/>
    <w:rsid w:val="00AF6EA9"/>
    <w:rPr>
      <w:rFonts w:ascii="Arial" w:hAnsi="Arial"/>
      <w:sz w:val="24"/>
      <w:szCs w:val="24"/>
      <w:lang w:val="uk-UA"/>
    </w:rPr>
  </w:style>
  <w:style w:type="character" w:customStyle="1" w:styleId="apple-style-span">
    <w:name w:val="apple-style-span"/>
    <w:basedOn w:val="a2"/>
    <w:rsid w:val="008C0BF4"/>
  </w:style>
  <w:style w:type="table" w:customStyle="1" w:styleId="14">
    <w:name w:val="Сетка таблицы1"/>
    <w:basedOn w:val="a3"/>
    <w:next w:val="aff1"/>
    <w:uiPriority w:val="59"/>
    <w:rsid w:val="00466CF6"/>
    <w:pPr>
      <w:ind w:firstLine="709"/>
      <w:jc w:val="both"/>
    </w:pPr>
    <w:rPr>
      <w:sz w:val="28"/>
      <w:szCs w:val="28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8">
    <w:name w:val="Balloon Text"/>
    <w:basedOn w:val="a1"/>
    <w:link w:val="aff9"/>
    <w:uiPriority w:val="99"/>
    <w:semiHidden/>
    <w:unhideWhenUsed/>
    <w:rsid w:val="00AF25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9">
    <w:name w:val="Текст выноски Знак"/>
    <w:basedOn w:val="a2"/>
    <w:link w:val="aff8"/>
    <w:uiPriority w:val="99"/>
    <w:semiHidden/>
    <w:rsid w:val="00AF257D"/>
    <w:rPr>
      <w:rFonts w:ascii="Tahoma" w:hAnsi="Tahoma" w:cs="Tahoma"/>
      <w:sz w:val="16"/>
      <w:szCs w:val="16"/>
      <w:lang w:val="uk-UA"/>
    </w:rPr>
  </w:style>
  <w:style w:type="character" w:customStyle="1" w:styleId="shorttext">
    <w:name w:val="short_text"/>
    <w:basedOn w:val="a2"/>
    <w:rsid w:val="00E35409"/>
  </w:style>
  <w:style w:type="paragraph" w:styleId="affa">
    <w:name w:val="endnote text"/>
    <w:basedOn w:val="a1"/>
    <w:link w:val="affb"/>
    <w:uiPriority w:val="99"/>
    <w:semiHidden/>
    <w:unhideWhenUsed/>
    <w:rsid w:val="003F3130"/>
    <w:pPr>
      <w:spacing w:line="240" w:lineRule="auto"/>
    </w:pPr>
    <w:rPr>
      <w:sz w:val="20"/>
      <w:szCs w:val="20"/>
    </w:rPr>
  </w:style>
  <w:style w:type="character" w:customStyle="1" w:styleId="affb">
    <w:name w:val="Текст концевой сноски Знак"/>
    <w:basedOn w:val="a2"/>
    <w:link w:val="affa"/>
    <w:uiPriority w:val="99"/>
    <w:semiHidden/>
    <w:rsid w:val="003F3130"/>
    <w:rPr>
      <w:lang w:val="uk-UA"/>
    </w:rPr>
  </w:style>
  <w:style w:type="character" w:styleId="affc">
    <w:name w:val="endnote reference"/>
    <w:basedOn w:val="a2"/>
    <w:uiPriority w:val="99"/>
    <w:semiHidden/>
    <w:unhideWhenUsed/>
    <w:rsid w:val="003F3130"/>
    <w:rPr>
      <w:vertAlign w:val="superscript"/>
    </w:rPr>
  </w:style>
  <w:style w:type="paragraph" w:customStyle="1" w:styleId="TimesNewRoman">
    <w:name w:val="Обычный + Times New Roman"/>
    <w:aliases w:val="12 пт,По ширине,Перед:  4,8 пт,После:  6 пт,Ме... +...,Ме..."/>
    <w:basedOn w:val="aff"/>
    <w:uiPriority w:val="99"/>
    <w:rsid w:val="00EA0D07"/>
    <w:pPr>
      <w:spacing w:after="200" w:line="276" w:lineRule="auto"/>
      <w:ind w:left="0" w:firstLine="0"/>
      <w:contextualSpacing/>
    </w:pPr>
    <w:rPr>
      <w:rFonts w:eastAsia="Calibri"/>
      <w:lang w:eastAsia="en-US"/>
    </w:rPr>
  </w:style>
  <w:style w:type="character" w:customStyle="1" w:styleId="wikidata-snak">
    <w:name w:val="wikidata-snak"/>
    <w:basedOn w:val="a2"/>
    <w:rsid w:val="00636F37"/>
  </w:style>
  <w:style w:type="character" w:customStyle="1" w:styleId="longtext">
    <w:name w:val="long_text"/>
    <w:rsid w:val="00B81BA8"/>
  </w:style>
  <w:style w:type="character" w:customStyle="1" w:styleId="atn">
    <w:name w:val="atn"/>
    <w:rsid w:val="00B81BA8"/>
  </w:style>
  <w:style w:type="paragraph" w:customStyle="1" w:styleId="25">
    <w:name w:val="2 Текст_звичайний"/>
    <w:basedOn w:val="a1"/>
    <w:link w:val="26"/>
    <w:qFormat/>
    <w:rsid w:val="00C439CE"/>
    <w:pPr>
      <w:autoSpaceDE w:val="0"/>
      <w:autoSpaceDN w:val="0"/>
    </w:pPr>
    <w:rPr>
      <w:lang w:eastAsia="en-US"/>
    </w:rPr>
  </w:style>
  <w:style w:type="character" w:customStyle="1" w:styleId="26">
    <w:name w:val="2 Текст_звичайний Знак"/>
    <w:link w:val="25"/>
    <w:rsid w:val="00C439CE"/>
    <w:rPr>
      <w:sz w:val="28"/>
      <w:szCs w:val="24"/>
      <w:lang w:val="uk-UA" w:eastAsia="en-US"/>
    </w:rPr>
  </w:style>
  <w:style w:type="paragraph" w:customStyle="1" w:styleId="10">
    <w:name w:val="Список1"/>
    <w:link w:val="Char"/>
    <w:qFormat/>
    <w:rsid w:val="00C439CE"/>
    <w:pPr>
      <w:numPr>
        <w:numId w:val="19"/>
      </w:numPr>
      <w:spacing w:line="360" w:lineRule="auto"/>
      <w:ind w:left="714" w:hanging="357"/>
      <w:jc w:val="both"/>
    </w:pPr>
    <w:rPr>
      <w:sz w:val="28"/>
      <w:szCs w:val="32"/>
      <w:lang w:val="uk-UA" w:eastAsia="en-US"/>
    </w:rPr>
  </w:style>
  <w:style w:type="character" w:customStyle="1" w:styleId="Char">
    <w:name w:val="Список Char"/>
    <w:basedOn w:val="a2"/>
    <w:link w:val="10"/>
    <w:rsid w:val="00C439CE"/>
    <w:rPr>
      <w:sz w:val="28"/>
      <w:szCs w:val="32"/>
      <w:lang w:val="uk-UA" w:eastAsia="en-US"/>
    </w:rPr>
  </w:style>
  <w:style w:type="character" w:customStyle="1" w:styleId="ad">
    <w:name w:val="Верхний колонтитул Знак"/>
    <w:basedOn w:val="a2"/>
    <w:link w:val="ac"/>
    <w:uiPriority w:val="99"/>
    <w:rsid w:val="004957FF"/>
    <w:rPr>
      <w:sz w:val="24"/>
      <w:szCs w:val="24"/>
      <w:lang w:val="uk-UA"/>
    </w:rPr>
  </w:style>
  <w:style w:type="paragraph" w:customStyle="1" w:styleId="affd">
    <w:name w:val="Содержание"/>
    <w:basedOn w:val="1"/>
    <w:qFormat/>
    <w:rsid w:val="00967778"/>
    <w:pPr>
      <w:numPr>
        <w:numId w:val="0"/>
      </w:numPr>
      <w:autoSpaceDE/>
      <w:autoSpaceDN/>
      <w:spacing w:after="120" w:line="240" w:lineRule="auto"/>
      <w:outlineLvl w:val="9"/>
    </w:pPr>
    <w:rPr>
      <w:rFonts w:eastAsiaTheme="majorEastAsia" w:cstheme="majorBidi"/>
      <w:color w:val="000000" w:themeColor="text1"/>
      <w:kern w:val="0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1">
    <w:name w:val="Normal"/>
    <w:qFormat/>
    <w:rsid w:val="00150872"/>
    <w:pPr>
      <w:spacing w:line="360" w:lineRule="auto"/>
      <w:ind w:firstLine="709"/>
      <w:jc w:val="both"/>
    </w:pPr>
    <w:rPr>
      <w:sz w:val="28"/>
      <w:szCs w:val="24"/>
      <w:lang w:val="uk-UA"/>
    </w:rPr>
  </w:style>
  <w:style w:type="paragraph" w:styleId="1">
    <w:name w:val="heading 1"/>
    <w:basedOn w:val="a1"/>
    <w:next w:val="a1"/>
    <w:qFormat/>
    <w:rsid w:val="0096777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/>
      <w:bCs/>
      <w:caps/>
      <w:kern w:val="32"/>
      <w:szCs w:val="32"/>
    </w:rPr>
  </w:style>
  <w:style w:type="paragraph" w:styleId="21">
    <w:name w:val="heading 2"/>
    <w:aliases w:val="Знак,Знак Знак Знак"/>
    <w:basedOn w:val="a1"/>
    <w:next w:val="a1"/>
    <w:qFormat/>
    <w:rsid w:val="00967778"/>
    <w:pPr>
      <w:keepNext/>
      <w:keepLines/>
      <w:numPr>
        <w:ilvl w:val="1"/>
        <w:numId w:val="1"/>
      </w:numPr>
      <w:autoSpaceDE w:val="0"/>
      <w:autoSpaceDN w:val="0"/>
      <w:spacing w:before="240" w:after="240"/>
      <w:ind w:left="709" w:firstLine="0"/>
      <w:jc w:val="left"/>
      <w:outlineLvl w:val="1"/>
    </w:pPr>
    <w:rPr>
      <w:szCs w:val="32"/>
    </w:rPr>
  </w:style>
  <w:style w:type="paragraph" w:styleId="3">
    <w:name w:val="heading 3"/>
    <w:basedOn w:val="a1"/>
    <w:next w:val="a1"/>
    <w:qFormat/>
    <w:rsid w:val="00690D09"/>
    <w:pPr>
      <w:keepNext/>
      <w:keepLines/>
      <w:numPr>
        <w:ilvl w:val="2"/>
        <w:numId w:val="1"/>
      </w:numPr>
      <w:autoSpaceDE w:val="0"/>
      <w:autoSpaceDN w:val="0"/>
      <w:spacing w:before="240" w:after="240"/>
      <w:ind w:left="0" w:firstLine="709"/>
      <w:jc w:val="left"/>
      <w:outlineLvl w:val="2"/>
    </w:pPr>
    <w:rPr>
      <w:rFonts w:cs="Arial"/>
      <w:szCs w:val="28"/>
    </w:rPr>
  </w:style>
  <w:style w:type="paragraph" w:styleId="4">
    <w:name w:val="heading 4"/>
    <w:basedOn w:val="a1"/>
    <w:next w:val="a1"/>
    <w:qFormat/>
    <w:pPr>
      <w:keepNext/>
      <w:numPr>
        <w:ilvl w:val="3"/>
        <w:numId w:val="1"/>
      </w:numPr>
      <w:spacing w:before="240" w:after="60"/>
      <w:ind w:firstLine="720"/>
      <w:jc w:val="left"/>
      <w:outlineLvl w:val="3"/>
    </w:pPr>
    <w:rPr>
      <w:b/>
      <w:bCs/>
      <w:szCs w:val="28"/>
    </w:rPr>
  </w:style>
  <w:style w:type="paragraph" w:styleId="5">
    <w:name w:val="heading 5"/>
    <w:basedOn w:val="a1"/>
    <w:next w:val="a1"/>
    <w:uiPriority w:val="9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uiPriority w:val="9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uiPriority w:val="9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1"/>
    <w:next w:val="a1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uiPriority w:val="9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Document Map"/>
    <w:basedOn w:val="a1"/>
    <w:semiHidden/>
    <w:pPr>
      <w:shd w:val="clear" w:color="auto" w:fill="000080"/>
    </w:pPr>
    <w:rPr>
      <w:rFonts w:ascii="Tahoma" w:hAnsi="Tahoma" w:cs="Tahoma"/>
    </w:rPr>
  </w:style>
  <w:style w:type="paragraph" w:customStyle="1" w:styleId="a6">
    <w:name w:val="НАЗВАНИЕ РАЗДЕЛА"/>
    <w:basedOn w:val="a1"/>
    <w:next w:val="a1"/>
    <w:autoRedefine/>
    <w:rsid w:val="002B0208"/>
    <w:pPr>
      <w:keepNext/>
      <w:keepLines/>
      <w:pageBreakBefore/>
      <w:spacing w:before="120" w:after="120"/>
      <w:ind w:firstLine="0"/>
      <w:jc w:val="center"/>
    </w:pPr>
    <w:rPr>
      <w:b/>
      <w:caps/>
      <w:sz w:val="32"/>
      <w:szCs w:val="32"/>
      <w:lang w:val="ru-RU"/>
    </w:rPr>
  </w:style>
  <w:style w:type="paragraph" w:customStyle="1" w:styleId="a7">
    <w:name w:val="Подпись к рисунку"/>
    <w:basedOn w:val="a1"/>
    <w:autoRedefine/>
    <w:uiPriority w:val="99"/>
    <w:rsid w:val="00D6349B"/>
    <w:pPr>
      <w:keepLines/>
      <w:spacing w:after="240"/>
      <w:ind w:firstLine="0"/>
      <w:jc w:val="center"/>
    </w:pPr>
    <w:rPr>
      <w:bCs/>
    </w:rPr>
  </w:style>
  <w:style w:type="paragraph" w:styleId="11">
    <w:name w:val="toc 1"/>
    <w:basedOn w:val="a1"/>
    <w:next w:val="a1"/>
    <w:autoRedefine/>
    <w:uiPriority w:val="39"/>
    <w:rsid w:val="00967778"/>
    <w:pPr>
      <w:tabs>
        <w:tab w:val="left" w:pos="426"/>
        <w:tab w:val="right" w:leader="dot" w:pos="10206"/>
      </w:tabs>
      <w:spacing w:before="120" w:after="120"/>
      <w:ind w:firstLine="142"/>
      <w:jc w:val="left"/>
    </w:pPr>
    <w:rPr>
      <w:b/>
      <w:bCs/>
      <w:caps/>
      <w:noProof/>
      <w:szCs w:val="28"/>
    </w:rPr>
  </w:style>
  <w:style w:type="paragraph" w:customStyle="1" w:styleId="a8">
    <w:name w:val="ВСТУП"/>
    <w:aliases w:val="ПЕРЕЛІК,И ТД"/>
    <w:basedOn w:val="a6"/>
    <w:pPr>
      <w:outlineLvl w:val="0"/>
    </w:pPr>
    <w:rPr>
      <w:sz w:val="28"/>
    </w:rPr>
  </w:style>
  <w:style w:type="character" w:styleId="a9">
    <w:name w:val="page number"/>
    <w:basedOn w:val="a2"/>
  </w:style>
  <w:style w:type="paragraph" w:styleId="22">
    <w:name w:val="toc 2"/>
    <w:basedOn w:val="a1"/>
    <w:next w:val="a1"/>
    <w:autoRedefine/>
    <w:uiPriority w:val="39"/>
    <w:rsid w:val="00967778"/>
    <w:pPr>
      <w:tabs>
        <w:tab w:val="left" w:pos="709"/>
        <w:tab w:val="left" w:pos="993"/>
        <w:tab w:val="right" w:leader="dot" w:pos="10206"/>
      </w:tabs>
      <w:ind w:firstLine="425"/>
      <w:jc w:val="left"/>
    </w:pPr>
    <w:rPr>
      <w:rFonts w:eastAsiaTheme="majorEastAsia"/>
      <w:noProof/>
      <w:lang w:val="ru-RU"/>
    </w:rPr>
  </w:style>
  <w:style w:type="paragraph" w:styleId="30">
    <w:name w:val="toc 3"/>
    <w:basedOn w:val="a1"/>
    <w:next w:val="a1"/>
    <w:autoRedefine/>
    <w:uiPriority w:val="39"/>
    <w:rsid w:val="00967778"/>
    <w:pPr>
      <w:tabs>
        <w:tab w:val="left" w:pos="1560"/>
        <w:tab w:val="right" w:leader="dot" w:pos="10195"/>
      </w:tabs>
      <w:ind w:firstLine="851"/>
      <w:jc w:val="left"/>
    </w:pPr>
    <w:rPr>
      <w:iCs/>
    </w:rPr>
  </w:style>
  <w:style w:type="paragraph" w:styleId="40">
    <w:name w:val="toc 4"/>
    <w:basedOn w:val="a1"/>
    <w:next w:val="a1"/>
    <w:autoRedefine/>
    <w:semiHidden/>
    <w:pPr>
      <w:ind w:left="720"/>
      <w:jc w:val="left"/>
    </w:pPr>
    <w:rPr>
      <w:szCs w:val="21"/>
    </w:rPr>
  </w:style>
  <w:style w:type="paragraph" w:styleId="50">
    <w:name w:val="toc 5"/>
    <w:basedOn w:val="a1"/>
    <w:next w:val="a1"/>
    <w:autoRedefine/>
    <w:semiHidden/>
    <w:pPr>
      <w:ind w:left="960"/>
      <w:jc w:val="left"/>
    </w:pPr>
    <w:rPr>
      <w:szCs w:val="21"/>
    </w:rPr>
  </w:style>
  <w:style w:type="paragraph" w:styleId="60">
    <w:name w:val="toc 6"/>
    <w:basedOn w:val="a1"/>
    <w:next w:val="a1"/>
    <w:autoRedefine/>
    <w:semiHidden/>
    <w:pPr>
      <w:ind w:left="1200"/>
      <w:jc w:val="left"/>
    </w:pPr>
    <w:rPr>
      <w:szCs w:val="21"/>
    </w:rPr>
  </w:style>
  <w:style w:type="paragraph" w:styleId="70">
    <w:name w:val="toc 7"/>
    <w:basedOn w:val="a1"/>
    <w:next w:val="a1"/>
    <w:autoRedefine/>
    <w:semiHidden/>
    <w:pPr>
      <w:ind w:left="1440"/>
      <w:jc w:val="left"/>
    </w:pPr>
    <w:rPr>
      <w:szCs w:val="21"/>
    </w:rPr>
  </w:style>
  <w:style w:type="paragraph" w:styleId="80">
    <w:name w:val="toc 8"/>
    <w:basedOn w:val="a1"/>
    <w:next w:val="a1"/>
    <w:autoRedefine/>
    <w:semiHidden/>
    <w:pPr>
      <w:ind w:left="1680"/>
      <w:jc w:val="left"/>
    </w:pPr>
    <w:rPr>
      <w:szCs w:val="21"/>
    </w:rPr>
  </w:style>
  <w:style w:type="paragraph" w:styleId="90">
    <w:name w:val="toc 9"/>
    <w:basedOn w:val="a1"/>
    <w:next w:val="a1"/>
    <w:autoRedefine/>
    <w:semiHidden/>
    <w:pPr>
      <w:ind w:left="1920"/>
      <w:jc w:val="left"/>
    </w:pPr>
    <w:rPr>
      <w:szCs w:val="21"/>
    </w:rPr>
  </w:style>
  <w:style w:type="paragraph" w:customStyle="1" w:styleId="aa">
    <w:name w:val="Рисунок"/>
    <w:basedOn w:val="a1"/>
    <w:next w:val="a1"/>
    <w:autoRedefine/>
    <w:uiPriority w:val="99"/>
    <w:pPr>
      <w:ind w:firstLine="0"/>
      <w:jc w:val="center"/>
    </w:pPr>
    <w:rPr>
      <w:b/>
      <w:bCs/>
      <w:lang w:val="ru-RU"/>
    </w:rPr>
  </w:style>
  <w:style w:type="paragraph" w:customStyle="1" w:styleId="ab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header"/>
    <w:basedOn w:val="a1"/>
    <w:link w:val="ad"/>
    <w:uiPriority w:val="99"/>
    <w:pPr>
      <w:tabs>
        <w:tab w:val="center" w:pos="4153"/>
        <w:tab w:val="right" w:pos="8306"/>
      </w:tabs>
    </w:pPr>
  </w:style>
  <w:style w:type="paragraph" w:styleId="ae">
    <w:name w:val="footer"/>
    <w:basedOn w:val="a1"/>
    <w:link w:val="af"/>
    <w:pPr>
      <w:tabs>
        <w:tab w:val="center" w:pos="4153"/>
        <w:tab w:val="right" w:pos="8306"/>
      </w:tabs>
    </w:pPr>
    <w:rPr>
      <w:lang w:eastAsia="x-none"/>
    </w:rPr>
  </w:style>
  <w:style w:type="character" w:styleId="af0">
    <w:name w:val="Hyperlink"/>
    <w:uiPriority w:val="99"/>
    <w:rPr>
      <w:color w:val="0000FF"/>
      <w:u w:val="single"/>
    </w:rPr>
  </w:style>
  <w:style w:type="paragraph" w:styleId="af1">
    <w:name w:val="Title"/>
    <w:basedOn w:val="a1"/>
    <w:qFormat/>
    <w:pPr>
      <w:autoSpaceDE w:val="0"/>
      <w:autoSpaceDN w:val="0"/>
      <w:spacing w:line="240" w:lineRule="auto"/>
      <w:ind w:firstLine="567"/>
      <w:jc w:val="center"/>
    </w:pPr>
    <w:rPr>
      <w:lang w:val="ru-RU"/>
    </w:rPr>
  </w:style>
  <w:style w:type="paragraph" w:styleId="af2">
    <w:name w:val="Body Text Indent"/>
    <w:basedOn w:val="a1"/>
    <w:link w:val="af3"/>
    <w:pPr>
      <w:widowControl w:val="0"/>
      <w:spacing w:line="240" w:lineRule="auto"/>
      <w:ind w:firstLine="708"/>
    </w:pPr>
    <w:rPr>
      <w:rFonts w:ascii="Arial" w:hAnsi="Arial"/>
      <w:lang w:eastAsia="x-none"/>
    </w:rPr>
  </w:style>
  <w:style w:type="paragraph" w:styleId="31">
    <w:name w:val="Body Text Indent 3"/>
    <w:basedOn w:val="a1"/>
    <w:pPr>
      <w:ind w:firstLine="708"/>
    </w:pPr>
    <w:rPr>
      <w:lang w:val="ru-RU"/>
    </w:rPr>
  </w:style>
  <w:style w:type="character" w:styleId="af4">
    <w:name w:val="annotation reference"/>
    <w:semiHidden/>
    <w:rPr>
      <w:sz w:val="16"/>
      <w:szCs w:val="16"/>
    </w:rPr>
  </w:style>
  <w:style w:type="paragraph" w:styleId="af5">
    <w:name w:val="annotation text"/>
    <w:basedOn w:val="a1"/>
    <w:semiHidden/>
    <w:pPr>
      <w:spacing w:line="240" w:lineRule="auto"/>
      <w:ind w:firstLine="0"/>
      <w:jc w:val="left"/>
    </w:pPr>
    <w:rPr>
      <w:sz w:val="20"/>
      <w:szCs w:val="20"/>
      <w:lang w:val="ru-RU"/>
    </w:rPr>
  </w:style>
  <w:style w:type="paragraph" w:styleId="af6">
    <w:name w:val="TOC Heading"/>
    <w:basedOn w:val="1"/>
    <w:next w:val="a1"/>
    <w:uiPriority w:val="39"/>
    <w:qFormat/>
    <w:pPr>
      <w:numPr>
        <w:numId w:val="0"/>
      </w:numPr>
      <w:autoSpaceDE/>
      <w:autoSpaceDN/>
      <w:spacing w:before="480" w:after="0" w:line="276" w:lineRule="auto"/>
      <w:outlineLvl w:val="9"/>
    </w:pPr>
    <w:rPr>
      <w:rFonts w:ascii="Cambria" w:hAnsi="Cambria" w:cs="Times New Roman"/>
      <w:caps w:val="0"/>
      <w:color w:val="365F91"/>
      <w:kern w:val="0"/>
      <w:szCs w:val="28"/>
      <w:lang w:val="en-US" w:eastAsia="en-US"/>
    </w:rPr>
  </w:style>
  <w:style w:type="character" w:styleId="af7">
    <w:name w:val="FollowedHyperlink"/>
    <w:unhideWhenUsed/>
    <w:rPr>
      <w:color w:val="800080"/>
      <w:u w:val="single"/>
    </w:rPr>
  </w:style>
  <w:style w:type="paragraph" w:customStyle="1" w:styleId="af8">
    <w:name w:val="Додаток"/>
    <w:basedOn w:val="a8"/>
    <w:rPr>
      <w:caps w:val="0"/>
    </w:rPr>
  </w:style>
  <w:style w:type="paragraph" w:customStyle="1" w:styleId="af9">
    <w:name w:val="Назва додатку"/>
    <w:basedOn w:val="af8"/>
    <w:pPr>
      <w:pageBreakBefore w:val="0"/>
    </w:pPr>
  </w:style>
  <w:style w:type="paragraph" w:styleId="23">
    <w:name w:val="Body Text Indent 2"/>
    <w:basedOn w:val="a1"/>
    <w:link w:val="24"/>
    <w:uiPriority w:val="99"/>
    <w:semiHidden/>
    <w:unhideWhenUsed/>
    <w:rsid w:val="00FC4E1E"/>
    <w:pPr>
      <w:spacing w:after="120" w:line="480" w:lineRule="auto"/>
      <w:ind w:left="283"/>
    </w:pPr>
    <w:rPr>
      <w:lang w:eastAsia="x-none"/>
    </w:rPr>
  </w:style>
  <w:style w:type="character" w:customStyle="1" w:styleId="24">
    <w:name w:val="Основной текст с отступом 2 Знак"/>
    <w:link w:val="23"/>
    <w:uiPriority w:val="99"/>
    <w:semiHidden/>
    <w:rsid w:val="00FC4E1E"/>
    <w:rPr>
      <w:sz w:val="24"/>
      <w:szCs w:val="24"/>
      <w:lang w:val="uk-UA"/>
    </w:rPr>
  </w:style>
  <w:style w:type="paragraph" w:customStyle="1" w:styleId="a0">
    <w:name w:val="Список маркированный"/>
    <w:basedOn w:val="a1"/>
    <w:uiPriority w:val="99"/>
    <w:rsid w:val="00FC4E1E"/>
    <w:pPr>
      <w:numPr>
        <w:numId w:val="2"/>
      </w:numPr>
    </w:pPr>
  </w:style>
  <w:style w:type="paragraph" w:customStyle="1" w:styleId="afa">
    <w:name w:val="Подпись к таблице"/>
    <w:basedOn w:val="afb"/>
    <w:rsid w:val="00FC4E1E"/>
    <w:rPr>
      <w:sz w:val="24"/>
    </w:rPr>
  </w:style>
  <w:style w:type="paragraph" w:styleId="afb">
    <w:name w:val="caption"/>
    <w:basedOn w:val="a1"/>
    <w:next w:val="a1"/>
    <w:qFormat/>
    <w:rsid w:val="00FC4E1E"/>
    <w:pPr>
      <w:spacing w:before="120" w:after="120"/>
    </w:pPr>
    <w:rPr>
      <w:b/>
      <w:bCs/>
      <w:sz w:val="20"/>
      <w:szCs w:val="20"/>
    </w:rPr>
  </w:style>
  <w:style w:type="paragraph" w:customStyle="1" w:styleId="-">
    <w:name w:val="Название - таблица"/>
    <w:basedOn w:val="afb"/>
    <w:rsid w:val="00FC4E1E"/>
    <w:pPr>
      <w:spacing w:before="0" w:after="0"/>
      <w:jc w:val="left"/>
    </w:pPr>
    <w:rPr>
      <w:b w:val="0"/>
      <w:sz w:val="24"/>
      <w:lang w:val="ru-RU"/>
    </w:rPr>
  </w:style>
  <w:style w:type="paragraph" w:customStyle="1" w:styleId="a">
    <w:name w:val="Список буквенный"/>
    <w:basedOn w:val="a0"/>
    <w:rsid w:val="00FC4E1E"/>
    <w:pPr>
      <w:numPr>
        <w:numId w:val="3"/>
      </w:numPr>
    </w:pPr>
  </w:style>
  <w:style w:type="paragraph" w:customStyle="1" w:styleId="20">
    <w:name w:val="Список Маркированній 2"/>
    <w:basedOn w:val="a1"/>
    <w:rsid w:val="00445F7F"/>
    <w:pPr>
      <w:numPr>
        <w:numId w:val="4"/>
      </w:numPr>
    </w:pPr>
  </w:style>
  <w:style w:type="paragraph" w:customStyle="1" w:styleId="afc">
    <w:name w:val="Подпись таблицы"/>
    <w:basedOn w:val="a1"/>
    <w:rsid w:val="00445F7F"/>
    <w:pPr>
      <w:spacing w:before="240" w:after="240"/>
    </w:pPr>
  </w:style>
  <w:style w:type="paragraph" w:customStyle="1" w:styleId="afd">
    <w:name w:val="Текст таблицы"/>
    <w:basedOn w:val="a1"/>
    <w:rsid w:val="00445F7F"/>
    <w:pPr>
      <w:ind w:firstLine="0"/>
      <w:jc w:val="center"/>
    </w:pPr>
  </w:style>
  <w:style w:type="paragraph" w:customStyle="1" w:styleId="afe">
    <w:name w:val="Название рисунка"/>
    <w:basedOn w:val="a1"/>
    <w:rsid w:val="00445F7F"/>
    <w:pPr>
      <w:autoSpaceDE w:val="0"/>
      <w:autoSpaceDN w:val="0"/>
      <w:spacing w:after="240"/>
      <w:ind w:firstLine="0"/>
      <w:jc w:val="center"/>
    </w:pPr>
  </w:style>
  <w:style w:type="paragraph" w:customStyle="1" w:styleId="12">
    <w:name w:val="Таблиця 1"/>
    <w:basedOn w:val="afb"/>
    <w:rsid w:val="00445F7F"/>
    <w:pPr>
      <w:tabs>
        <w:tab w:val="num" w:pos="1221"/>
      </w:tabs>
      <w:spacing w:before="0" w:after="0"/>
      <w:ind w:firstLine="720"/>
    </w:pPr>
    <w:rPr>
      <w:b w:val="0"/>
      <w:bCs w:val="0"/>
      <w:position w:val="-12"/>
      <w:sz w:val="28"/>
    </w:rPr>
  </w:style>
  <w:style w:type="paragraph" w:styleId="aff">
    <w:name w:val="List Paragraph"/>
    <w:basedOn w:val="a1"/>
    <w:uiPriority w:val="34"/>
    <w:qFormat/>
    <w:rsid w:val="00445F7F"/>
    <w:pPr>
      <w:ind w:left="720"/>
    </w:pPr>
  </w:style>
  <w:style w:type="character" w:styleId="aff0">
    <w:name w:val="Strong"/>
    <w:qFormat/>
    <w:rsid w:val="00445F7F"/>
    <w:rPr>
      <w:b/>
      <w:bCs/>
    </w:rPr>
  </w:style>
  <w:style w:type="table" w:styleId="aff1">
    <w:name w:val="Table Grid"/>
    <w:basedOn w:val="a3"/>
    <w:uiPriority w:val="59"/>
    <w:rsid w:val="00445F7F"/>
    <w:pPr>
      <w:spacing w:line="36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f2">
    <w:name w:val="Термин"/>
    <w:rsid w:val="00445F7F"/>
    <w:rPr>
      <w:b/>
      <w:bCs/>
      <w:i/>
      <w:iCs/>
      <w:lang w:val="uk-UA" w:eastAsia="x-none"/>
    </w:rPr>
  </w:style>
  <w:style w:type="paragraph" w:styleId="2">
    <w:name w:val="List Bullet 2"/>
    <w:basedOn w:val="a1"/>
    <w:autoRedefine/>
    <w:rsid w:val="00445F7F"/>
    <w:pPr>
      <w:numPr>
        <w:numId w:val="5"/>
      </w:numPr>
      <w:tabs>
        <w:tab w:val="clear" w:pos="720"/>
        <w:tab w:val="num" w:pos="643"/>
      </w:tabs>
      <w:spacing w:line="240" w:lineRule="auto"/>
      <w:ind w:left="643"/>
    </w:pPr>
    <w:rPr>
      <w:rFonts w:ascii="Arial" w:hAnsi="Arial"/>
      <w:szCs w:val="20"/>
      <w:lang w:eastAsia="uk-UA"/>
    </w:rPr>
  </w:style>
  <w:style w:type="character" w:customStyle="1" w:styleId="Style-per">
    <w:name w:val="Style- per"/>
    <w:rsid w:val="00445F7F"/>
    <w:rPr>
      <w:rFonts w:ascii="Times New Roman" w:hAnsi="Times New Roman"/>
      <w:i/>
      <w:sz w:val="28"/>
    </w:rPr>
  </w:style>
  <w:style w:type="paragraph" w:customStyle="1" w:styleId="Tabl">
    <w:name w:val="Tabl"/>
    <w:basedOn w:val="a1"/>
    <w:rsid w:val="00445F7F"/>
    <w:pPr>
      <w:spacing w:line="240" w:lineRule="auto"/>
      <w:ind w:firstLine="0"/>
      <w:jc w:val="center"/>
    </w:pPr>
    <w:rPr>
      <w:rFonts w:ascii="Arial" w:hAnsi="Arial" w:cs="Arial"/>
      <w:iCs/>
      <w:sz w:val="22"/>
    </w:rPr>
  </w:style>
  <w:style w:type="character" w:customStyle="1" w:styleId="zag-teor">
    <w:name w:val="zag-teor"/>
    <w:rsid w:val="00445F7F"/>
    <w:rPr>
      <w:rFonts w:ascii="Arial" w:hAnsi="Arial"/>
      <w:b/>
      <w:i/>
      <w:noProof w:val="0"/>
      <w:sz w:val="24"/>
      <w:lang w:val="uk-UA"/>
    </w:rPr>
  </w:style>
  <w:style w:type="paragraph" w:customStyle="1" w:styleId="BodyTextIndent31">
    <w:name w:val="Body Text Indent 31"/>
    <w:basedOn w:val="a1"/>
    <w:rsid w:val="00445F7F"/>
    <w:pPr>
      <w:spacing w:line="240" w:lineRule="auto"/>
      <w:ind w:firstLine="567"/>
    </w:pPr>
    <w:rPr>
      <w:rFonts w:ascii="Arial" w:hAnsi="Arial"/>
      <w:szCs w:val="20"/>
    </w:rPr>
  </w:style>
  <w:style w:type="paragraph" w:customStyle="1" w:styleId="oiioeu">
    <w:name w:val="oi?ioeu"/>
    <w:basedOn w:val="a1"/>
    <w:rsid w:val="00445F7F"/>
    <w:pPr>
      <w:widowControl w:val="0"/>
      <w:tabs>
        <w:tab w:val="center" w:pos="4536"/>
        <w:tab w:val="right" w:pos="9781"/>
      </w:tabs>
      <w:spacing w:line="240" w:lineRule="auto"/>
    </w:pPr>
    <w:rPr>
      <w:rFonts w:ascii="Arial" w:hAnsi="Arial"/>
      <w:szCs w:val="20"/>
    </w:rPr>
  </w:style>
  <w:style w:type="paragraph" w:customStyle="1" w:styleId="Rekwizit">
    <w:name w:val="Rekwizit"/>
    <w:basedOn w:val="a1"/>
    <w:rsid w:val="00445F7F"/>
    <w:pPr>
      <w:widowControl w:val="0"/>
      <w:spacing w:line="240" w:lineRule="auto"/>
      <w:ind w:firstLine="0"/>
      <w:jc w:val="center"/>
    </w:pPr>
    <w:rPr>
      <w:lang w:eastAsia="en-US"/>
    </w:rPr>
  </w:style>
  <w:style w:type="character" w:customStyle="1" w:styleId="text-teor">
    <w:name w:val="text-teor"/>
    <w:rsid w:val="00445F7F"/>
    <w:rPr>
      <w:rFonts w:ascii="Arial" w:hAnsi="Arial"/>
      <w:i/>
      <w:sz w:val="24"/>
    </w:rPr>
  </w:style>
  <w:style w:type="paragraph" w:customStyle="1" w:styleId="ss16">
    <w:name w:val="ss16"/>
    <w:basedOn w:val="a1"/>
    <w:rsid w:val="00445F7F"/>
    <w:pPr>
      <w:widowControl w:val="0"/>
      <w:ind w:firstLine="567"/>
    </w:pPr>
    <w:rPr>
      <w:rFonts w:ascii="Arial" w:hAnsi="Arial"/>
      <w:b/>
      <w:i/>
      <w:sz w:val="32"/>
      <w:szCs w:val="20"/>
      <w:lang w:val="ru-RU"/>
    </w:rPr>
  </w:style>
  <w:style w:type="paragraph" w:customStyle="1" w:styleId="aff3">
    <w:name w:val="таблица"/>
    <w:basedOn w:val="afb"/>
    <w:autoRedefine/>
    <w:rsid w:val="006A03B5"/>
    <w:pPr>
      <w:tabs>
        <w:tab w:val="num" w:pos="0"/>
      </w:tabs>
      <w:spacing w:before="0" w:after="0"/>
    </w:pPr>
    <w:rPr>
      <w:b w:val="0"/>
      <w:position w:val="-12"/>
      <w:sz w:val="28"/>
      <w:szCs w:val="28"/>
    </w:rPr>
  </w:style>
  <w:style w:type="paragraph" w:customStyle="1" w:styleId="-0">
    <w:name w:val="В-табл"/>
    <w:basedOn w:val="a1"/>
    <w:rsid w:val="00445F7F"/>
    <w:pPr>
      <w:tabs>
        <w:tab w:val="num" w:pos="1221"/>
      </w:tabs>
      <w:spacing w:line="240" w:lineRule="auto"/>
      <w:jc w:val="center"/>
    </w:pPr>
    <w:rPr>
      <w:szCs w:val="20"/>
    </w:rPr>
  </w:style>
  <w:style w:type="paragraph" w:customStyle="1" w:styleId="aff4">
    <w:name w:val="Код программы"/>
    <w:basedOn w:val="a1"/>
    <w:rsid w:val="00445F7F"/>
    <w:pPr>
      <w:suppressAutoHyphens/>
      <w:spacing w:line="200" w:lineRule="atLeast"/>
      <w:ind w:firstLine="0"/>
      <w:jc w:val="left"/>
    </w:pPr>
    <w:rPr>
      <w:rFonts w:ascii="Candara" w:hAnsi="Candara" w:cs="Calibri"/>
      <w:color w:val="000080"/>
      <w:sz w:val="18"/>
      <w:szCs w:val="22"/>
      <w:lang w:eastAsia="ar-SA"/>
    </w:rPr>
  </w:style>
  <w:style w:type="paragraph" w:customStyle="1" w:styleId="aff5">
    <w:name w:val="Содержимое таблицы"/>
    <w:basedOn w:val="a1"/>
    <w:rsid w:val="00445F7F"/>
    <w:pPr>
      <w:suppressLineNumbers/>
      <w:suppressAutoHyphens/>
      <w:ind w:firstLine="0"/>
      <w:jc w:val="left"/>
    </w:pPr>
    <w:rPr>
      <w:rFonts w:cs="Calibri"/>
      <w:szCs w:val="22"/>
      <w:lang w:eastAsia="ar-SA"/>
    </w:rPr>
  </w:style>
  <w:style w:type="character" w:customStyle="1" w:styleId="refresult">
    <w:name w:val="ref_result"/>
    <w:rsid w:val="00445F7F"/>
  </w:style>
  <w:style w:type="character" w:customStyle="1" w:styleId="sformssrc">
    <w:name w:val="sforms_src"/>
    <w:rsid w:val="00445F7F"/>
  </w:style>
  <w:style w:type="character" w:customStyle="1" w:styleId="wdes">
    <w:name w:val="w_des"/>
    <w:rsid w:val="00445F7F"/>
  </w:style>
  <w:style w:type="paragraph" w:styleId="aff6">
    <w:name w:val="Body Text"/>
    <w:basedOn w:val="a1"/>
    <w:link w:val="aff7"/>
    <w:rsid w:val="00445F7F"/>
    <w:pPr>
      <w:spacing w:after="120"/>
    </w:pPr>
    <w:rPr>
      <w:lang w:eastAsia="x-none"/>
    </w:rPr>
  </w:style>
  <w:style w:type="character" w:customStyle="1" w:styleId="aff7">
    <w:name w:val="Основной текст Знак"/>
    <w:link w:val="aff6"/>
    <w:rsid w:val="00445F7F"/>
    <w:rPr>
      <w:sz w:val="24"/>
      <w:szCs w:val="24"/>
      <w:lang w:val="uk-UA"/>
    </w:rPr>
  </w:style>
  <w:style w:type="paragraph" w:customStyle="1" w:styleId="13">
    <w:name w:val="Название объекта1"/>
    <w:basedOn w:val="a1"/>
    <w:next w:val="a1"/>
    <w:rsid w:val="0064068B"/>
    <w:pPr>
      <w:suppressAutoHyphens/>
      <w:spacing w:before="120" w:after="120"/>
    </w:pPr>
    <w:rPr>
      <w:b/>
      <w:bCs/>
      <w:sz w:val="20"/>
      <w:szCs w:val="20"/>
      <w:lang w:eastAsia="ar-SA"/>
    </w:rPr>
  </w:style>
  <w:style w:type="character" w:customStyle="1" w:styleId="hps">
    <w:name w:val="hps"/>
    <w:rsid w:val="0064068B"/>
  </w:style>
  <w:style w:type="character" w:customStyle="1" w:styleId="af">
    <w:name w:val="Нижний колонтитул Знак"/>
    <w:link w:val="ae"/>
    <w:rsid w:val="00AF6EA9"/>
    <w:rPr>
      <w:sz w:val="24"/>
      <w:szCs w:val="24"/>
      <w:lang w:val="uk-UA"/>
    </w:rPr>
  </w:style>
  <w:style w:type="character" w:customStyle="1" w:styleId="af3">
    <w:name w:val="Основной текст с отступом Знак"/>
    <w:link w:val="af2"/>
    <w:rsid w:val="00AF6EA9"/>
    <w:rPr>
      <w:rFonts w:ascii="Arial" w:hAnsi="Arial"/>
      <w:sz w:val="24"/>
      <w:szCs w:val="24"/>
      <w:lang w:val="uk-UA"/>
    </w:rPr>
  </w:style>
  <w:style w:type="character" w:customStyle="1" w:styleId="apple-style-span">
    <w:name w:val="apple-style-span"/>
    <w:basedOn w:val="a2"/>
    <w:rsid w:val="008C0BF4"/>
  </w:style>
  <w:style w:type="table" w:customStyle="1" w:styleId="14">
    <w:name w:val="Сетка таблицы1"/>
    <w:basedOn w:val="a3"/>
    <w:next w:val="aff1"/>
    <w:uiPriority w:val="59"/>
    <w:rsid w:val="00466CF6"/>
    <w:pPr>
      <w:ind w:firstLine="709"/>
      <w:jc w:val="both"/>
    </w:pPr>
    <w:rPr>
      <w:sz w:val="28"/>
      <w:szCs w:val="28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8">
    <w:name w:val="Balloon Text"/>
    <w:basedOn w:val="a1"/>
    <w:link w:val="aff9"/>
    <w:uiPriority w:val="99"/>
    <w:semiHidden/>
    <w:unhideWhenUsed/>
    <w:rsid w:val="00AF25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9">
    <w:name w:val="Текст выноски Знак"/>
    <w:basedOn w:val="a2"/>
    <w:link w:val="aff8"/>
    <w:uiPriority w:val="99"/>
    <w:semiHidden/>
    <w:rsid w:val="00AF257D"/>
    <w:rPr>
      <w:rFonts w:ascii="Tahoma" w:hAnsi="Tahoma" w:cs="Tahoma"/>
      <w:sz w:val="16"/>
      <w:szCs w:val="16"/>
      <w:lang w:val="uk-UA"/>
    </w:rPr>
  </w:style>
  <w:style w:type="character" w:customStyle="1" w:styleId="shorttext">
    <w:name w:val="short_text"/>
    <w:basedOn w:val="a2"/>
    <w:rsid w:val="00E35409"/>
  </w:style>
  <w:style w:type="paragraph" w:styleId="affa">
    <w:name w:val="endnote text"/>
    <w:basedOn w:val="a1"/>
    <w:link w:val="affb"/>
    <w:uiPriority w:val="99"/>
    <w:semiHidden/>
    <w:unhideWhenUsed/>
    <w:rsid w:val="003F3130"/>
    <w:pPr>
      <w:spacing w:line="240" w:lineRule="auto"/>
    </w:pPr>
    <w:rPr>
      <w:sz w:val="20"/>
      <w:szCs w:val="20"/>
    </w:rPr>
  </w:style>
  <w:style w:type="character" w:customStyle="1" w:styleId="affb">
    <w:name w:val="Текст концевой сноски Знак"/>
    <w:basedOn w:val="a2"/>
    <w:link w:val="affa"/>
    <w:uiPriority w:val="99"/>
    <w:semiHidden/>
    <w:rsid w:val="003F3130"/>
    <w:rPr>
      <w:lang w:val="uk-UA"/>
    </w:rPr>
  </w:style>
  <w:style w:type="character" w:styleId="affc">
    <w:name w:val="endnote reference"/>
    <w:basedOn w:val="a2"/>
    <w:uiPriority w:val="99"/>
    <w:semiHidden/>
    <w:unhideWhenUsed/>
    <w:rsid w:val="003F3130"/>
    <w:rPr>
      <w:vertAlign w:val="superscript"/>
    </w:rPr>
  </w:style>
  <w:style w:type="paragraph" w:customStyle="1" w:styleId="TimesNewRoman">
    <w:name w:val="Обычный + Times New Roman"/>
    <w:aliases w:val="12 пт,По ширине,Перед:  4,8 пт,После:  6 пт,Ме... +...,Ме..."/>
    <w:basedOn w:val="aff"/>
    <w:uiPriority w:val="99"/>
    <w:rsid w:val="00EA0D07"/>
    <w:pPr>
      <w:spacing w:after="200" w:line="276" w:lineRule="auto"/>
      <w:ind w:left="0" w:firstLine="0"/>
      <w:contextualSpacing/>
    </w:pPr>
    <w:rPr>
      <w:rFonts w:eastAsia="Calibri"/>
      <w:lang w:eastAsia="en-US"/>
    </w:rPr>
  </w:style>
  <w:style w:type="character" w:customStyle="1" w:styleId="wikidata-snak">
    <w:name w:val="wikidata-snak"/>
    <w:basedOn w:val="a2"/>
    <w:rsid w:val="00636F37"/>
  </w:style>
  <w:style w:type="character" w:customStyle="1" w:styleId="longtext">
    <w:name w:val="long_text"/>
    <w:rsid w:val="00B81BA8"/>
  </w:style>
  <w:style w:type="character" w:customStyle="1" w:styleId="atn">
    <w:name w:val="atn"/>
    <w:rsid w:val="00B81BA8"/>
  </w:style>
  <w:style w:type="paragraph" w:customStyle="1" w:styleId="25">
    <w:name w:val="2 Текст_звичайний"/>
    <w:basedOn w:val="a1"/>
    <w:link w:val="26"/>
    <w:qFormat/>
    <w:rsid w:val="00C439CE"/>
    <w:pPr>
      <w:autoSpaceDE w:val="0"/>
      <w:autoSpaceDN w:val="0"/>
    </w:pPr>
    <w:rPr>
      <w:lang w:eastAsia="en-US"/>
    </w:rPr>
  </w:style>
  <w:style w:type="character" w:customStyle="1" w:styleId="26">
    <w:name w:val="2 Текст_звичайний Знак"/>
    <w:link w:val="25"/>
    <w:rsid w:val="00C439CE"/>
    <w:rPr>
      <w:sz w:val="28"/>
      <w:szCs w:val="24"/>
      <w:lang w:val="uk-UA" w:eastAsia="en-US"/>
    </w:rPr>
  </w:style>
  <w:style w:type="paragraph" w:customStyle="1" w:styleId="10">
    <w:name w:val="Список1"/>
    <w:link w:val="Char"/>
    <w:qFormat/>
    <w:rsid w:val="00C439CE"/>
    <w:pPr>
      <w:numPr>
        <w:numId w:val="19"/>
      </w:numPr>
      <w:spacing w:line="360" w:lineRule="auto"/>
      <w:ind w:left="714" w:hanging="357"/>
      <w:jc w:val="both"/>
    </w:pPr>
    <w:rPr>
      <w:sz w:val="28"/>
      <w:szCs w:val="32"/>
      <w:lang w:val="uk-UA" w:eastAsia="en-US"/>
    </w:rPr>
  </w:style>
  <w:style w:type="character" w:customStyle="1" w:styleId="Char">
    <w:name w:val="Список Char"/>
    <w:basedOn w:val="a2"/>
    <w:link w:val="10"/>
    <w:rsid w:val="00C439CE"/>
    <w:rPr>
      <w:sz w:val="28"/>
      <w:szCs w:val="32"/>
      <w:lang w:val="uk-UA" w:eastAsia="en-US"/>
    </w:rPr>
  </w:style>
  <w:style w:type="character" w:customStyle="1" w:styleId="ad">
    <w:name w:val="Верхний колонтитул Знак"/>
    <w:basedOn w:val="a2"/>
    <w:link w:val="ac"/>
    <w:uiPriority w:val="99"/>
    <w:rsid w:val="004957FF"/>
    <w:rPr>
      <w:sz w:val="24"/>
      <w:szCs w:val="24"/>
      <w:lang w:val="uk-UA"/>
    </w:rPr>
  </w:style>
  <w:style w:type="paragraph" w:customStyle="1" w:styleId="affd">
    <w:name w:val="Содержание"/>
    <w:basedOn w:val="1"/>
    <w:qFormat/>
    <w:rsid w:val="00967778"/>
    <w:pPr>
      <w:numPr>
        <w:numId w:val="0"/>
      </w:numPr>
      <w:autoSpaceDE/>
      <w:autoSpaceDN/>
      <w:spacing w:after="120" w:line="240" w:lineRule="auto"/>
      <w:outlineLvl w:val="9"/>
    </w:pPr>
    <w:rPr>
      <w:rFonts w:eastAsiaTheme="majorEastAsia" w:cstheme="majorBidi"/>
      <w:color w:val="000000" w:themeColor="text1"/>
      <w:kern w:val="0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1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9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8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0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0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20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4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47;&#1030;&#1057;-71\&#1055;&#1047;_template%202011__v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EC4808-1478-4898-9F85-30F6EDE12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ПЗ_template 2011__v2</Template>
  <TotalTime>153</TotalTime>
  <Pages>15</Pages>
  <Words>6799</Words>
  <Characters>3876</Characters>
  <Application>Microsoft Office Word</Application>
  <DocSecurity>0</DocSecurity>
  <Lines>32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ПОСТАНОВКА ЗАДАЧИ</vt:lpstr>
      <vt:lpstr>ПОСТАНОВКА ЗАДАЧИ</vt:lpstr>
    </vt:vector>
  </TitlesOfParts>
  <Company>SPecialiST RePack</Company>
  <LinksUpToDate>false</LinksUpToDate>
  <CharactersWithSpaces>10654</CharactersWithSpaces>
  <SharedDoc>false</SharedDoc>
  <HLinks>
    <vt:vector size="360" baseType="variant">
      <vt:variant>
        <vt:i4>1966131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_Toc413842022</vt:lpwstr>
      </vt:variant>
      <vt:variant>
        <vt:i4>1966131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_Toc413842021</vt:lpwstr>
      </vt:variant>
      <vt:variant>
        <vt:i4>1966131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_Toc413842020</vt:lpwstr>
      </vt:variant>
      <vt:variant>
        <vt:i4>1900595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_Toc413842019</vt:lpwstr>
      </vt:variant>
      <vt:variant>
        <vt:i4>1900595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_Toc413842018</vt:lpwstr>
      </vt:variant>
      <vt:variant>
        <vt:i4>1900595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_Toc413842017</vt:lpwstr>
      </vt:variant>
      <vt:variant>
        <vt:i4>1900595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_Toc413842016</vt:lpwstr>
      </vt:variant>
      <vt:variant>
        <vt:i4>1900595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_Toc413842015</vt:lpwstr>
      </vt:variant>
      <vt:variant>
        <vt:i4>1900595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_Toc413842014</vt:lpwstr>
      </vt:variant>
      <vt:variant>
        <vt:i4>1900595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_Toc413842013</vt:lpwstr>
      </vt:variant>
      <vt:variant>
        <vt:i4>1900595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_Toc413842012</vt:lpwstr>
      </vt:variant>
      <vt:variant>
        <vt:i4>1900595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_Toc413842011</vt:lpwstr>
      </vt:variant>
      <vt:variant>
        <vt:i4>1900595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_Toc413842010</vt:lpwstr>
      </vt:variant>
      <vt:variant>
        <vt:i4>1835059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_Toc413842009</vt:lpwstr>
      </vt:variant>
      <vt:variant>
        <vt:i4>1835059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_Toc413842008</vt:lpwstr>
      </vt:variant>
      <vt:variant>
        <vt:i4>1835059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_Toc413842007</vt:lpwstr>
      </vt:variant>
      <vt:variant>
        <vt:i4>1835059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_Toc413842006</vt:lpwstr>
      </vt:variant>
      <vt:variant>
        <vt:i4>1835059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_Toc413842005</vt:lpwstr>
      </vt:variant>
      <vt:variant>
        <vt:i4>1835059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_Toc413842004</vt:lpwstr>
      </vt:variant>
      <vt:variant>
        <vt:i4>1835059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_Toc413842003</vt:lpwstr>
      </vt:variant>
      <vt:variant>
        <vt:i4>1835059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_Toc413842002</vt:lpwstr>
      </vt:variant>
      <vt:variant>
        <vt:i4>1835059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_Toc413842001</vt:lpwstr>
      </vt:variant>
      <vt:variant>
        <vt:i4>1835059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_Toc413842000</vt:lpwstr>
      </vt:variant>
      <vt:variant>
        <vt:i4>1441850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_Toc413841999</vt:lpwstr>
      </vt:variant>
      <vt:variant>
        <vt:i4>1441850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_Toc413841998</vt:lpwstr>
      </vt:variant>
      <vt:variant>
        <vt:i4>1441850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_Toc413841997</vt:lpwstr>
      </vt:variant>
      <vt:variant>
        <vt:i4>1441850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_Toc413841996</vt:lpwstr>
      </vt:variant>
      <vt:variant>
        <vt:i4>1441850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_Toc413841995</vt:lpwstr>
      </vt:variant>
      <vt:variant>
        <vt:i4>1441850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_Toc413841994</vt:lpwstr>
      </vt:variant>
      <vt:variant>
        <vt:i4>1441850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_Toc413841993</vt:lpwstr>
      </vt:variant>
      <vt:variant>
        <vt:i4>1441850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_Toc413841992</vt:lpwstr>
      </vt:variant>
      <vt:variant>
        <vt:i4>1441850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_Toc413841991</vt:lpwstr>
      </vt:variant>
      <vt:variant>
        <vt:i4>1441850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_Toc413841990</vt:lpwstr>
      </vt:variant>
      <vt:variant>
        <vt:i4>1507386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_Toc413841989</vt:lpwstr>
      </vt:variant>
      <vt:variant>
        <vt:i4>1507386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_Toc413841988</vt:lpwstr>
      </vt:variant>
      <vt:variant>
        <vt:i4>1507386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_Toc413841987</vt:lpwstr>
      </vt:variant>
      <vt:variant>
        <vt:i4>1507386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_Toc413841986</vt:lpwstr>
      </vt:variant>
      <vt:variant>
        <vt:i4>1507386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_Toc413841985</vt:lpwstr>
      </vt:variant>
      <vt:variant>
        <vt:i4>1507386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_Toc413841984</vt:lpwstr>
      </vt:variant>
      <vt:variant>
        <vt:i4>1507386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_Toc413841983</vt:lpwstr>
      </vt:variant>
      <vt:variant>
        <vt:i4>1507386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_Toc413841982</vt:lpwstr>
      </vt:variant>
      <vt:variant>
        <vt:i4>1507386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_Toc413841981</vt:lpwstr>
      </vt:variant>
      <vt:variant>
        <vt:i4>1507386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_Toc413841980</vt:lpwstr>
      </vt:variant>
      <vt:variant>
        <vt:i4>1572922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_Toc413841979</vt:lpwstr>
      </vt:variant>
      <vt:variant>
        <vt:i4>1572922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_Toc413841978</vt:lpwstr>
      </vt:variant>
      <vt:variant>
        <vt:i4>1572922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_Toc413841977</vt:lpwstr>
      </vt:variant>
      <vt:variant>
        <vt:i4>1572922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_Toc413841976</vt:lpwstr>
      </vt:variant>
      <vt:variant>
        <vt:i4>1572922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_Toc413841975</vt:lpwstr>
      </vt:variant>
      <vt:variant>
        <vt:i4>1572922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_Toc413841974</vt:lpwstr>
      </vt:variant>
      <vt:variant>
        <vt:i4>1572922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_Toc413841973</vt:lpwstr>
      </vt:variant>
      <vt:variant>
        <vt:i4>1572922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_Toc413841972</vt:lpwstr>
      </vt:variant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_Toc413841971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_Toc413841970</vt:lpwstr>
      </vt:variant>
      <vt:variant>
        <vt:i4>1638458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_Toc413841969</vt:lpwstr>
      </vt:variant>
      <vt:variant>
        <vt:i4>1638458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_Toc413841968</vt:lpwstr>
      </vt:variant>
      <vt:variant>
        <vt:i4>1638458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_Toc413841967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_Toc413841966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_Toc413841965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_Toc413841964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_Toc413841963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ПОСТАНОВКА ЗАДАЧИ</dc:title>
  <dc:creator>Maya</dc:creator>
  <cp:lastModifiedBy>max</cp:lastModifiedBy>
  <cp:revision>20</cp:revision>
  <cp:lastPrinted>2006-07-19T08:10:00Z</cp:lastPrinted>
  <dcterms:created xsi:type="dcterms:W3CDTF">2016-11-06T17:01:00Z</dcterms:created>
  <dcterms:modified xsi:type="dcterms:W3CDTF">2016-12-25T21:23:00Z</dcterms:modified>
</cp:coreProperties>
</file>